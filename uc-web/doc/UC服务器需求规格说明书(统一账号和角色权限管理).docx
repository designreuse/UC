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1"/>
        <w:tblW w:w="1051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95"/>
        <w:gridCol w:w="4536"/>
        <w:gridCol w:w="89"/>
        <w:gridCol w:w="149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1" w:hRule="atLeast"/>
        </w:trPr>
        <w:tc>
          <w:tcPr>
            <w:tcW w:w="893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43"/>
              <w:widowControl w:val="0"/>
              <w:spacing w:before="78"/>
              <w:jc w:val="center"/>
              <w:rPr>
                <w:sz w:val="52"/>
                <w:szCs w:val="52"/>
                <w:lang w:eastAsia="zh-CN"/>
              </w:rPr>
            </w:pPr>
            <w:r>
              <w:rPr>
                <w:rFonts w:hint="eastAsia"/>
                <w:sz w:val="52"/>
                <w:szCs w:val="52"/>
                <w:lang w:eastAsia="zh-CN"/>
              </w:rPr>
              <w:t>UC服务</w:t>
            </w:r>
            <w:r>
              <w:rPr>
                <w:sz w:val="52"/>
                <w:szCs w:val="52"/>
                <w:lang w:eastAsia="zh-CN"/>
              </w:rPr>
              <w:t>端</w:t>
            </w:r>
            <w:r>
              <w:rPr>
                <w:rFonts w:hint="eastAsia"/>
                <w:sz w:val="52"/>
                <w:szCs w:val="52"/>
                <w:lang w:eastAsia="zh-CN"/>
              </w:rPr>
              <w:t>需求规格说明书</w:t>
            </w:r>
            <w:r>
              <w:rPr>
                <w:sz w:val="52"/>
                <w:szCs w:val="52"/>
                <w:lang w:eastAsia="zh-CN"/>
              </w:rPr>
              <w:br w:type="textWrapping"/>
            </w:r>
            <w:r>
              <w:rPr>
                <w:rFonts w:hint="eastAsia"/>
                <w:sz w:val="52"/>
                <w:szCs w:val="52"/>
                <w:lang w:eastAsia="zh-CN"/>
              </w:rPr>
              <w:t>（</w:t>
            </w:r>
            <w:r>
              <w:rPr>
                <w:rFonts w:hint="eastAsia"/>
                <w:sz w:val="52"/>
                <w:szCs w:val="52"/>
                <w:lang w:val="en-US" w:eastAsia="zh-CN"/>
              </w:rPr>
              <w:t>UC统一账号管理</w:t>
            </w:r>
            <w:r>
              <w:rPr>
                <w:rFonts w:hint="eastAsia"/>
                <w:sz w:val="52"/>
                <w:szCs w:val="52"/>
                <w:lang w:eastAsia="zh-CN"/>
              </w:rPr>
              <w:t>）</w:t>
            </w:r>
          </w:p>
        </w:tc>
        <w:tc>
          <w:tcPr>
            <w:tcW w:w="89" w:type="dxa"/>
            <w:vMerge w:val="restart"/>
            <w:tcBorders>
              <w:bottom w:val="nil"/>
            </w:tcBorders>
            <w:vAlign w:val="bottom"/>
          </w:tcPr>
          <w:p>
            <w:pPr>
              <w:pStyle w:val="45"/>
              <w:widowControl w:val="0"/>
              <w:jc w:val="both"/>
              <w:rPr>
                <w:lang w:eastAsia="zh-CN"/>
              </w:rPr>
            </w:pPr>
          </w:p>
        </w:tc>
        <w:tc>
          <w:tcPr>
            <w:tcW w:w="1491" w:type="dxa"/>
            <w:vMerge w:val="restart"/>
            <w:tcBorders>
              <w:bottom w:val="nil"/>
            </w:tcBorders>
            <w:vAlign w:val="bottom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3" w:hRule="atLeast"/>
        </w:trPr>
        <w:tc>
          <w:tcPr>
            <w:tcW w:w="8931" w:type="dxa"/>
            <w:gridSpan w:val="2"/>
            <w:shd w:val="clear" w:color="auto" w:fill="auto"/>
            <w:vAlign w:val="bottom"/>
          </w:tcPr>
          <w:p/>
        </w:tc>
        <w:tc>
          <w:tcPr>
            <w:tcW w:w="89" w:type="dxa"/>
            <w:vMerge w:val="continue"/>
            <w:vAlign w:val="bottom"/>
          </w:tcPr>
          <w:p/>
        </w:tc>
        <w:tc>
          <w:tcPr>
            <w:tcW w:w="1491" w:type="dxa"/>
            <w:vMerge w:val="continue"/>
            <w:vAlign w:val="bottom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395" w:type="dxa"/>
            <w:vAlign w:val="bottom"/>
          </w:tcPr>
          <w:p>
            <w:pPr>
              <w:pStyle w:val="44"/>
              <w:spacing w:line="480" w:lineRule="auto"/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>拟制：</w:t>
            </w:r>
            <w:r>
              <w:rPr>
                <w:rFonts w:hint="eastAsia"/>
                <w:b/>
                <w:sz w:val="24"/>
                <w:lang w:eastAsia="zh-CN"/>
              </w:rPr>
              <w:t>方伟权</w:t>
            </w:r>
          </w:p>
        </w:tc>
        <w:tc>
          <w:tcPr>
            <w:tcW w:w="4536" w:type="dxa"/>
            <w:vAlign w:val="bottom"/>
          </w:tcPr>
          <w:p>
            <w:pPr>
              <w:pStyle w:val="44"/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日期：</w:t>
            </w:r>
          </w:p>
        </w:tc>
        <w:tc>
          <w:tcPr>
            <w:tcW w:w="89" w:type="dxa"/>
            <w:vMerge w:val="continue"/>
            <w:vAlign w:val="bottom"/>
          </w:tcPr>
          <w:p/>
        </w:tc>
        <w:tc>
          <w:tcPr>
            <w:tcW w:w="1491" w:type="dxa"/>
            <w:vMerge w:val="continue"/>
            <w:vAlign w:val="bottom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395" w:type="dxa"/>
            <w:vAlign w:val="bottom"/>
          </w:tcPr>
          <w:p>
            <w:pPr>
              <w:pStyle w:val="44"/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审核：</w:t>
            </w:r>
          </w:p>
        </w:tc>
        <w:tc>
          <w:tcPr>
            <w:tcW w:w="4536" w:type="dxa"/>
            <w:vAlign w:val="bottom"/>
          </w:tcPr>
          <w:p>
            <w:pPr>
              <w:pStyle w:val="44"/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日期：</w:t>
            </w:r>
          </w:p>
        </w:tc>
        <w:tc>
          <w:tcPr>
            <w:tcW w:w="89" w:type="dxa"/>
            <w:vMerge w:val="continue"/>
            <w:vAlign w:val="bottom"/>
          </w:tcPr>
          <w:p/>
        </w:tc>
        <w:tc>
          <w:tcPr>
            <w:tcW w:w="1491" w:type="dxa"/>
            <w:vMerge w:val="continue"/>
            <w:vAlign w:val="bottom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395" w:type="dxa"/>
            <w:vAlign w:val="bottom"/>
          </w:tcPr>
          <w:p>
            <w:pPr>
              <w:pStyle w:val="44"/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批准：</w:t>
            </w:r>
          </w:p>
        </w:tc>
        <w:tc>
          <w:tcPr>
            <w:tcW w:w="4536" w:type="dxa"/>
            <w:vAlign w:val="bottom"/>
          </w:tcPr>
          <w:p>
            <w:pPr>
              <w:pStyle w:val="44"/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日期：</w:t>
            </w:r>
          </w:p>
        </w:tc>
        <w:tc>
          <w:tcPr>
            <w:tcW w:w="89" w:type="dxa"/>
            <w:vMerge w:val="continue"/>
            <w:vAlign w:val="bottom"/>
          </w:tcPr>
          <w:p/>
        </w:tc>
        <w:tc>
          <w:tcPr>
            <w:tcW w:w="1491" w:type="dxa"/>
            <w:vMerge w:val="continue"/>
            <w:vAlign w:val="bottom"/>
          </w:tcPr>
          <w:p/>
        </w:tc>
      </w:tr>
    </w:tbl>
    <w:p>
      <w:pPr>
        <w:pStyle w:val="46"/>
        <w:keepNext w:val="0"/>
        <w:snapToGrid w:val="0"/>
        <w:spacing w:before="0" w:after="0" w:line="240" w:lineRule="auto"/>
        <w:rPr>
          <w:sz w:val="21"/>
        </w:rPr>
      </w:pPr>
    </w:p>
    <w:p>
      <w:pPr>
        <w:pStyle w:val="46"/>
        <w:keepNext w:val="0"/>
        <w:snapToGrid w:val="0"/>
        <w:spacing w:before="0" w:after="0" w:line="240" w:lineRule="auto"/>
        <w:rPr>
          <w:sz w:val="21"/>
        </w:rPr>
      </w:pPr>
    </w:p>
    <w:p>
      <w:pPr>
        <w:pStyle w:val="46"/>
        <w:keepNext w:val="0"/>
        <w:snapToGrid w:val="0"/>
        <w:spacing w:before="0" w:after="0" w:line="240" w:lineRule="auto"/>
        <w:rPr>
          <w:sz w:val="21"/>
        </w:rPr>
      </w:pPr>
    </w:p>
    <w:p>
      <w:pPr>
        <w:pStyle w:val="46"/>
        <w:keepNext w:val="0"/>
        <w:snapToGrid w:val="0"/>
        <w:spacing w:before="0" w:after="0" w:line="240" w:lineRule="auto"/>
        <w:rPr>
          <w:sz w:val="21"/>
        </w:rPr>
      </w:pPr>
    </w:p>
    <w:p>
      <w:pPr>
        <w:pStyle w:val="46"/>
        <w:keepNext w:val="0"/>
        <w:snapToGrid w:val="0"/>
        <w:spacing w:before="0" w:after="0" w:line="240" w:lineRule="auto"/>
        <w:rPr>
          <w:sz w:val="21"/>
        </w:rPr>
      </w:pPr>
    </w:p>
    <w:p>
      <w:pPr>
        <w:pStyle w:val="46"/>
        <w:keepNext w:val="0"/>
        <w:snapToGrid w:val="0"/>
        <w:spacing w:before="0" w:after="0" w:line="240" w:lineRule="auto"/>
        <w:rPr>
          <w:sz w:val="21"/>
        </w:rPr>
      </w:pPr>
    </w:p>
    <w:p>
      <w:pPr>
        <w:pStyle w:val="46"/>
        <w:keepNext w:val="0"/>
        <w:snapToGrid w:val="0"/>
        <w:spacing w:before="0" w:after="0" w:line="240" w:lineRule="auto"/>
        <w:rPr>
          <w:sz w:val="21"/>
        </w:rPr>
      </w:pPr>
    </w:p>
    <w:p>
      <w:pPr>
        <w:pStyle w:val="46"/>
        <w:keepNext w:val="0"/>
        <w:snapToGrid w:val="0"/>
        <w:spacing w:before="0" w:after="0" w:line="240" w:lineRule="auto"/>
        <w:rPr>
          <w:sz w:val="21"/>
        </w:rPr>
      </w:pPr>
    </w:p>
    <w:p>
      <w:pPr>
        <w:pStyle w:val="46"/>
        <w:keepNext w:val="0"/>
        <w:snapToGrid w:val="0"/>
        <w:spacing w:before="0" w:after="0" w:line="240" w:lineRule="auto"/>
        <w:rPr>
          <w:sz w:val="21"/>
        </w:rPr>
      </w:pPr>
    </w:p>
    <w:p>
      <w:pPr>
        <w:pStyle w:val="46"/>
        <w:keepNext w:val="0"/>
        <w:snapToGrid w:val="0"/>
        <w:spacing w:before="0" w:after="0" w:line="240" w:lineRule="auto"/>
        <w:rPr>
          <w:sz w:val="21"/>
        </w:rPr>
      </w:pPr>
    </w:p>
    <w:p>
      <w:pPr>
        <w:pStyle w:val="46"/>
        <w:keepNext w:val="0"/>
        <w:snapToGrid w:val="0"/>
        <w:spacing w:before="0" w:after="0" w:line="240" w:lineRule="auto"/>
        <w:rPr>
          <w:sz w:val="21"/>
        </w:rPr>
      </w:pPr>
    </w:p>
    <w:p>
      <w:pPr>
        <w:pStyle w:val="46"/>
        <w:keepNext w:val="0"/>
        <w:snapToGrid w:val="0"/>
        <w:spacing w:before="0" w:after="0" w:line="240" w:lineRule="auto"/>
        <w:rPr>
          <w:sz w:val="21"/>
        </w:rPr>
      </w:pPr>
    </w:p>
    <w:p>
      <w:pPr>
        <w:pStyle w:val="46"/>
        <w:keepNext w:val="0"/>
        <w:snapToGrid w:val="0"/>
        <w:spacing w:before="0" w:after="0" w:line="240" w:lineRule="auto"/>
        <w:rPr>
          <w:sz w:val="21"/>
        </w:rPr>
      </w:pPr>
    </w:p>
    <w:p>
      <w:pPr>
        <w:pStyle w:val="46"/>
        <w:keepNext w:val="0"/>
        <w:snapToGrid w:val="0"/>
        <w:spacing w:before="0" w:after="0" w:line="240" w:lineRule="auto"/>
        <w:rPr>
          <w:sz w:val="21"/>
        </w:rPr>
      </w:pPr>
    </w:p>
    <w:p>
      <w:pPr>
        <w:pStyle w:val="46"/>
        <w:keepNext w:val="0"/>
        <w:snapToGrid w:val="0"/>
        <w:spacing w:before="0" w:after="0" w:line="240" w:lineRule="auto"/>
        <w:rPr>
          <w:sz w:val="21"/>
        </w:rPr>
      </w:pPr>
    </w:p>
    <w:p>
      <w:pPr>
        <w:pStyle w:val="46"/>
        <w:keepNext w:val="0"/>
        <w:snapToGrid w:val="0"/>
        <w:spacing w:before="0" w:after="0" w:line="240" w:lineRule="auto"/>
        <w:rPr>
          <w:sz w:val="21"/>
        </w:rPr>
      </w:pPr>
    </w:p>
    <w:p>
      <w:pPr>
        <w:pStyle w:val="46"/>
        <w:keepNext w:val="0"/>
        <w:snapToGrid w:val="0"/>
        <w:spacing w:before="0" w:after="0" w:line="240" w:lineRule="auto"/>
        <w:rPr>
          <w:sz w:val="21"/>
        </w:rPr>
      </w:pPr>
    </w:p>
    <w:p>
      <w:pPr>
        <w:pStyle w:val="46"/>
        <w:keepNext w:val="0"/>
        <w:snapToGrid w:val="0"/>
        <w:spacing w:before="0" w:after="0" w:line="240" w:lineRule="auto"/>
        <w:rPr>
          <w:sz w:val="21"/>
        </w:rPr>
      </w:pPr>
    </w:p>
    <w:p>
      <w:pPr>
        <w:pStyle w:val="46"/>
        <w:keepNext w:val="0"/>
        <w:snapToGrid w:val="0"/>
        <w:spacing w:before="0" w:after="0" w:line="240" w:lineRule="auto"/>
        <w:rPr>
          <w:sz w:val="21"/>
        </w:rPr>
      </w:pPr>
    </w:p>
    <w:p>
      <w:pPr>
        <w:pStyle w:val="46"/>
        <w:keepNext w:val="0"/>
        <w:snapToGrid w:val="0"/>
        <w:spacing w:before="0" w:after="0" w:line="240" w:lineRule="auto"/>
        <w:rPr>
          <w:sz w:val="21"/>
        </w:rPr>
      </w:pPr>
    </w:p>
    <w:p>
      <w:pPr>
        <w:pStyle w:val="46"/>
        <w:keepNext w:val="0"/>
        <w:snapToGrid w:val="0"/>
        <w:spacing w:before="0" w:after="0" w:line="240" w:lineRule="auto"/>
        <w:rPr>
          <w:sz w:val="21"/>
        </w:rPr>
      </w:pPr>
    </w:p>
    <w:p>
      <w:pPr>
        <w:pStyle w:val="46"/>
        <w:keepNext w:val="0"/>
        <w:snapToGrid w:val="0"/>
        <w:spacing w:before="0" w:after="0" w:line="240" w:lineRule="auto"/>
        <w:rPr>
          <w:sz w:val="21"/>
        </w:rPr>
      </w:pPr>
    </w:p>
    <w:p>
      <w:pPr>
        <w:pStyle w:val="46"/>
        <w:keepNext w:val="0"/>
        <w:snapToGrid w:val="0"/>
        <w:spacing w:before="0" w:after="0" w:line="240" w:lineRule="auto"/>
        <w:rPr>
          <w:sz w:val="21"/>
        </w:rPr>
      </w:pPr>
    </w:p>
    <w:p>
      <w:pPr>
        <w:pStyle w:val="46"/>
        <w:keepNext w:val="0"/>
        <w:snapToGrid w:val="0"/>
        <w:spacing w:before="0" w:after="0" w:line="240" w:lineRule="auto"/>
        <w:rPr>
          <w:sz w:val="21"/>
        </w:rPr>
      </w:pPr>
    </w:p>
    <w:p>
      <w:pPr>
        <w:pStyle w:val="46"/>
        <w:keepNext w:val="0"/>
        <w:snapToGrid w:val="0"/>
        <w:spacing w:before="0" w:after="0" w:line="240" w:lineRule="auto"/>
        <w:rPr>
          <w:sz w:val="21"/>
        </w:rPr>
      </w:pPr>
      <w:r>
        <w:rPr>
          <w:sz w:val="21"/>
        </w:rPr>
        <w:drawing>
          <wp:inline distT="0" distB="0" distL="0" distR="0">
            <wp:extent cx="1483995" cy="422910"/>
            <wp:effectExtent l="0" t="0" r="1905" b="0"/>
            <wp:docPr id="58" name="图片 1" descr="Yealink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" descr="Yealink Log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6"/>
        <w:keepNext w:val="0"/>
        <w:snapToGrid w:val="0"/>
        <w:spacing w:after="0" w:line="24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厦门亿联网络技术股份有限公司</w:t>
      </w:r>
    </w:p>
    <w:p>
      <w:pPr>
        <w:sectPr>
          <w:footerReference r:id="rId6" w:type="first"/>
          <w:footerReference r:id="rId4" w:type="default"/>
          <w:footerReference r:id="rId5" w:type="even"/>
          <w:pgSz w:w="11906" w:h="16838"/>
          <w:pgMar w:top="1021" w:right="1134" w:bottom="1021" w:left="1134" w:header="851" w:footer="851" w:gutter="454"/>
          <w:pgNumType w:start="1"/>
          <w:cols w:space="425" w:num="1"/>
          <w:docGrid w:type="linesAndChars" w:linePitch="312" w:charSpace="0"/>
        </w:sectPr>
      </w:pPr>
    </w:p>
    <w:p>
      <w:pPr>
        <w:pStyle w:val="25"/>
      </w:pPr>
      <w:r>
        <w:rPr>
          <w:rFonts w:hint="eastAsia"/>
        </w:rPr>
        <w:t>修改记录</w:t>
      </w:r>
    </w:p>
    <w:tbl>
      <w:tblPr>
        <w:tblStyle w:val="31"/>
        <w:tblW w:w="963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59"/>
        <w:gridCol w:w="1559"/>
        <w:gridCol w:w="3402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atLeast"/>
          <w:tblHeader/>
          <w:jc w:val="center"/>
        </w:trPr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keepNext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日期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keepNext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修订版本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keepNext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修改章节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keepNext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修改描述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7"/>
              <w:keepNext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作者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  <w:jc w:val="center"/>
        </w:trPr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7"/>
              <w:keepNext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7"/>
              <w:keepNext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7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7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7"/>
              <w:keepNext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  <w:jc w:val="center"/>
        </w:trPr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keepNext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keepNext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keepNext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keepNext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keepNext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  <w:jc w:val="center"/>
        </w:trPr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keepNext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keepNext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keepNext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keepNext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keepNext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  <w:jc w:val="center"/>
        </w:trPr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keepNext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keepNext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keepNext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keepNext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  <w:keepNext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  <w:jc w:val="center"/>
        </w:trPr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7"/>
              <w:keepNext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7"/>
              <w:keepNext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7"/>
              <w:keepNext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7"/>
              <w:keepNext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7"/>
              <w:keepNext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ectPr>
          <w:pgSz w:w="11906" w:h="16838"/>
          <w:pgMar w:top="1021" w:right="1134" w:bottom="1021" w:left="1134" w:header="851" w:footer="851" w:gutter="454"/>
          <w:cols w:space="425" w:num="1"/>
          <w:docGrid w:type="linesAndChars" w:linePitch="312" w:charSpace="0"/>
        </w:sectPr>
      </w:pPr>
    </w:p>
    <w:p>
      <w:pPr>
        <w:pStyle w:val="48"/>
        <w:spacing w:before="0" w:after="0"/>
      </w:pPr>
      <w:bookmarkStart w:id="0" w:name="OLE_LINK41"/>
      <w:bookmarkStart w:id="1" w:name="OLE_LINK42"/>
      <w:r>
        <w:t>目录</w:t>
      </w:r>
    </w:p>
    <w:bookmarkEnd w:id="0"/>
    <w:bookmarkEnd w:id="1"/>
    <w:p>
      <w:pPr>
        <w:pStyle w:val="21"/>
        <w:tabs>
          <w:tab w:val="right" w:leader="dot" w:pos="918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 TOC \o "2-2" \h \z \t "标题 1,1,隐藏标题,1"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_Toc32382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一</w:t>
      </w:r>
      <w:r>
        <w:rPr>
          <w:rFonts w:hint="eastAsia" w:ascii="Times New Roman" w:hAnsi="Times New Roman" w:eastAsia="宋体" w:cs="Times New Roman"/>
          <w:bCs/>
          <w:kern w:val="44"/>
          <w:szCs w:val="28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引言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_Toc32382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kern w:val="44"/>
          <w:szCs w:val="28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18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_Toc4517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编写目的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_Toc4517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18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_Toc24961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范围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_Toc24961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18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_Toc17702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术语和缩写词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_Toc17702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18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_Toc4858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参考资料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_Toc4858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18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_Toc10213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二</w:t>
      </w:r>
      <w:r>
        <w:rPr>
          <w:rFonts w:hint="eastAsia" w:ascii="Times New Roman" w:hAnsi="Times New Roman" w:eastAsia="宋体" w:cs="Times New Roman"/>
          <w:bCs/>
          <w:kern w:val="44"/>
          <w:szCs w:val="28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软件总体概述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_Toc10213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kern w:val="44"/>
          <w:szCs w:val="28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18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_Toc29659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目标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_Toc29659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18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_Toc7689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系统模型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_Toc7689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18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_Toc10947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运行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环境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_Toc10947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18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_Toc630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性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能要求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_Toc630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18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_Toc25251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三</w:t>
      </w:r>
      <w:r>
        <w:rPr>
          <w:rFonts w:hint="eastAsia" w:ascii="Times New Roman" w:hAnsi="Times New Roman" w:eastAsia="宋体" w:cs="Times New Roman"/>
          <w:bCs/>
          <w:kern w:val="44"/>
          <w:szCs w:val="28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详细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需求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_Toc25251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kern w:val="44"/>
          <w:szCs w:val="28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18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_Toc10621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账号管理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_Toc10621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18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_Toc1855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角色管理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18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_Toc23988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项目管理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_Toc23988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18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_Toc14103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操作管理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_Toc14103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18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_Toc20698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权限管理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_Toc20698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5"/>
        <w:sectPr>
          <w:pgSz w:w="11906" w:h="16838"/>
          <w:pgMar w:top="1021" w:right="1134" w:bottom="1021" w:left="1134" w:header="851" w:footer="851" w:gutter="454"/>
          <w:cols w:space="425" w:num="1"/>
          <w:docGrid w:type="linesAndChars" w:linePitch="312" w:charSpace="0"/>
        </w:sectPr>
      </w:pPr>
    </w:p>
    <w:p>
      <w:pPr>
        <w:pStyle w:val="2"/>
      </w:pPr>
      <w:bookmarkStart w:id="2" w:name="_Toc317492005"/>
      <w:bookmarkStart w:id="3" w:name="_Toc448307780"/>
      <w:bookmarkStart w:id="4" w:name="_Toc166982731"/>
      <w:bookmarkStart w:id="5" w:name="_Toc32382"/>
      <w:r>
        <w:rPr>
          <w:rFonts w:hint="eastAsia"/>
        </w:rPr>
        <w:t>引言</w:t>
      </w:r>
      <w:bookmarkEnd w:id="2"/>
      <w:bookmarkEnd w:id="3"/>
      <w:bookmarkEnd w:id="4"/>
      <w:bookmarkEnd w:id="5"/>
    </w:p>
    <w:p>
      <w:pPr>
        <w:pStyle w:val="3"/>
      </w:pPr>
      <w:bookmarkStart w:id="6" w:name="_Toc4517"/>
      <w:bookmarkStart w:id="7" w:name="_Toc317492006"/>
      <w:bookmarkStart w:id="8" w:name="_Toc166982732"/>
      <w:bookmarkStart w:id="9" w:name="_Toc448307781"/>
      <w:r>
        <w:rPr>
          <w:rFonts w:hint="eastAsia"/>
        </w:rPr>
        <w:t>编写目的</w:t>
      </w:r>
      <w:bookmarkEnd w:id="6"/>
      <w:bookmarkEnd w:id="7"/>
      <w:bookmarkEnd w:id="8"/>
      <w:bookmarkEnd w:id="9"/>
    </w:p>
    <w:p>
      <w:pPr>
        <w:pStyle w:val="19"/>
        <w:ind w:firstLine="420"/>
      </w:pPr>
      <w:r>
        <w:rPr>
          <w:rFonts w:hint="eastAsia"/>
        </w:rPr>
        <w:t>本</w:t>
      </w:r>
      <w:r>
        <w:t>文</w:t>
      </w:r>
      <w:r>
        <w:rPr>
          <w:rFonts w:hint="eastAsia"/>
        </w:rPr>
        <w:t>在《UC 服务器端需求列表》</w:t>
      </w:r>
      <w:r>
        <w:t>的基础上进行整理，为</w:t>
      </w:r>
      <w:r>
        <w:rPr>
          <w:rFonts w:hint="eastAsia"/>
        </w:rPr>
        <w:t>后</w:t>
      </w:r>
      <w:r>
        <w:t>续的研发</w:t>
      </w:r>
      <w:r>
        <w:rPr>
          <w:rFonts w:hint="eastAsia"/>
        </w:rPr>
        <w:t>、</w:t>
      </w:r>
      <w:r>
        <w:t>测试提供依据</w:t>
      </w:r>
      <w:r>
        <w:rPr>
          <w:rFonts w:hint="eastAsia"/>
        </w:rPr>
        <w:t>和</w:t>
      </w:r>
      <w:r>
        <w:t>基准。</w:t>
      </w:r>
    </w:p>
    <w:p>
      <w:pPr>
        <w:pStyle w:val="3"/>
      </w:pPr>
      <w:bookmarkStart w:id="10" w:name="_Toc24961"/>
      <w:bookmarkStart w:id="11" w:name="_Toc448307782"/>
      <w:r>
        <w:rPr>
          <w:rFonts w:hint="eastAsia"/>
        </w:rPr>
        <w:t>范围</w:t>
      </w:r>
      <w:bookmarkEnd w:id="10"/>
      <w:bookmarkEnd w:id="11"/>
    </w:p>
    <w:p>
      <w:pPr>
        <w:pStyle w:val="19"/>
        <w:ind w:firstLine="420"/>
      </w:pPr>
      <w:r>
        <w:rPr>
          <w:rFonts w:hint="eastAsia"/>
        </w:rPr>
        <w:t>本</w:t>
      </w:r>
      <w:r>
        <w:t>文只</w:t>
      </w:r>
      <w:r>
        <w:rPr>
          <w:rFonts w:hint="eastAsia"/>
        </w:rPr>
        <w:t>涉及</w:t>
      </w:r>
      <w:r>
        <w:t>到</w:t>
      </w:r>
      <w:r>
        <w:rPr>
          <w:rFonts w:hint="eastAsia"/>
        </w:rPr>
        <w:t>UC服务端</w:t>
      </w:r>
      <w:r>
        <w:t>的企业管理平台，主要针对于</w:t>
      </w:r>
      <w:r>
        <w:rPr>
          <w:rFonts w:hint="eastAsia"/>
        </w:rPr>
        <w:t>On-</w:t>
      </w:r>
      <w:r>
        <w:t>P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mise场景</w:t>
      </w:r>
      <w:r>
        <w:t>。</w:t>
      </w:r>
    </w:p>
    <w:p>
      <w:pPr>
        <w:pStyle w:val="19"/>
        <w:ind w:firstLine="420"/>
      </w:pPr>
      <w:r>
        <w:rPr>
          <w:rFonts w:hint="eastAsia"/>
        </w:rPr>
        <w:t>本文</w:t>
      </w:r>
      <w:r>
        <w:t>只涉及到</w:t>
      </w:r>
      <w:r>
        <w:rPr>
          <w:rFonts w:hint="eastAsia"/>
          <w:b/>
          <w:bCs/>
        </w:rPr>
        <w:t>投票与信息</w:t>
      </w:r>
      <w:r>
        <w:rPr>
          <w:b/>
          <w:bCs/>
        </w:rPr>
        <w:t>收集</w:t>
      </w:r>
      <w:r>
        <w:t>。</w:t>
      </w:r>
    </w:p>
    <w:p>
      <w:pPr>
        <w:pStyle w:val="19"/>
        <w:ind w:firstLine="420"/>
      </w:pPr>
      <w:r>
        <w:rPr>
          <w:rFonts w:hint="eastAsia"/>
        </w:rPr>
        <w:t>本</w:t>
      </w:r>
      <w:r>
        <w:t>文阅读对象有</w:t>
      </w:r>
      <w:r>
        <w:rPr>
          <w:rFonts w:hint="eastAsia"/>
        </w:rPr>
        <w:t>项目</w:t>
      </w:r>
      <w:r>
        <w:t>全体成员。</w:t>
      </w:r>
    </w:p>
    <w:p>
      <w:pPr>
        <w:pStyle w:val="3"/>
      </w:pPr>
      <w:bookmarkStart w:id="12" w:name="_Toc17702"/>
      <w:bookmarkStart w:id="13" w:name="_Toc317492008"/>
      <w:bookmarkStart w:id="14" w:name="_Toc166982734"/>
      <w:bookmarkStart w:id="15" w:name="_Toc448307783"/>
      <w:r>
        <w:rPr>
          <w:rFonts w:hint="eastAsia"/>
        </w:rPr>
        <w:t>术语和缩写词</w:t>
      </w:r>
      <w:bookmarkEnd w:id="12"/>
      <w:bookmarkEnd w:id="13"/>
      <w:bookmarkEnd w:id="14"/>
      <w:bookmarkEnd w:id="15"/>
    </w:p>
    <w:p>
      <w:pPr>
        <w:pStyle w:val="19"/>
        <w:ind w:firstLine="420"/>
        <w:rPr>
          <w:shd w:val="clear" w:color="auto" w:fill="FFFFFF"/>
        </w:rPr>
      </w:pPr>
      <w:r>
        <w:rPr>
          <w:rFonts w:hint="eastAsia"/>
        </w:rPr>
        <w:t>UC：</w:t>
      </w:r>
      <w:r>
        <w:rPr>
          <w:shd w:val="clear" w:color="auto" w:fill="FFFFFF"/>
        </w:rPr>
        <w:t>Unified Communication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统一通信。</w:t>
      </w:r>
    </w:p>
    <w:p>
      <w:pPr>
        <w:pStyle w:val="19"/>
        <w:ind w:firstLine="420"/>
      </w:pPr>
      <w:r>
        <w:rPr>
          <w:rFonts w:hint="eastAsia"/>
        </w:rPr>
        <w:t>On-</w:t>
      </w:r>
      <w:r>
        <w:t>P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mise：指企业</w:t>
      </w:r>
      <w:r>
        <w:t>独立承担服务器</w:t>
      </w:r>
      <w:r>
        <w:rPr>
          <w:rFonts w:hint="eastAsia"/>
        </w:rPr>
        <w:t>载体并</w:t>
      </w:r>
      <w:r>
        <w:t>进行管理</w:t>
      </w:r>
      <w:r>
        <w:rPr>
          <w:rFonts w:hint="eastAsia"/>
        </w:rPr>
        <w:t>，平</w:t>
      </w:r>
      <w:r>
        <w:t>台单独应用于企业。</w:t>
      </w:r>
    </w:p>
    <w:p>
      <w:pPr>
        <w:pStyle w:val="19"/>
        <w:ind w:firstLine="420"/>
      </w:pPr>
      <w:r>
        <w:rPr>
          <w:rFonts w:hint="eastAsia"/>
        </w:rPr>
        <w:t>Online：平</w:t>
      </w:r>
      <w:r>
        <w:t>台</w:t>
      </w:r>
      <w:commentRangeStart w:id="0"/>
      <w:r>
        <w:rPr>
          <w:rFonts w:hint="eastAsia"/>
        </w:rPr>
        <w:t>部分</w:t>
      </w:r>
      <w:commentRangeEnd w:id="0"/>
      <w:r>
        <w:commentReference w:id="0"/>
      </w:r>
      <w:r>
        <w:t>于运营商或云端，</w:t>
      </w:r>
      <w:r>
        <w:rPr>
          <w:rFonts w:hint="eastAsia"/>
        </w:rPr>
        <w:t>由</w:t>
      </w:r>
      <w:r>
        <w:t>运营商</w:t>
      </w:r>
      <w:r>
        <w:rPr>
          <w:rFonts w:hint="eastAsia"/>
        </w:rPr>
        <w:t>管理</w:t>
      </w:r>
      <w:r>
        <w:t>，为企业提供</w:t>
      </w:r>
      <w:r>
        <w:rPr>
          <w:rFonts w:hint="eastAsia"/>
        </w:rPr>
        <w:t>SAAS服务</w:t>
      </w:r>
      <w:r>
        <w:t>；主要涉及到</w:t>
      </w:r>
      <w:r>
        <w:rPr>
          <w:rFonts w:hint="eastAsia"/>
        </w:rPr>
        <w:t>IM、</w:t>
      </w:r>
      <w:r>
        <w:t>话机功能。</w:t>
      </w:r>
    </w:p>
    <w:p>
      <w:pPr>
        <w:pStyle w:val="19"/>
        <w:ind w:firstLine="420"/>
      </w:pPr>
      <w:r>
        <w:rPr>
          <w:rFonts w:hint="eastAsia"/>
        </w:rPr>
        <w:t>On-Cloud：</w:t>
      </w:r>
      <w:r>
        <w:t>平台部分于</w:t>
      </w:r>
      <w:r>
        <w:rPr>
          <w:rFonts w:hint="eastAsia"/>
        </w:rPr>
        <w:t>Yealink或云</w:t>
      </w:r>
      <w:r>
        <w:t>端，由</w:t>
      </w:r>
      <w:r>
        <w:rPr>
          <w:rFonts w:hint="eastAsia"/>
        </w:rPr>
        <w:t>Yealink管理</w:t>
      </w:r>
      <w:r>
        <w:t>，为企业提供</w:t>
      </w:r>
      <w:r>
        <w:rPr>
          <w:rFonts w:hint="eastAsia"/>
        </w:rPr>
        <w:t>SAAS服务</w:t>
      </w:r>
      <w:r>
        <w:t>，主要涉及</w:t>
      </w:r>
      <w:r>
        <w:rPr>
          <w:rFonts w:hint="eastAsia"/>
        </w:rPr>
        <w:t>IM、</w:t>
      </w:r>
      <w:r>
        <w:t>VCS</w:t>
      </w:r>
      <w:r>
        <w:rPr>
          <w:rFonts w:hint="eastAsia"/>
        </w:rPr>
        <w:t>。</w:t>
      </w:r>
    </w:p>
    <w:p>
      <w:pPr>
        <w:pStyle w:val="19"/>
        <w:ind w:firstLine="420"/>
      </w:pPr>
      <w:r>
        <w:rPr>
          <w:rFonts w:hint="eastAsia"/>
        </w:rPr>
        <w:t>LDAP：Lightweight Directory Access Protocol，轻量目录访问协议。</w:t>
      </w:r>
    </w:p>
    <w:p>
      <w:pPr>
        <w:pStyle w:val="3"/>
      </w:pPr>
      <w:bookmarkStart w:id="16" w:name="_Toc166982735"/>
      <w:bookmarkStart w:id="17" w:name="_Toc448307784"/>
      <w:bookmarkStart w:id="18" w:name="_Toc317492009"/>
      <w:bookmarkStart w:id="19" w:name="_Toc4858"/>
      <w:r>
        <w:rPr>
          <w:rFonts w:hint="eastAsia"/>
        </w:rPr>
        <w:t>参考资料</w:t>
      </w:r>
      <w:bookmarkEnd w:id="16"/>
      <w:bookmarkEnd w:id="17"/>
      <w:bookmarkEnd w:id="18"/>
      <w:bookmarkEnd w:id="19"/>
    </w:p>
    <w:p>
      <w:pPr>
        <w:pStyle w:val="19"/>
        <w:ind w:firstLine="420"/>
      </w:pPr>
      <w:r>
        <w:rPr>
          <w:rFonts w:hint="eastAsia"/>
        </w:rPr>
        <w:t>《UC 服务器端需求列表》</w:t>
      </w:r>
    </w:p>
    <w:p>
      <w:pPr>
        <w:pStyle w:val="2"/>
      </w:pPr>
      <w:bookmarkStart w:id="20" w:name="_Toc448307785"/>
      <w:bookmarkStart w:id="21" w:name="_Toc317492010"/>
      <w:bookmarkStart w:id="22" w:name="_Toc166982736"/>
      <w:bookmarkStart w:id="23" w:name="_Toc10213"/>
      <w:r>
        <w:rPr>
          <w:rFonts w:hint="eastAsia"/>
        </w:rPr>
        <w:t>软件总体概述</w:t>
      </w:r>
      <w:bookmarkEnd w:id="20"/>
      <w:bookmarkEnd w:id="21"/>
      <w:bookmarkEnd w:id="22"/>
      <w:bookmarkEnd w:id="23"/>
    </w:p>
    <w:p>
      <w:pPr>
        <w:pStyle w:val="3"/>
      </w:pPr>
      <w:bookmarkStart w:id="24" w:name="_Toc166982737"/>
      <w:bookmarkStart w:id="25" w:name="_Toc317492011"/>
      <w:bookmarkStart w:id="26" w:name="_Toc448307786"/>
      <w:bookmarkStart w:id="27" w:name="_Toc29659"/>
      <w:r>
        <w:rPr>
          <w:rFonts w:hint="eastAsia"/>
        </w:rPr>
        <w:t>目标</w:t>
      </w:r>
      <w:bookmarkEnd w:id="24"/>
      <w:bookmarkEnd w:id="25"/>
      <w:bookmarkEnd w:id="26"/>
      <w:bookmarkEnd w:id="27"/>
    </w:p>
    <w:p>
      <w:pPr>
        <w:pStyle w:val="19"/>
        <w:ind w:firstLine="420"/>
      </w:pPr>
      <w:r>
        <w:rPr>
          <w:rFonts w:hint="eastAsia"/>
        </w:rPr>
        <w:t>本</w:t>
      </w:r>
      <w:r>
        <w:t>系统为</w:t>
      </w:r>
      <w:r>
        <w:rPr>
          <w:rFonts w:hint="eastAsia"/>
        </w:rPr>
        <w:t>平</w:t>
      </w:r>
      <w:r>
        <w:t>台管理人员提供客户</w:t>
      </w:r>
      <w:r>
        <w:rPr>
          <w:rFonts w:hint="eastAsia"/>
        </w:rPr>
        <w:t>管理</w:t>
      </w:r>
      <w:r>
        <w:t>操作、为企业客户提供</w:t>
      </w:r>
      <w:r>
        <w:rPr>
          <w:rFonts w:hint="eastAsia"/>
        </w:rPr>
        <w:t>注册</w:t>
      </w:r>
      <w:r>
        <w:t>接口与</w:t>
      </w:r>
      <w:r>
        <w:rPr>
          <w:rFonts w:hint="eastAsia"/>
        </w:rPr>
        <w:t>企业</w:t>
      </w:r>
      <w:r>
        <w:t>信息维护。</w:t>
      </w:r>
    </w:p>
    <w:p>
      <w:pPr>
        <w:pStyle w:val="3"/>
      </w:pPr>
      <w:bookmarkStart w:id="28" w:name="_Toc166982738"/>
      <w:bookmarkStart w:id="29" w:name="_Toc317492012"/>
      <w:bookmarkStart w:id="30" w:name="_Toc448307787"/>
      <w:bookmarkStart w:id="31" w:name="_Toc7689"/>
      <w:r>
        <w:rPr>
          <w:rFonts w:hint="eastAsia"/>
        </w:rPr>
        <w:t>系统模型</w:t>
      </w:r>
      <w:bookmarkEnd w:id="28"/>
      <w:bookmarkEnd w:id="29"/>
      <w:bookmarkEnd w:id="30"/>
      <w:bookmarkEnd w:id="31"/>
    </w:p>
    <w:p>
      <w:pPr>
        <w:pStyle w:val="4"/>
      </w:pPr>
      <w:bookmarkStart w:id="32" w:name="_Toc448307788"/>
      <w:r>
        <w:rPr>
          <w:rFonts w:hint="eastAsia"/>
        </w:rPr>
        <w:t>单</w:t>
      </w:r>
      <w:r>
        <w:t>机部署</w:t>
      </w:r>
      <w:bookmarkEnd w:id="32"/>
    </w:p>
    <w:p>
      <w:pPr>
        <w:pStyle w:val="19"/>
        <w:ind w:firstLine="420"/>
        <w:rPr>
          <w:color w:val="FF0000"/>
        </w:rPr>
      </w:pPr>
      <w:r>
        <w:rPr>
          <w:rFonts w:hint="eastAsia"/>
          <w:color w:val="FF0000"/>
        </w:rPr>
        <w:t>【待</w:t>
      </w:r>
      <w:r>
        <w:rPr>
          <w:color w:val="FF0000"/>
        </w:rPr>
        <w:t>完善】</w:t>
      </w:r>
    </w:p>
    <w:p>
      <w:pPr>
        <w:pStyle w:val="4"/>
      </w:pPr>
      <w:bookmarkStart w:id="33" w:name="_Toc448307789"/>
      <w:r>
        <w:rPr>
          <w:rFonts w:hint="eastAsia"/>
        </w:rPr>
        <w:t>多机</w:t>
      </w:r>
      <w:r>
        <w:t>部署</w:t>
      </w:r>
      <w:bookmarkEnd w:id="33"/>
    </w:p>
    <w:p>
      <w:pPr>
        <w:pStyle w:val="19"/>
        <w:ind w:firstLine="420"/>
        <w:rPr>
          <w:color w:val="FF0000"/>
        </w:rPr>
      </w:pPr>
      <w:r>
        <w:rPr>
          <w:rFonts w:hint="eastAsia"/>
          <w:color w:val="FF0000"/>
        </w:rPr>
        <w:t>【待</w:t>
      </w:r>
      <w:r>
        <w:rPr>
          <w:color w:val="FF0000"/>
        </w:rPr>
        <w:t>完善】</w:t>
      </w:r>
    </w:p>
    <w:p>
      <w:pPr>
        <w:pStyle w:val="3"/>
      </w:pPr>
      <w:bookmarkStart w:id="34" w:name="_Toc448307790"/>
      <w:bookmarkStart w:id="35" w:name="_Toc10947"/>
      <w:r>
        <w:rPr>
          <w:rFonts w:hint="eastAsia"/>
        </w:rPr>
        <w:t>运行</w:t>
      </w:r>
      <w:r>
        <w:t>环境</w:t>
      </w:r>
      <w:bookmarkEnd w:id="34"/>
      <w:bookmarkEnd w:id="35"/>
    </w:p>
    <w:p>
      <w:pPr>
        <w:pStyle w:val="19"/>
        <w:ind w:firstLine="420"/>
      </w:pPr>
      <w:r>
        <w:rPr>
          <w:rFonts w:hint="eastAsia"/>
        </w:rPr>
        <w:t>本系统</w:t>
      </w:r>
      <w:r>
        <w:t>有企业自主完成部署：</w:t>
      </w:r>
    </w:p>
    <w:tbl>
      <w:tblPr>
        <w:tblStyle w:val="31"/>
        <w:tblW w:w="85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08"/>
        <w:gridCol w:w="3118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硬件平台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软件平台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1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CPU：双</w:t>
            </w:r>
            <w:r>
              <w:t>核</w:t>
            </w:r>
            <w:r>
              <w:rPr>
                <w:rFonts w:hint="eastAsia"/>
              </w:rPr>
              <w:t>或</w:t>
            </w:r>
            <w:r>
              <w:t>更高</w:t>
            </w:r>
          </w:p>
          <w:p>
            <w:r>
              <w:rPr>
                <w:rFonts w:hint="eastAsia"/>
              </w:rPr>
              <w:t>内存</w:t>
            </w:r>
            <w:r>
              <w:t>：</w:t>
            </w:r>
            <w:r>
              <w:rPr>
                <w:rFonts w:hint="eastAsia"/>
              </w:rPr>
              <w:t>2G或</w:t>
            </w:r>
            <w:r>
              <w:t>更高</w:t>
            </w:r>
          </w:p>
          <w:p>
            <w:r>
              <w:rPr>
                <w:rFonts w:hint="eastAsia"/>
              </w:rPr>
              <w:t>硬</w:t>
            </w:r>
            <w:r>
              <w:t>盘：</w:t>
            </w:r>
            <w:r>
              <w:rPr>
                <w:rFonts w:hint="eastAsia"/>
              </w:rPr>
              <w:t>20</w:t>
            </w:r>
            <w:r>
              <w:t>G</w:t>
            </w:r>
            <w:r>
              <w:rPr>
                <w:rFonts w:hint="eastAsia"/>
              </w:rPr>
              <w:t>或</w:t>
            </w:r>
            <w:r>
              <w:t>更高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操作系统：</w:t>
            </w:r>
            <w:r>
              <w:t>Windows / Linux</w:t>
            </w:r>
          </w:p>
          <w:p>
            <w:r>
              <w:rPr>
                <w:rFonts w:hint="eastAsia"/>
              </w:rPr>
              <w:t>运行库：</w:t>
            </w:r>
            <w:r>
              <w:t>JRE 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数据库服务</w:t>
            </w:r>
            <w:r>
              <w:t>器</w:t>
            </w:r>
          </w:p>
          <w:p>
            <w:r>
              <w:rPr>
                <w:rFonts w:hint="eastAsia"/>
              </w:rPr>
              <w:t>（</w:t>
            </w:r>
            <w:r>
              <w:t>数据中心）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CPU：双</w:t>
            </w:r>
            <w:r>
              <w:t>核</w:t>
            </w:r>
            <w:r>
              <w:rPr>
                <w:rFonts w:hint="eastAsia"/>
              </w:rPr>
              <w:t>或</w:t>
            </w:r>
            <w:r>
              <w:t>更高</w:t>
            </w:r>
          </w:p>
          <w:p>
            <w:r>
              <w:rPr>
                <w:rFonts w:hint="eastAsia"/>
              </w:rPr>
              <w:t>内存</w:t>
            </w:r>
            <w:r>
              <w:t>：</w:t>
            </w:r>
            <w:r>
              <w:rPr>
                <w:rFonts w:hint="eastAsia"/>
              </w:rPr>
              <w:t>8G或</w:t>
            </w:r>
            <w:r>
              <w:t>更高</w:t>
            </w:r>
          </w:p>
          <w:p>
            <w:r>
              <w:rPr>
                <w:rFonts w:hint="eastAsia"/>
              </w:rPr>
              <w:t>硬盘</w:t>
            </w:r>
            <w:r>
              <w:t>：</w:t>
            </w:r>
            <w:r>
              <w:rPr>
                <w:rFonts w:hint="eastAsia"/>
              </w:rPr>
              <w:t>待</w:t>
            </w:r>
            <w:r>
              <w:t>确认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操作系统：</w:t>
            </w:r>
            <w:r>
              <w:t>Windows / Linux</w:t>
            </w:r>
          </w:p>
          <w:p>
            <w:r>
              <w:rPr>
                <w:rFonts w:hint="eastAsia"/>
              </w:rPr>
              <w:t>数据库</w:t>
            </w:r>
            <w:r>
              <w:t>：</w:t>
            </w:r>
            <w:r>
              <w:rPr>
                <w:rFonts w:hint="eastAsia"/>
              </w:rPr>
              <w:t>MongoDB</w:t>
            </w:r>
          </w:p>
        </w:tc>
      </w:tr>
    </w:tbl>
    <w:p>
      <w:pPr>
        <w:pStyle w:val="3"/>
      </w:pPr>
      <w:bookmarkStart w:id="36" w:name="_Toc448307791"/>
      <w:bookmarkStart w:id="37" w:name="_Toc630"/>
      <w:r>
        <w:rPr>
          <w:rFonts w:hint="eastAsia"/>
        </w:rPr>
        <w:t>性</w:t>
      </w:r>
      <w:r>
        <w:t>能要求</w:t>
      </w:r>
      <w:bookmarkEnd w:id="36"/>
      <w:bookmarkEnd w:id="37"/>
    </w:p>
    <w:p>
      <w:pPr>
        <w:pStyle w:val="4"/>
      </w:pPr>
      <w:bookmarkStart w:id="38" w:name="_Toc448307792"/>
      <w:r>
        <w:rPr>
          <w:rFonts w:hint="eastAsia"/>
        </w:rPr>
        <w:t>并</w:t>
      </w:r>
      <w:r>
        <w:t>发</w:t>
      </w:r>
      <w:r>
        <w:rPr>
          <w:rFonts w:hint="eastAsia"/>
        </w:rPr>
        <w:t>/</w:t>
      </w:r>
      <w:r>
        <w:t>吞吐性能</w:t>
      </w:r>
      <w:bookmarkEnd w:id="38"/>
    </w:p>
    <w:p>
      <w:pPr>
        <w:pStyle w:val="19"/>
        <w:ind w:firstLine="420"/>
        <w:rPr>
          <w:color w:val="FF0000"/>
        </w:rPr>
      </w:pPr>
      <w:r>
        <w:rPr>
          <w:rFonts w:hint="eastAsia"/>
          <w:color w:val="FF0000"/>
        </w:rPr>
        <w:t>【待完善】</w:t>
      </w:r>
    </w:p>
    <w:p>
      <w:pPr>
        <w:pStyle w:val="4"/>
      </w:pPr>
      <w:bookmarkStart w:id="39" w:name="_Toc448307793"/>
      <w:r>
        <w:rPr>
          <w:rFonts w:hint="eastAsia"/>
        </w:rPr>
        <w:t>时间</w:t>
      </w:r>
      <w:r>
        <w:t>性能</w:t>
      </w:r>
      <w:bookmarkEnd w:id="39"/>
    </w:p>
    <w:p>
      <w:pPr>
        <w:pStyle w:val="19"/>
        <w:ind w:firstLine="420"/>
        <w:rPr>
          <w:color w:val="FF0000"/>
        </w:rPr>
      </w:pPr>
      <w:r>
        <w:rPr>
          <w:rFonts w:hint="eastAsia"/>
          <w:color w:val="FF0000"/>
        </w:rPr>
        <w:t>【待完善】</w:t>
      </w:r>
    </w:p>
    <w:p>
      <w:pPr>
        <w:pStyle w:val="2"/>
      </w:pPr>
      <w:bookmarkStart w:id="40" w:name="_Toc25251"/>
      <w:bookmarkStart w:id="41" w:name="_Toc448307794"/>
      <w:r>
        <w:rPr>
          <w:rFonts w:hint="eastAsia"/>
        </w:rPr>
        <w:t>详细</w:t>
      </w:r>
      <w:r>
        <w:t>需求</w:t>
      </w:r>
      <w:bookmarkEnd w:id="40"/>
      <w:bookmarkEnd w:id="41"/>
    </w:p>
    <w:p>
      <w:pPr>
        <w:pStyle w:val="3"/>
      </w:pPr>
      <w:bookmarkStart w:id="42" w:name="_Toc10621"/>
      <w:bookmarkStart w:id="43" w:name="OLE_LINK1"/>
      <w:r>
        <w:rPr>
          <w:rFonts w:hint="eastAsia"/>
          <w:lang w:eastAsia="zh-CN"/>
        </w:rPr>
        <w:t>账号管理</w:t>
      </w:r>
      <w:bookmarkEnd w:id="42"/>
    </w:p>
    <w:p>
      <w:pPr>
        <w:pStyle w:val="4"/>
      </w:pPr>
      <w:r>
        <w:rPr>
          <w:rFonts w:hint="eastAsia"/>
        </w:rPr>
        <w:t>概况</w:t>
      </w:r>
    </w:p>
    <w:p>
      <w:pPr>
        <w:pStyle w:val="19"/>
        <w:ind w:firstLine="420"/>
      </w:pPr>
      <w:r>
        <w:rPr>
          <w:rFonts w:hint="eastAsia"/>
        </w:rPr>
        <w:t>：。</w:t>
      </w:r>
    </w:p>
    <w:p>
      <w:pPr>
        <w:pStyle w:val="19"/>
        <w:ind w:firstLine="420"/>
      </w:pPr>
      <w:r>
        <w:rPr>
          <w:rFonts w:hint="eastAsia"/>
        </w:rPr>
        <w:t>支持</w:t>
      </w:r>
      <w:r>
        <w:t>做以下操作：</w:t>
      </w:r>
    </w:p>
    <w:tbl>
      <w:tblPr>
        <w:tblStyle w:val="31"/>
        <w:tblW w:w="9033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62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shd w:val="clear" w:color="auto" w:fill="E6E6E6"/>
          </w:tcPr>
          <w:p>
            <w:pPr>
              <w:pStyle w:val="19"/>
              <w:ind w:firstLine="0" w:firstLineChars="0"/>
              <w:rPr>
                <w:i/>
              </w:rPr>
            </w:pPr>
            <w:r>
              <w:rPr>
                <w:rFonts w:hint="eastAsia"/>
                <w:i/>
              </w:rPr>
              <w:t>操作</w:t>
            </w:r>
          </w:p>
        </w:tc>
        <w:tc>
          <w:tcPr>
            <w:tcW w:w="6623" w:type="dxa"/>
            <w:shd w:val="clear" w:color="auto" w:fill="E6E6E6"/>
          </w:tcPr>
          <w:p>
            <w:pPr>
              <w:pStyle w:val="19"/>
              <w:ind w:firstLine="0" w:firstLineChars="0"/>
              <w:rPr>
                <w:i/>
              </w:rPr>
            </w:pPr>
            <w:r>
              <w:rPr>
                <w:rFonts w:hint="eastAsia"/>
                <w:i/>
              </w:rPr>
              <w:t>描述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</w:tcPr>
          <w:p>
            <w:pPr>
              <w:pStyle w:val="19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  <w:tc>
          <w:tcPr>
            <w:tcW w:w="6623" w:type="dxa"/>
          </w:tcPr>
          <w:p>
            <w:pPr>
              <w:pStyle w:val="19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人员登录到后台系统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</w:tcPr>
          <w:p>
            <w:pPr>
              <w:pStyle w:val="19"/>
              <w:ind w:firstLine="0" w:firstLineChars="0"/>
              <w:rPr>
                <w:rFonts w:hint="eastAsia" w:eastAsia="宋体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修改密码</w:t>
            </w:r>
          </w:p>
        </w:tc>
        <w:tc>
          <w:tcPr>
            <w:tcW w:w="6623" w:type="dxa"/>
          </w:tcPr>
          <w:p>
            <w:pPr>
              <w:pStyle w:val="19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修改原来的密码，顺带一起修改子账号的密码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</w:tcPr>
          <w:p>
            <w:pPr>
              <w:pStyle w:val="19"/>
              <w:ind w:firstLine="0" w:firstLineChars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修改账号信息</w:t>
            </w:r>
          </w:p>
        </w:tc>
        <w:tc>
          <w:tcPr>
            <w:tcW w:w="6623" w:type="dxa"/>
          </w:tcPr>
          <w:p>
            <w:pPr>
              <w:pStyle w:val="19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修改登录人员的账号信息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</w:tcPr>
          <w:p>
            <w:pPr>
              <w:pStyle w:val="19"/>
              <w:ind w:firstLine="0" w:firstLineChars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忘记密码</w:t>
            </w:r>
          </w:p>
        </w:tc>
        <w:tc>
          <w:tcPr>
            <w:tcW w:w="6623" w:type="dxa"/>
          </w:tcPr>
          <w:p>
            <w:pPr>
              <w:pStyle w:val="19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忘记原先的密码，选择重置密码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</w:tcPr>
          <w:p>
            <w:pPr>
              <w:pStyle w:val="19"/>
              <w:ind w:firstLine="0" w:firstLineChars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绑定邮箱登陆</w:t>
            </w:r>
          </w:p>
        </w:tc>
        <w:tc>
          <w:tcPr>
            <w:tcW w:w="6623" w:type="dxa"/>
          </w:tcPr>
          <w:p>
            <w:pPr>
              <w:pStyle w:val="19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绑定其他的邮箱，用来登录系统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</w:tcPr>
          <w:p>
            <w:pPr>
              <w:pStyle w:val="19"/>
              <w:ind w:firstLine="0" w:firstLineChars="0"/>
              <w:rPr>
                <w:rFonts w:hint="eastAsia"/>
                <w:b/>
                <w:bCs/>
                <w:color w:val="FF0000"/>
                <w:szCs w:val="18"/>
                <w:lang w:eastAsia="zh-CN"/>
              </w:rPr>
            </w:pPr>
            <w:bookmarkStart w:id="44" w:name="OLE_LINK70" w:colFirst="0" w:colLast="1"/>
            <w:r>
              <w:rPr>
                <w:rFonts w:hint="eastAsia"/>
                <w:b/>
                <w:bCs/>
                <w:color w:val="FF0000"/>
                <w:szCs w:val="18"/>
                <w:lang w:eastAsia="zh-CN"/>
              </w:rPr>
              <w:t>绑定手机号登录</w:t>
            </w:r>
          </w:p>
        </w:tc>
        <w:tc>
          <w:tcPr>
            <w:tcW w:w="6623" w:type="dxa"/>
          </w:tcPr>
          <w:p>
            <w:pPr>
              <w:pStyle w:val="19"/>
              <w:ind w:firstLine="0" w:firstLineChars="0"/>
              <w:rPr>
                <w:rFonts w:hint="eastAsia"/>
                <w:b/>
                <w:bCs/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需要买短信服务，再确认是否要做？</w:t>
            </w:r>
          </w:p>
        </w:tc>
      </w:tr>
      <w:bookmarkEnd w:id="44"/>
    </w:tbl>
    <w:p>
      <w:pPr>
        <w:pStyle w:val="19"/>
        <w:ind w:firstLine="199" w:firstLineChars="95"/>
      </w:pPr>
      <w:bookmarkStart w:id="115" w:name="_GoBack"/>
      <w:bookmarkEnd w:id="115"/>
    </w:p>
    <w:p>
      <w:pPr>
        <w:pStyle w:val="4"/>
      </w:pPr>
      <w:bookmarkStart w:id="45" w:name="OLE_LINK57"/>
      <w:r>
        <w:rPr>
          <w:rFonts w:hint="eastAsia"/>
          <w:lang w:eastAsia="zh-CN"/>
        </w:rPr>
        <w:t>登录系统</w:t>
      </w:r>
    </w:p>
    <w:bookmarkEnd w:id="45"/>
    <w:p>
      <w:pPr>
        <w:pStyle w:val="19"/>
        <w:ind w:firstLine="420"/>
      </w:pPr>
      <w:r>
        <w:rPr>
          <w:rFonts w:hint="eastAsia"/>
        </w:rPr>
        <w:t>用例</w:t>
      </w:r>
      <w:r>
        <w:t>描述：</w:t>
      </w:r>
    </w:p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bookmarkStart w:id="46" w:name="OLE_LINK56"/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bookmarkStart w:id="47" w:name="OLE_LINK61"/>
            <w:r>
              <w:rPr>
                <w:rFonts w:hint="eastAsia"/>
                <w:lang w:eastAsia="zh-CN"/>
              </w:rPr>
              <w:t>所有用户，包括平台用户，外部企业人员</w:t>
            </w:r>
            <w:bookmarkEnd w:id="47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  <w:textDirection w:val="lrTb"/>
            <w:vAlign w:val="top"/>
          </w:tcPr>
          <w:p>
            <w:r>
              <w:rPr>
                <w:rFonts w:hint="eastAsia"/>
                <w:lang w:eastAsia="zh-CN"/>
              </w:rPr>
              <w:t>用户</w:t>
            </w:r>
            <w:r>
              <w:t>打开管理首</w:t>
            </w:r>
            <w:r>
              <w:rPr>
                <w:rFonts w:hint="eastAsia"/>
              </w:rPr>
              <w:t>页</w:t>
            </w:r>
            <w:r>
              <w:t>，</w:t>
            </w:r>
            <w:r>
              <w:rPr>
                <w:rFonts w:hint="eastAsia"/>
              </w:rPr>
              <w:t>通过输入用户名和密码，以及校验码后，能够进入系统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  <w:textDirection w:val="lrTb"/>
            <w:vAlign w:val="top"/>
          </w:tcPr>
          <w:p>
            <w:pPr>
              <w:pStyle w:val="42"/>
              <w:ind w:left="420" w:leftChars="0" w:hanging="420" w:firstLineChars="0"/>
            </w:pPr>
            <w:r>
              <w:t>打开管理平台首页</w:t>
            </w:r>
            <w:r>
              <w:rPr>
                <w:rFonts w:hint="eastAsia"/>
              </w:rPr>
              <w:t>，</w:t>
            </w:r>
            <w:r>
              <w:t>并显示完成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  <w:textDirection w:val="lrTb"/>
            <w:vAlign w:val="top"/>
          </w:tcPr>
          <w:p>
            <w:pPr>
              <w:pStyle w:val="42"/>
              <w:numPr>
                <w:ilvl w:val="0"/>
                <w:numId w:val="6"/>
              </w:numPr>
              <w:ind w:left="400" w:leftChars="0" w:hanging="400" w:firstLineChars="0"/>
            </w:pPr>
            <w:r>
              <w:rPr>
                <w:rFonts w:hint="eastAsia"/>
              </w:rPr>
              <w:t>用户进入系统，保存好登录状态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  <w:textDirection w:val="lrTb"/>
            <w:vAlign w:val="top"/>
          </w:tcPr>
          <w:p>
            <w:r>
              <w:rPr>
                <w:rFonts w:hint="eastAsia"/>
              </w:rPr>
              <w:t>用户使用体验效果与安全性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7"/>
              </w:numPr>
            </w:pPr>
            <w:r>
              <w:rPr>
                <w:rFonts w:hint="eastAsia"/>
              </w:rPr>
              <w:t>进入系统登录界面，或者系统检测没有登录，跳转到登录界面</w:t>
            </w:r>
          </w:p>
          <w:p>
            <w:pPr>
              <w:pStyle w:val="42"/>
              <w:numPr>
                <w:ilvl w:val="0"/>
                <w:numId w:val="7"/>
              </w:numPr>
            </w:pPr>
            <w:r>
              <w:rPr>
                <w:rFonts w:hint="eastAsia"/>
              </w:rPr>
              <w:t>系统显示用户名、密码、校验码输入框，以及校验码的图形</w:t>
            </w:r>
          </w:p>
          <w:p>
            <w:pPr>
              <w:pStyle w:val="42"/>
              <w:numPr>
                <w:ilvl w:val="0"/>
                <w:numId w:val="7"/>
              </w:numPr>
            </w:pPr>
            <w:r>
              <w:rPr>
                <w:rFonts w:hint="eastAsia"/>
              </w:rPr>
              <w:t>输入用户名、密码、校验码，点击登录按钮</w:t>
            </w:r>
          </w:p>
          <w:p>
            <w:pPr>
              <w:pStyle w:val="42"/>
              <w:ind w:left="420" w:hanging="420"/>
            </w:pPr>
            <w:r>
              <w:rPr>
                <w:rFonts w:hint="eastAsia"/>
              </w:rPr>
              <w:t>系统</w:t>
            </w:r>
            <w:r>
              <w:t>对</w:t>
            </w:r>
            <w:r>
              <w:rPr>
                <w:rFonts w:hint="eastAsia"/>
              </w:rPr>
              <w:t>用户</w:t>
            </w:r>
            <w:r>
              <w:t>名、密码、</w:t>
            </w:r>
            <w:r>
              <w:rPr>
                <w:szCs w:val="18"/>
              </w:rPr>
              <w:t>图形</w:t>
            </w:r>
            <w:r>
              <w:t>验证码进行校验并返回校验结果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</w:rPr>
              <w:t>登录完成后，</w:t>
            </w:r>
            <w:r>
              <w:t>进入</w:t>
            </w:r>
            <w:r>
              <w:rPr>
                <w:rFonts w:hint="eastAsia"/>
              </w:rPr>
              <w:t>系统并</w:t>
            </w:r>
            <w:r>
              <w:t>跳转至企业信息首页</w:t>
            </w:r>
            <w:r>
              <w:rPr>
                <w:rFonts w:hint="eastAsia"/>
              </w:rPr>
              <w:t>，并保存登录信息会话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  <w:r>
              <w:rPr>
                <w:rFonts w:hint="eastAsia"/>
                <w:b w:val="0"/>
                <w:bCs w:val="0"/>
              </w:rPr>
              <w:t>页</w:t>
            </w:r>
            <w:r>
              <w:rPr>
                <w:b w:val="0"/>
                <w:bCs w:val="0"/>
              </w:rPr>
              <w:t>面首次打开不需要验证码</w:t>
            </w:r>
            <w:r>
              <w:rPr>
                <w:rFonts w:hint="eastAsia"/>
                <w:b w:val="0"/>
                <w:bCs w:val="0"/>
              </w:rPr>
              <w:t>，</w:t>
            </w:r>
            <w:r>
              <w:rPr>
                <w:b w:val="0"/>
                <w:bCs w:val="0"/>
              </w:rPr>
              <w:t>登录失败后开始需要</w:t>
            </w:r>
            <w:r>
              <w:rPr>
                <w:b w:val="0"/>
                <w:bCs w:val="0"/>
                <w:szCs w:val="18"/>
              </w:rPr>
              <w:t>图形</w:t>
            </w:r>
            <w:r>
              <w:rPr>
                <w:b w:val="0"/>
                <w:bCs w:val="0"/>
              </w:rPr>
              <w:t>验证码</w:t>
            </w:r>
          </w:p>
          <w:p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  <w:r>
              <w:rPr>
                <w:rFonts w:hint="eastAsia"/>
              </w:rPr>
              <w:t>用户修改校验码图片</w:t>
            </w:r>
          </w:p>
          <w:p>
            <w:r>
              <w:rPr>
                <w:rFonts w:hint="eastAsia"/>
                <w:lang w:val="en-US" w:eastAsia="zh-CN"/>
              </w:rPr>
              <w:t xml:space="preserve">   2.1</w:t>
            </w:r>
            <w:r>
              <w:rPr>
                <w:rFonts w:hint="eastAsia"/>
              </w:rPr>
              <w:t>、用户单击校验码图片，更换校验码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2.2、</w:t>
            </w:r>
            <w:r>
              <w:rPr>
                <w:rFonts w:hint="eastAsia"/>
              </w:rPr>
              <w:t>系统生成新的校验字符串，保存到会话，转化为校验码图片，</w:t>
            </w:r>
          </w:p>
          <w:p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</w:rPr>
              <w:t>发送到客户端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eastAsia="zh-CN"/>
              </w:rPr>
              <w:t>验证码</w:t>
            </w:r>
            <w:r>
              <w:rPr>
                <w:rFonts w:hint="eastAsia"/>
              </w:rPr>
              <w:t>错误</w:t>
            </w:r>
          </w:p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3.1</w:t>
            </w:r>
            <w:r>
              <w:rPr>
                <w:rFonts w:hint="eastAsia"/>
              </w:rPr>
              <w:t>、系统重新生成新的校验字符串，保存到会话，然后跳转回登录界面，</w:t>
            </w:r>
          </w:p>
          <w:p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用户名不存在或密码错误</w:t>
            </w:r>
          </w:p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4.1</w:t>
            </w:r>
            <w:r>
              <w:rPr>
                <w:rFonts w:hint="eastAsia"/>
              </w:rPr>
              <w:t>生成错误信息，重新生成校验字符串，跳转回登录界面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  <w:bookmarkEnd w:id="43"/>
      <w:bookmarkEnd w:id="46"/>
    </w:tbl>
    <w:p>
      <w:pPr>
        <w:pStyle w:val="19"/>
        <w:ind w:firstLine="420"/>
      </w:pPr>
    </w:p>
    <w:p>
      <w:pPr>
        <w:pStyle w:val="4"/>
      </w:pPr>
      <w:bookmarkStart w:id="48" w:name="OLE_LINK59"/>
      <w:r>
        <w:rPr>
          <w:rFonts w:hint="eastAsia"/>
          <w:lang w:eastAsia="zh-CN"/>
        </w:rPr>
        <w:t>修改密码</w:t>
      </w:r>
    </w:p>
    <w:bookmarkEnd w:id="48"/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bookmarkStart w:id="49" w:name="OLE_LINK58"/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bookmarkStart w:id="50" w:name="OLE_LINK62" w:colFirst="1" w:colLast="1"/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  <w:textDirection w:val="lrTb"/>
            <w:vAlign w:val="top"/>
          </w:tcPr>
          <w:p>
            <w:r>
              <w:rPr>
                <w:rFonts w:hint="eastAsia"/>
                <w:lang w:eastAsia="zh-CN"/>
              </w:rPr>
              <w:t>所有用户，包括平台用户，外部企业人员</w:t>
            </w:r>
          </w:p>
        </w:tc>
      </w:tr>
      <w:bookmarkEnd w:id="50"/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  <w:textDirection w:val="lrTb"/>
            <w:vAlign w:val="top"/>
          </w:tcPr>
          <w:p>
            <w:r>
              <w:rPr>
                <w:rFonts w:hint="eastAsia"/>
                <w:lang w:eastAsia="zh-CN"/>
              </w:rPr>
              <w:t>人员</w:t>
            </w:r>
            <w:r>
              <w:t>修改账号</w:t>
            </w: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  <w:textDirection w:val="lrTb"/>
            <w:vAlign w:val="top"/>
          </w:tcPr>
          <w:p>
            <w:pPr>
              <w:pStyle w:val="42"/>
              <w:numPr>
                <w:ilvl w:val="0"/>
                <w:numId w:val="8"/>
              </w:numPr>
              <w:ind w:left="400" w:leftChars="0" w:hanging="400" w:firstLineChars="0"/>
            </w:pPr>
            <w:r>
              <w:t>登录</w:t>
            </w:r>
            <w:r>
              <w:rPr>
                <w:rFonts w:hint="eastAsia"/>
              </w:rPr>
              <w:t>成功</w:t>
            </w:r>
            <w:r>
              <w:t>并进入系统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  <w:textDirection w:val="lrTb"/>
            <w:vAlign w:val="top"/>
          </w:tcPr>
          <w:p>
            <w:pPr>
              <w:pStyle w:val="42"/>
              <w:numPr>
                <w:ilvl w:val="0"/>
                <w:numId w:val="9"/>
              </w:numPr>
              <w:ind w:left="400" w:leftChars="0" w:hanging="400" w:firstLineChars="0"/>
            </w:pPr>
            <w:r>
              <w:rPr>
                <w:rFonts w:hint="eastAsia"/>
              </w:rPr>
              <w:t>修改</w:t>
            </w:r>
            <w:r>
              <w:t>密码完成之后，</w:t>
            </w:r>
            <w:r>
              <w:rPr>
                <w:rFonts w:hint="eastAsia"/>
              </w:rPr>
              <w:t>立即</w:t>
            </w:r>
            <w:r>
              <w:t>生效</w:t>
            </w:r>
            <w:r>
              <w:rPr>
                <w:rFonts w:hint="eastAsia"/>
              </w:rPr>
              <w:t>；，更新会话信息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用户</w:t>
            </w:r>
            <w:r>
              <w:t>进入企业信息详情或</w:t>
            </w:r>
            <w:r>
              <w:rPr>
                <w:rFonts w:hint="eastAsia"/>
              </w:rPr>
              <w:t>进入通过</w:t>
            </w:r>
            <w:r>
              <w:t>账号信息，进入账号</w:t>
            </w:r>
            <w:r>
              <w:rPr>
                <w:rFonts w:hint="eastAsia"/>
              </w:rPr>
              <w:t>查</w:t>
            </w:r>
            <w:r>
              <w:t>看页面，选择修改</w:t>
            </w:r>
            <w:r>
              <w:rPr>
                <w:rFonts w:hint="eastAsia"/>
              </w:rPr>
              <w:t>密码</w:t>
            </w:r>
            <w:r>
              <w:t>；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系统显示</w:t>
            </w:r>
            <w:r>
              <w:t>旧密码输入框、新密码输入框、新密码输入确认框，确定按钮与返回按钮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输入</w:t>
            </w:r>
            <w:r>
              <w:t>旧</w:t>
            </w:r>
            <w:r>
              <w:rPr>
                <w:rFonts w:hint="eastAsia"/>
              </w:rPr>
              <w:t>密码</w:t>
            </w:r>
            <w:r>
              <w:t>、新密码，确认新密码，选择提交。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提示修改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并返回企业信息详情页面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10"/>
              </w:numPr>
            </w:pPr>
            <w:r>
              <w:rPr>
                <w:rFonts w:hint="eastAsia"/>
              </w:rPr>
              <w:t>输入</w:t>
            </w:r>
            <w:r>
              <w:t>有效性判断</w:t>
            </w:r>
          </w:p>
          <w:p>
            <w:pPr>
              <w:pStyle w:val="42"/>
              <w:numPr>
                <w:ilvl w:val="1"/>
                <w:numId w:val="11"/>
              </w:numPr>
            </w:pPr>
            <w:r>
              <w:rPr>
                <w:rFonts w:hint="eastAsia"/>
              </w:rPr>
              <w:t>输入</w:t>
            </w:r>
            <w:r>
              <w:t>不可为空</w:t>
            </w:r>
          </w:p>
          <w:p>
            <w:pPr>
              <w:pStyle w:val="42"/>
              <w:numPr>
                <w:ilvl w:val="1"/>
                <w:numId w:val="11"/>
              </w:numPr>
            </w:pPr>
            <w:r>
              <w:rPr>
                <w:rFonts w:hint="eastAsia"/>
              </w:rPr>
              <w:t>新</w:t>
            </w:r>
            <w:r>
              <w:t>密码与</w:t>
            </w:r>
            <w:r>
              <w:rPr>
                <w:rFonts w:hint="eastAsia"/>
              </w:rPr>
              <w:t>新</w:t>
            </w:r>
            <w:r>
              <w:t>密码确认输入是否相同</w:t>
            </w:r>
            <w:r>
              <w:rPr>
                <w:rFonts w:hint="eastAsia"/>
              </w:rPr>
              <w:t>，</w:t>
            </w:r>
            <w:r>
              <w:t>如果不</w:t>
            </w:r>
            <w:r>
              <w:rPr>
                <w:rFonts w:hint="eastAsia"/>
              </w:rPr>
              <w:t>相</w:t>
            </w:r>
            <w:r>
              <w:t>同提示不</w:t>
            </w:r>
            <w:r>
              <w:rPr>
                <w:rFonts w:hint="eastAsia"/>
              </w:rPr>
              <w:t>相</w:t>
            </w:r>
            <w:r>
              <w:t>同，并两个这两个输入框</w:t>
            </w:r>
            <w:r>
              <w:rPr>
                <w:rFonts w:hint="eastAsia"/>
              </w:rPr>
              <w:t>文本</w:t>
            </w:r>
            <w:r>
              <w:t>清空</w:t>
            </w:r>
          </w:p>
          <w:p>
            <w:pPr>
              <w:pStyle w:val="42"/>
              <w:numPr>
                <w:ilvl w:val="1"/>
                <w:numId w:val="11"/>
              </w:numPr>
            </w:pPr>
            <w:r>
              <w:rPr>
                <w:rFonts w:hint="eastAsia"/>
              </w:rPr>
              <w:t>新</w:t>
            </w:r>
            <w:r>
              <w:t>密码</w:t>
            </w:r>
            <w:r>
              <w:rPr>
                <w:rFonts w:hint="eastAsia"/>
              </w:rPr>
              <w:t>与</w:t>
            </w:r>
            <w:r>
              <w:t>旧密码是否一致，如果一致，则提示，并相这新密码，确认新密码</w:t>
            </w:r>
            <w:r>
              <w:rPr>
                <w:rFonts w:hint="eastAsia"/>
              </w:rPr>
              <w:t>输入</w:t>
            </w:r>
            <w:r>
              <w:t>框</w:t>
            </w:r>
            <w:r>
              <w:rPr>
                <w:rFonts w:hint="eastAsia"/>
              </w:rPr>
              <w:t>文本</w:t>
            </w:r>
            <w:r>
              <w:t>清空</w:t>
            </w:r>
          </w:p>
          <w:p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后</w:t>
            </w:r>
            <w:r>
              <w:t>台对密码有效性进行处理</w:t>
            </w:r>
            <w:r>
              <w:rPr>
                <w:rFonts w:hint="eastAsia"/>
              </w:rPr>
              <w:t>、保存；并</w:t>
            </w:r>
            <w:r>
              <w:t>只在操作日志，记录客户端</w:t>
            </w:r>
            <w:r>
              <w:rPr>
                <w:rFonts w:hint="eastAsia"/>
              </w:rPr>
              <w:t>IP、</w:t>
            </w:r>
            <w:r>
              <w:t>操作时间、操作内容。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  <w:bookmarkEnd w:id="49"/>
    </w:tbl>
    <w:p>
      <w:pPr>
        <w:pStyle w:val="19"/>
        <w:ind w:firstLine="420"/>
      </w:pPr>
    </w:p>
    <w:p>
      <w:pPr>
        <w:pStyle w:val="4"/>
      </w:pPr>
      <w:bookmarkStart w:id="51" w:name="OLE_LINK60"/>
      <w:r>
        <w:rPr>
          <w:rFonts w:hint="eastAsia"/>
          <w:lang w:eastAsia="zh-CN"/>
        </w:rPr>
        <w:t>忘记密码</w:t>
      </w:r>
    </w:p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bookmarkStart w:id="52" w:name="OLE_LINK63"/>
            <w:r>
              <w:rPr>
                <w:rFonts w:hint="eastAsia"/>
                <w:lang w:eastAsia="zh-CN"/>
              </w:rPr>
              <w:t>所有用户，包括平台用户，外部企业人员</w:t>
            </w:r>
            <w:bookmarkEnd w:id="52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进入到忘记密码页面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</w:rPr>
              <w:t>需要</w:t>
            </w:r>
            <w:r>
              <w:rPr>
                <w:rFonts w:hint="eastAsia"/>
                <w:lang w:eastAsia="zh-CN"/>
              </w:rPr>
              <w:t>该人员</w:t>
            </w:r>
            <w:r>
              <w:t>重新登录修改密码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12"/>
              </w:numPr>
            </w:pPr>
            <w:r>
              <w:rPr>
                <w:rFonts w:hint="eastAsia"/>
              </w:rPr>
              <w:t>打开</w:t>
            </w:r>
            <w:r>
              <w:t>系统首页</w:t>
            </w:r>
          </w:p>
          <w:p>
            <w:pPr>
              <w:pStyle w:val="42"/>
              <w:numPr>
                <w:ilvl w:val="0"/>
                <w:numId w:val="12"/>
              </w:numPr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  <w:lang w:eastAsia="zh-CN"/>
              </w:rPr>
              <w:t>忘记</w:t>
            </w:r>
            <w:r>
              <w:t>密</w:t>
            </w:r>
            <w:r>
              <w:rPr>
                <w:rFonts w:hint="eastAsia"/>
              </w:rPr>
              <w:t>码</w:t>
            </w:r>
            <w:r>
              <w:rPr>
                <w:rFonts w:hint="eastAsia" w:ascii="宋体" w:hAnsi="宋体"/>
              </w:rPr>
              <w:t>”，进入</w:t>
            </w:r>
            <w:r>
              <w:rPr>
                <w:rFonts w:ascii="宋体" w:hAnsi="宋体"/>
              </w:rPr>
              <w:t>找回密码页</w:t>
            </w:r>
          </w:p>
          <w:p>
            <w:pPr>
              <w:pStyle w:val="42"/>
              <w:numPr>
                <w:ilvl w:val="0"/>
                <w:numId w:val="12"/>
              </w:numPr>
            </w:pPr>
            <w:r>
              <w:rPr>
                <w:rFonts w:hint="eastAsia"/>
              </w:rPr>
              <w:t>填</w:t>
            </w:r>
            <w:r>
              <w:t>写</w:t>
            </w:r>
            <w:r>
              <w:rPr>
                <w:rStyle w:val="30"/>
                <w:rFonts w:hint="eastAsia"/>
                <w:lang w:eastAsia="zh-CN"/>
              </w:rPr>
              <w:t>验证码</w:t>
            </w:r>
          </w:p>
          <w:p>
            <w:pPr>
              <w:pStyle w:val="42"/>
              <w:numPr>
                <w:ilvl w:val="0"/>
                <w:numId w:val="12"/>
              </w:numPr>
            </w:pPr>
            <w:r>
              <w:rPr>
                <w:rFonts w:hint="eastAsia"/>
              </w:rPr>
              <w:t>服务</w:t>
            </w:r>
            <w:r>
              <w:t>器将企业管理员的密码进行重置</w:t>
            </w:r>
            <w:r>
              <w:rPr>
                <w:rFonts w:hint="eastAsia"/>
              </w:rPr>
              <w:t>为</w:t>
            </w:r>
            <w:r>
              <w:t>10</w:t>
            </w:r>
            <w:r>
              <w:rPr>
                <w:rFonts w:hint="eastAsia"/>
              </w:rPr>
              <w:t>位</w:t>
            </w:r>
            <w:r>
              <w:t>随机密码，并</w:t>
            </w:r>
            <w:r>
              <w:rPr>
                <w:rFonts w:hint="eastAsia"/>
              </w:rPr>
              <w:t>把</w:t>
            </w:r>
            <w:r>
              <w:t>随机密码与</w:t>
            </w:r>
            <w:r>
              <w:rPr>
                <w:rFonts w:hint="eastAsia"/>
              </w:rPr>
              <w:t>登录URL发</w:t>
            </w:r>
            <w:r>
              <w:t>送邮件至企业管理员邮箱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 xml:space="preserve">5.  </w:t>
            </w:r>
            <w:r>
              <w:rPr>
                <w:rFonts w:hint="eastAsia"/>
              </w:rPr>
              <w:t>企业管理</w:t>
            </w:r>
            <w:r>
              <w:t>员</w:t>
            </w:r>
            <w:r>
              <w:rPr>
                <w:rFonts w:hint="eastAsia"/>
              </w:rPr>
              <w:t>通过URL访问</w:t>
            </w:r>
            <w:r>
              <w:t>系统，</w:t>
            </w:r>
            <w:r>
              <w:rPr>
                <w:rFonts w:hint="eastAsia"/>
              </w:rPr>
              <w:t>重</w:t>
            </w:r>
            <w:r>
              <w:t>置密码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13"/>
              </w:numPr>
            </w:pPr>
            <w:r>
              <w:rPr>
                <w:rFonts w:hint="eastAsia"/>
              </w:rPr>
              <w:t>重</w:t>
            </w:r>
            <w:r>
              <w:t>置密码发送邮件之后，</w:t>
            </w:r>
            <w:r>
              <w:rPr>
                <w:rFonts w:hint="eastAsia"/>
              </w:rPr>
              <w:t>原</w:t>
            </w:r>
            <w:r>
              <w:t>密码立即失效</w:t>
            </w:r>
            <w:r>
              <w:rPr>
                <w:rFonts w:hint="eastAsia"/>
              </w:rPr>
              <w:t>；</w:t>
            </w:r>
          </w:p>
          <w:p>
            <w:r>
              <w:rPr>
                <w:rFonts w:hint="eastAsia"/>
                <w:lang w:val="en-US" w:eastAsia="zh-CN"/>
              </w:rPr>
              <w:t xml:space="preserve">2.  </w:t>
            </w:r>
            <w:r>
              <w:rPr>
                <w:rFonts w:hint="eastAsia"/>
              </w:rPr>
              <w:t>企业</w:t>
            </w:r>
            <w:r>
              <w:t>管理员通过</w:t>
            </w:r>
            <w:r>
              <w:rPr>
                <w:rFonts w:hint="eastAsia"/>
              </w:rPr>
              <w:t>重</w:t>
            </w:r>
            <w:r>
              <w:t>置密码</w:t>
            </w:r>
            <w:r>
              <w:rPr>
                <w:rFonts w:hint="eastAsia"/>
              </w:rPr>
              <w:t>URL，</w:t>
            </w:r>
            <w:r>
              <w:t>需要更改新</w:t>
            </w:r>
            <w:r>
              <w:rPr>
                <w:rFonts w:hint="eastAsia"/>
              </w:rPr>
              <w:t>密码；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</w:tbl>
    <w:p>
      <w:pPr>
        <w:pStyle w:val="19"/>
        <w:ind w:firstLine="420"/>
      </w:pPr>
    </w:p>
    <w:bookmarkEnd w:id="51"/>
    <w:p>
      <w:pPr>
        <w:pStyle w:val="19"/>
        <w:ind w:firstLine="420"/>
      </w:pPr>
    </w:p>
    <w:p>
      <w:pPr>
        <w:pStyle w:val="4"/>
      </w:pPr>
      <w:bookmarkStart w:id="53" w:name="OLE_LINK69"/>
      <w:r>
        <w:rPr>
          <w:rFonts w:hint="eastAsia"/>
          <w:lang w:eastAsia="zh-CN"/>
        </w:rPr>
        <w:t>修改账号信息</w:t>
      </w:r>
    </w:p>
    <w:bookmarkEnd w:id="53"/>
    <w:p/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bookmarkStart w:id="54" w:name="OLE_LINK68"/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eastAsia="zh-CN"/>
              </w:rPr>
              <w:t>所有用户，包括平台用户，外部企业人员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  <w:r>
              <w:rPr>
                <w:rFonts w:hint="eastAsia"/>
                <w:lang w:eastAsia="zh-CN"/>
              </w:rPr>
              <w:t>该人员</w:t>
            </w:r>
            <w:r>
              <w:t>登录</w:t>
            </w:r>
            <w:r>
              <w:rPr>
                <w:rFonts w:hint="eastAsia"/>
              </w:rPr>
              <w:t>成功</w:t>
            </w:r>
            <w:r>
              <w:t>并进入系统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</w:rPr>
              <w:t>更</w:t>
            </w:r>
            <w:r>
              <w:t>改账号成功，并</w:t>
            </w:r>
            <w:r>
              <w:rPr>
                <w:rFonts w:hint="eastAsia"/>
              </w:rPr>
              <w:t>切换</w:t>
            </w:r>
            <w:r>
              <w:t>至新账号登录系统</w:t>
            </w:r>
            <w:r>
              <w:rPr>
                <w:rFonts w:hint="eastAsia"/>
              </w:rPr>
              <w:t>，更新会话信息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23"/>
              <w:numPr>
                <w:ilvl w:val="0"/>
                <w:numId w:val="14"/>
              </w:numPr>
            </w:pPr>
            <w:r>
              <w:rPr>
                <w:rFonts w:hint="eastAsia"/>
              </w:rPr>
              <w:t>用户</w:t>
            </w:r>
            <w:r>
              <w:t>进入企业信息详情或</w:t>
            </w:r>
            <w:r>
              <w:rPr>
                <w:rFonts w:hint="eastAsia"/>
              </w:rPr>
              <w:t>进入通过</w:t>
            </w:r>
            <w:r>
              <w:t>账号信息，进入账号</w:t>
            </w:r>
            <w:r>
              <w:rPr>
                <w:rFonts w:hint="eastAsia"/>
              </w:rPr>
              <w:t>查</w:t>
            </w:r>
            <w:r>
              <w:t>看页面</w:t>
            </w:r>
            <w:r>
              <w:rPr>
                <w:rFonts w:hint="eastAsia"/>
              </w:rPr>
              <w:t>，</w:t>
            </w:r>
            <w:r>
              <w:t>选择修改账号；</w:t>
            </w:r>
          </w:p>
          <w:p>
            <w:pPr>
              <w:pStyle w:val="23"/>
              <w:numPr>
                <w:ilvl w:val="0"/>
                <w:numId w:val="14"/>
              </w:numPr>
            </w:pPr>
            <w:r>
              <w:rPr>
                <w:rFonts w:hint="eastAsia"/>
              </w:rPr>
              <w:t>系统</w:t>
            </w:r>
            <w:r>
              <w:t>显示原账号信息，新账号输入框、</w:t>
            </w:r>
            <w:r>
              <w:rPr>
                <w:rFonts w:hint="eastAsia"/>
              </w:rPr>
              <w:t>旧</w:t>
            </w:r>
            <w:r>
              <w:t>密码输入框、新密码输入框、新密码确认输入框；</w:t>
            </w:r>
          </w:p>
          <w:p>
            <w:pPr>
              <w:pStyle w:val="23"/>
              <w:numPr>
                <w:ilvl w:val="0"/>
                <w:numId w:val="14"/>
              </w:numPr>
            </w:pPr>
            <w:r>
              <w:rPr>
                <w:rFonts w:hint="eastAsia"/>
              </w:rPr>
              <w:t>输入</w:t>
            </w:r>
            <w:r>
              <w:t>新账号</w:t>
            </w:r>
            <w:r>
              <w:rPr>
                <w:rFonts w:hint="eastAsia"/>
              </w:rPr>
              <w:t>、密码</w:t>
            </w:r>
            <w:r>
              <w:t>，提交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</w:rPr>
              <w:t>修改</w:t>
            </w:r>
            <w:r>
              <w:t>成功后，即以新账号登录系统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更新</w:t>
            </w:r>
            <w:r>
              <w:t>会话信息。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、</w:t>
            </w:r>
            <w:r>
              <w:t>输入新账号</w:t>
            </w:r>
          </w:p>
          <w:p>
            <w:pPr>
              <w:ind w:firstLine="105" w:firstLineChars="50"/>
            </w:pPr>
            <w:r>
              <w:rPr>
                <w:rFonts w:hint="eastAsia"/>
                <w:lang w:val="en-US" w:eastAsia="zh-CN"/>
              </w:rPr>
              <w:t xml:space="preserve"> 1.1</w:t>
            </w:r>
            <w:r>
              <w:rPr>
                <w:rFonts w:hint="eastAsia"/>
              </w:rPr>
              <w:t>、如果</w:t>
            </w:r>
            <w:r>
              <w:t>是</w:t>
            </w:r>
            <w:r>
              <w:rPr>
                <w:rFonts w:hint="eastAsia"/>
              </w:rPr>
              <w:t>On-Premise版本</w:t>
            </w:r>
            <w:r>
              <w:t>，则只需要</w:t>
            </w:r>
            <w:r>
              <w:rPr>
                <w:rFonts w:hint="eastAsia"/>
              </w:rPr>
              <w:t>输入</w:t>
            </w:r>
            <w:r>
              <w:t>账号名；</w:t>
            </w:r>
          </w:p>
          <w:p>
            <w:pPr>
              <w:ind w:firstLine="105" w:firstLineChars="50"/>
            </w:pPr>
            <w:r>
              <w:rPr>
                <w:rFonts w:hint="eastAsia"/>
                <w:lang w:val="en-US" w:eastAsia="zh-CN"/>
              </w:rPr>
              <w:t xml:space="preserve"> 1.2</w:t>
            </w:r>
            <w:r>
              <w:rPr>
                <w:rFonts w:hint="eastAsia"/>
              </w:rPr>
              <w:t>、如果</w:t>
            </w:r>
            <w:r>
              <w:t>是</w:t>
            </w:r>
            <w:r>
              <w:rPr>
                <w:rFonts w:hint="eastAsia"/>
              </w:rPr>
              <w:t>Online或On-Cloud版本</w:t>
            </w:r>
            <w:r>
              <w:t>，需要输入</w:t>
            </w:r>
            <w:r>
              <w:rPr>
                <w:rFonts w:hint="eastAsia"/>
              </w:rPr>
              <w:t>管理</w:t>
            </w:r>
            <w:r>
              <w:t>员账号邮箱；</w:t>
            </w:r>
          </w:p>
          <w:p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、</w:t>
            </w:r>
            <w:r>
              <w:t>账号检测</w:t>
            </w:r>
          </w:p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2.1</w:t>
            </w:r>
            <w:r>
              <w:rPr>
                <w:rFonts w:hint="eastAsia"/>
              </w:rPr>
              <w:t>、输入</w:t>
            </w:r>
            <w:r>
              <w:t>是否为空判断，如果为空则提示不可为空</w:t>
            </w:r>
          </w:p>
          <w:p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输入</w:t>
            </w:r>
            <w:r>
              <w:t>密码</w:t>
            </w:r>
          </w:p>
          <w:p>
            <w:pPr>
              <w:numPr>
                <w:ilvl w:val="0"/>
                <w:numId w:val="15"/>
              </w:numPr>
            </w:pPr>
          </w:p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.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t>如果用户没有输入旧密码，则视为不修改密码</w:t>
            </w:r>
          </w:p>
          <w:p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2、</w:t>
            </w:r>
            <w:r>
              <w:t>如果用户输入旧</w:t>
            </w:r>
            <w:r>
              <w:rPr>
                <w:rFonts w:hint="eastAsia"/>
              </w:rPr>
              <w:t>密码</w:t>
            </w:r>
            <w:r>
              <w:t>，则同时执行密码修改用例</w:t>
            </w:r>
          </w:p>
          <w:p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、</w:t>
            </w:r>
            <w:r>
              <w:t>返回</w:t>
            </w:r>
          </w:p>
          <w:p>
            <w:r>
              <w:rPr>
                <w:rFonts w:hint="eastAsia"/>
                <w:lang w:val="en-US" w:eastAsia="zh-CN"/>
              </w:rPr>
              <w:t xml:space="preserve">  4.1</w:t>
            </w:r>
            <w:r>
              <w:rPr>
                <w:rFonts w:hint="eastAsia"/>
              </w:rPr>
              <w:t>、</w:t>
            </w:r>
            <w:r>
              <w:t>取消修改账号</w:t>
            </w:r>
            <w:r>
              <w:rPr>
                <w:rFonts w:hint="eastAsia"/>
              </w:rPr>
              <w:t>，</w:t>
            </w:r>
            <w:r>
              <w:t>则返回企业信息详情页面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  <w:bookmarkEnd w:id="54"/>
    </w:tbl>
    <w:p>
      <w:pPr>
        <w:pStyle w:val="4"/>
      </w:pPr>
      <w:r>
        <w:rPr>
          <w:rFonts w:hint="eastAsia"/>
          <w:lang w:eastAsia="zh-CN"/>
        </w:rPr>
        <w:t>绑定邮箱登录</w:t>
      </w:r>
    </w:p>
    <w:p>
      <w:pPr>
        <w:pStyle w:val="19"/>
        <w:ind w:firstLine="420"/>
      </w:pPr>
    </w:p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eastAsia="zh-CN"/>
              </w:rPr>
              <w:t>所有用户，包括平台用户，外部企业人员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  <w:r>
              <w:rPr>
                <w:rFonts w:hint="eastAsia"/>
                <w:lang w:eastAsia="zh-CN"/>
              </w:rPr>
              <w:t>该人员</w:t>
            </w:r>
            <w:r>
              <w:t>登录</w:t>
            </w:r>
            <w:r>
              <w:rPr>
                <w:rFonts w:hint="eastAsia"/>
              </w:rPr>
              <w:t>成功</w:t>
            </w:r>
            <w:r>
              <w:t>并进入系统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绑定邮箱成功，可以用该邮箱登陆系统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23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用户</w:t>
            </w:r>
            <w:r>
              <w:t>进入</w:t>
            </w:r>
            <w:r>
              <w:rPr>
                <w:rFonts w:hint="eastAsia"/>
                <w:lang w:eastAsia="zh-CN"/>
              </w:rPr>
              <w:t>账号管理页面</w:t>
            </w:r>
          </w:p>
          <w:p>
            <w:pPr>
              <w:pStyle w:val="23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2选择绑定邮箱</w:t>
            </w:r>
          </w:p>
          <w:p>
            <w:pPr>
              <w:pStyle w:val="23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3用户输入邮箱地址</w:t>
            </w:r>
          </w:p>
          <w:p>
            <w:pPr>
              <w:pStyle w:val="23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4发送绑定邮件</w:t>
            </w:r>
          </w:p>
          <w:p>
            <w:pPr>
              <w:pStyle w:val="23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5用户点击绑定邮件里面的链接，绑定成功，链接过期了则表示绑定失效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eastAsia="zh-CN"/>
              </w:rPr>
              <w:t>绑定</w:t>
            </w:r>
            <w:r>
              <w:t>成功后，即</w:t>
            </w:r>
            <w:r>
              <w:rPr>
                <w:rFonts w:hint="eastAsia"/>
                <w:lang w:eastAsia="zh-CN"/>
              </w:rPr>
              <w:t>可</w:t>
            </w:r>
            <w:r>
              <w:t>以</w:t>
            </w:r>
            <w:r>
              <w:rPr>
                <w:rFonts w:hint="eastAsia"/>
                <w:lang w:eastAsia="zh-CN"/>
              </w:rPr>
              <w:t>用该邮箱作为新的</w:t>
            </w:r>
            <w:r>
              <w:t>账号登录系统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更新</w:t>
            </w:r>
            <w:r>
              <w:t>会话信息。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numPr>
                <w:ilvl w:val="0"/>
                <w:numId w:val="16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校验邮箱是否有效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校验邮箱是否被绑定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</w:tbl>
    <w:p>
      <w:pPr>
        <w:pStyle w:val="19"/>
        <w:ind w:firstLine="420"/>
      </w:pPr>
    </w:p>
    <w:p>
      <w:pPr>
        <w:pStyle w:val="3"/>
      </w:pPr>
      <w:bookmarkStart w:id="55" w:name="_Toc1855"/>
      <w:bookmarkStart w:id="56" w:name="OLE_LINK2"/>
      <w:r>
        <w:rPr>
          <w:rFonts w:hint="eastAsia"/>
          <w:lang w:eastAsia="zh-CN"/>
        </w:rPr>
        <w:t>角色管理</w:t>
      </w:r>
      <w:bookmarkEnd w:id="55"/>
    </w:p>
    <w:p>
      <w:pPr>
        <w:pStyle w:val="4"/>
      </w:pPr>
      <w:r>
        <w:rPr>
          <w:rFonts w:hint="eastAsia"/>
        </w:rPr>
        <w:t>概况</w:t>
      </w:r>
    </w:p>
    <w:p>
      <w:pPr>
        <w:pStyle w:val="19"/>
        <w:ind w:firstLine="420"/>
      </w:pPr>
      <w:bookmarkStart w:id="57" w:name="OLE_LINK5"/>
      <w:r>
        <w:rPr>
          <w:rFonts w:hint="eastAsia"/>
        </w:rPr>
        <w:t>支持</w:t>
      </w:r>
      <w:r>
        <w:t>做以下操作：</w:t>
      </w:r>
    </w:p>
    <w:bookmarkEnd w:id="57"/>
    <w:tbl>
      <w:tblPr>
        <w:tblStyle w:val="31"/>
        <w:tblW w:w="9033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62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shd w:val="clear" w:color="auto" w:fill="E6E6E6"/>
          </w:tcPr>
          <w:p>
            <w:pPr>
              <w:pStyle w:val="19"/>
              <w:ind w:firstLine="0" w:firstLineChars="0"/>
              <w:rPr>
                <w:i/>
              </w:rPr>
            </w:pPr>
            <w:bookmarkStart w:id="58" w:name="OLE_LINK3"/>
            <w:r>
              <w:rPr>
                <w:rFonts w:hint="eastAsia"/>
                <w:i/>
              </w:rPr>
              <w:t>操作</w:t>
            </w:r>
          </w:p>
        </w:tc>
        <w:tc>
          <w:tcPr>
            <w:tcW w:w="6623" w:type="dxa"/>
            <w:shd w:val="clear" w:color="auto" w:fill="E6E6E6"/>
          </w:tcPr>
          <w:p>
            <w:pPr>
              <w:pStyle w:val="19"/>
              <w:ind w:firstLine="0" w:firstLineChars="0"/>
              <w:rPr>
                <w:i/>
              </w:rPr>
            </w:pPr>
            <w:r>
              <w:rPr>
                <w:rFonts w:hint="eastAsia"/>
                <w:i/>
              </w:rPr>
              <w:t>描述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创建角色</w:t>
            </w:r>
          </w:p>
        </w:tc>
        <w:tc>
          <w:tcPr>
            <w:tcW w:w="6623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只有平台管理员和企业管理员有权限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编辑角色</w:t>
            </w:r>
          </w:p>
        </w:tc>
        <w:tc>
          <w:tcPr>
            <w:tcW w:w="6623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只有平台管理员和企业管理员有权限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删除角色</w:t>
            </w:r>
          </w:p>
        </w:tc>
        <w:tc>
          <w:tcPr>
            <w:tcW w:w="6623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只有平台管理员和企业管理员有权限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查询角色</w:t>
            </w:r>
          </w:p>
        </w:tc>
        <w:tc>
          <w:tcPr>
            <w:tcW w:w="6623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只有平台管理员和企业管理员有权限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批量管理该角色内的人员</w:t>
            </w:r>
          </w:p>
        </w:tc>
        <w:tc>
          <w:tcPr>
            <w:tcW w:w="6623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只有平台管理员和企业管理员有权限</w:t>
            </w:r>
          </w:p>
        </w:tc>
      </w:tr>
      <w:bookmarkEnd w:id="58"/>
    </w:tbl>
    <w:p>
      <w:pPr>
        <w:pStyle w:val="4"/>
        <w:ind w:left="0" w:leftChars="0" w:firstLine="113" w:firstLineChars="0"/>
      </w:pPr>
      <w:bookmarkStart w:id="59" w:name="OLE_LINK43"/>
      <w:r>
        <w:rPr>
          <w:rFonts w:hint="eastAsia"/>
          <w:lang w:eastAsia="zh-CN"/>
        </w:rPr>
        <w:t>创建角色</w:t>
      </w:r>
    </w:p>
    <w:bookmarkEnd w:id="59"/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创建角色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bookmarkStart w:id="60" w:name="OLE_LINK47"/>
            <w:r>
              <w:rPr>
                <w:rFonts w:hint="eastAsia"/>
                <w:lang w:val="en-US" w:eastAsia="zh-CN"/>
              </w:rPr>
              <w:t>平台管理员或</w:t>
            </w:r>
            <w:bookmarkEnd w:id="60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创建角色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17"/>
              </w:numPr>
            </w:pPr>
            <w:r>
              <w:rPr>
                <w:rFonts w:hint="eastAsia"/>
                <w:lang w:eastAsia="zh-CN"/>
              </w:rPr>
              <w:t>有权限操作该模块的平台成员</w:t>
            </w:r>
          </w:p>
          <w:p>
            <w:pPr>
              <w:pStyle w:val="42"/>
              <w:numPr>
                <w:ilvl w:val="0"/>
                <w:numId w:val="17"/>
              </w:numPr>
            </w:pP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角色管理】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18"/>
              </w:numPr>
            </w:pPr>
            <w:bookmarkStart w:id="61" w:name="OLE_LINK46"/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角色管理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lang w:eastAsia="zh-CN"/>
              </w:rPr>
              <w:t>分页显示该企业下所有的角色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【创建角色】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lang w:eastAsia="zh-CN"/>
              </w:rPr>
              <w:t>输入详细的角色信息，包括角色名称，角色描述，角色级别。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</w:t>
            </w:r>
            <w:r>
              <w:rPr>
                <w:rFonts w:hint="eastAsia"/>
                <w:lang w:eastAsia="zh-CN"/>
              </w:rPr>
              <w:t>提交</w:t>
            </w:r>
            <w:r>
              <w:rPr>
                <w:rFonts w:hint="eastAsia"/>
                <w:lang w:val="en-US" w:eastAsia="zh-CN"/>
              </w:rPr>
              <w:t>】</w:t>
            </w:r>
            <w:r>
              <w:rPr>
                <w:rFonts w:hint="eastAsia"/>
                <w:lang w:eastAsia="zh-CN"/>
              </w:rPr>
              <w:t>，保存结果</w:t>
            </w:r>
            <w:bookmarkEnd w:id="61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只有平台管理员才有权限操作</w:t>
            </w: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1：角色名称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2：角色描述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3：角色属于哪儿个平台企业，目前默认就是Yealink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</w:tbl>
    <w:p>
      <w:pPr>
        <w:pStyle w:val="4"/>
        <w:ind w:left="0" w:leftChars="0" w:firstLine="113" w:firstLineChars="0"/>
      </w:pPr>
      <w:bookmarkStart w:id="62" w:name="OLE_LINK44"/>
      <w:r>
        <w:rPr>
          <w:rFonts w:hint="eastAsia"/>
          <w:lang w:eastAsia="zh-CN"/>
        </w:rPr>
        <w:t>编辑角色</w:t>
      </w:r>
    </w:p>
    <w:bookmarkEnd w:id="62"/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编辑角色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编辑项目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bookmarkStart w:id="63" w:name="OLE_LINK51"/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有权限操作该模块的平台成员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角色管理】</w:t>
            </w:r>
            <w:bookmarkEnd w:id="63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bookmarkStart w:id="64" w:name="OLE_LINK48"/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角色管理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分页显示该企业下所有的角色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3选择一个角色，然后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【编辑】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输入详细的编辑角色信息，包括角色名称，角色描述，角色级别。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</w:t>
            </w:r>
            <w:r>
              <w:rPr>
                <w:rFonts w:hint="eastAsia"/>
                <w:lang w:eastAsia="zh-CN"/>
              </w:rPr>
              <w:t>提交</w:t>
            </w:r>
            <w:r>
              <w:rPr>
                <w:rFonts w:hint="eastAsia"/>
                <w:lang w:val="en-US" w:eastAsia="zh-CN"/>
              </w:rPr>
              <w:t>】</w:t>
            </w:r>
            <w:r>
              <w:rPr>
                <w:rFonts w:hint="eastAsia"/>
                <w:lang w:eastAsia="zh-CN"/>
              </w:rPr>
              <w:t>，保存结果</w:t>
            </w:r>
            <w:bookmarkEnd w:id="64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只有平台管理员才有权限操作</w:t>
            </w: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</w:tbl>
    <w:p>
      <w:pPr>
        <w:pStyle w:val="19"/>
        <w:ind w:firstLine="199" w:firstLineChars="95"/>
      </w:pPr>
    </w:p>
    <w:p>
      <w:pPr>
        <w:pStyle w:val="4"/>
        <w:ind w:left="0" w:leftChars="0" w:firstLine="113" w:firstLineChars="0"/>
      </w:pPr>
      <w:bookmarkStart w:id="65" w:name="OLE_LINK45"/>
      <w:r>
        <w:rPr>
          <w:rFonts w:hint="eastAsia"/>
          <w:lang w:eastAsia="zh-CN"/>
        </w:rPr>
        <w:t>删除角色</w:t>
      </w:r>
    </w:p>
    <w:bookmarkEnd w:id="65"/>
    <w:p>
      <w:pPr>
        <w:pStyle w:val="19"/>
        <w:ind w:firstLine="199" w:firstLineChars="95"/>
      </w:pPr>
    </w:p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删除角色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选择一个角色并且删除它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有权限操作该模块的平台成员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角色管理】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bookmarkStart w:id="66" w:name="OLE_LINK50"/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角色管理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显示该企业下的所有的角色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选择一个角色，点击</w:t>
            </w:r>
            <w:r>
              <w:rPr>
                <w:rFonts w:hint="eastAsia"/>
                <w:lang w:val="en-US" w:eastAsia="zh-CN"/>
              </w:rPr>
              <w:t>【删除】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4弹出是否删除确认框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5点击【确认】，删除该条目,如果删除失败提示具体删除失败的原因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6点击【取消】，取消删除该条目</w:t>
            </w:r>
            <w:bookmarkEnd w:id="66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bookmarkStart w:id="67" w:name="OLE_LINK52"/>
            <w:r>
              <w:rPr>
                <w:rFonts w:hint="eastAsia"/>
                <w:lang w:val="en-US" w:eastAsia="zh-CN"/>
              </w:rPr>
              <w:t>只有平台管理员才有权限操作</w:t>
            </w:r>
          </w:p>
          <w:bookmarkEnd w:id="67"/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</w:tbl>
    <w:p>
      <w:pPr>
        <w:pStyle w:val="19"/>
        <w:ind w:firstLine="199" w:firstLineChars="95"/>
      </w:pPr>
    </w:p>
    <w:p>
      <w:pPr>
        <w:pStyle w:val="4"/>
        <w:ind w:left="0" w:leftChars="0" w:firstLine="113" w:firstLineChars="0"/>
      </w:pPr>
      <w:r>
        <w:rPr>
          <w:rFonts w:hint="eastAsia"/>
          <w:lang w:eastAsia="zh-CN"/>
        </w:rPr>
        <w:t>查询角色</w:t>
      </w:r>
    </w:p>
    <w:p>
      <w:pPr>
        <w:pStyle w:val="19"/>
        <w:ind w:firstLine="199" w:firstLineChars="95"/>
      </w:pPr>
    </w:p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查询角色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平台管理员或者企业管理员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查询角色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bookmarkStart w:id="68" w:name="OLE_LINK53"/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有权限操作该模块的平台成员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角色管理】</w:t>
            </w:r>
            <w:bookmarkEnd w:id="68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bookmarkStart w:id="69" w:name="OLE_LINK54"/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角色管理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显示该企业下的所有的角色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3在网页头部的查询输入框输入要查询的信息，点击查询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4分页显示查询结果</w:t>
            </w:r>
            <w:bookmarkEnd w:id="69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只有平台管理员和企业管理员才有权限操作</w:t>
            </w: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</w:tbl>
    <w:p>
      <w:pPr>
        <w:pStyle w:val="4"/>
        <w:ind w:left="0" w:leftChars="0" w:firstLine="113" w:firstLineChars="0"/>
      </w:pPr>
      <w:r>
        <w:rPr>
          <w:rFonts w:hint="eastAsia"/>
          <w:lang w:eastAsia="zh-CN"/>
        </w:rPr>
        <w:t>批量管理该角色内的人员</w:t>
      </w:r>
    </w:p>
    <w:p>
      <w:pPr>
        <w:pStyle w:val="19"/>
      </w:pPr>
    </w:p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批量管理角色成员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bookmarkStart w:id="70" w:name="OLE_LINK55"/>
            <w:r>
              <w:rPr>
                <w:rFonts w:hint="eastAsia"/>
                <w:lang w:val="en-US" w:eastAsia="zh-CN"/>
              </w:rPr>
              <w:t>平台管理员或者企业管理员</w:t>
            </w:r>
            <w:bookmarkEnd w:id="70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有权限操作该模块的平台成员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角色管理】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角色管理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显示该企业下的所有的角色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3选择一个角色，点击【分配角色成员】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4跳转到新页面，并且以复选框的形式勾选列出属于这个角色下面的人员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5取消勾选该人员，表示该人员不再属于这个角色，点击【提交】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只有平台管理员和企业管理员才有权限操作</w:t>
            </w: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</w:tbl>
    <w:p>
      <w:pPr>
        <w:pStyle w:val="19"/>
        <w:ind w:firstLine="199" w:firstLineChars="95"/>
      </w:pPr>
    </w:p>
    <w:p>
      <w:pPr>
        <w:pStyle w:val="3"/>
      </w:pPr>
      <w:r>
        <w:rPr>
          <w:rFonts w:hint="eastAsia"/>
          <w:lang w:eastAsia="zh-CN"/>
        </w:rPr>
        <w:t>角色级别管理</w:t>
      </w:r>
    </w:p>
    <w:p>
      <w:pPr>
        <w:pStyle w:val="4"/>
      </w:pPr>
      <w:r>
        <w:rPr>
          <w:rFonts w:hint="eastAsia"/>
        </w:rPr>
        <w:t>概况</w:t>
      </w:r>
    </w:p>
    <w:p>
      <w:pPr>
        <w:pStyle w:val="19"/>
        <w:ind w:firstLine="420"/>
      </w:pPr>
      <w:r>
        <w:rPr>
          <w:rFonts w:hint="eastAsia"/>
        </w:rPr>
        <w:t>支持</w:t>
      </w:r>
      <w:r>
        <w:t>做以下操作：</w:t>
      </w:r>
    </w:p>
    <w:tbl>
      <w:tblPr>
        <w:tblStyle w:val="31"/>
        <w:tblW w:w="9033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62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shd w:val="clear" w:color="auto" w:fill="E6E6E6"/>
          </w:tcPr>
          <w:p>
            <w:pPr>
              <w:pStyle w:val="19"/>
              <w:ind w:firstLine="0" w:firstLineChars="0"/>
              <w:rPr>
                <w:i/>
              </w:rPr>
            </w:pPr>
            <w:r>
              <w:rPr>
                <w:rFonts w:hint="eastAsia"/>
                <w:i/>
              </w:rPr>
              <w:t>操作</w:t>
            </w:r>
          </w:p>
        </w:tc>
        <w:tc>
          <w:tcPr>
            <w:tcW w:w="6623" w:type="dxa"/>
            <w:shd w:val="clear" w:color="auto" w:fill="E6E6E6"/>
          </w:tcPr>
          <w:p>
            <w:pPr>
              <w:pStyle w:val="19"/>
              <w:ind w:firstLine="0" w:firstLineChars="0"/>
              <w:rPr>
                <w:i/>
              </w:rPr>
            </w:pPr>
            <w:r>
              <w:rPr>
                <w:rFonts w:hint="eastAsia"/>
                <w:i/>
              </w:rPr>
              <w:t>描述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创建角色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级别</w:t>
            </w:r>
          </w:p>
        </w:tc>
        <w:tc>
          <w:tcPr>
            <w:tcW w:w="6623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只有平台管理员有权限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编辑角色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级别</w:t>
            </w:r>
          </w:p>
        </w:tc>
        <w:tc>
          <w:tcPr>
            <w:tcW w:w="6623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只有平台管理员有权限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删除角色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级别</w:t>
            </w:r>
          </w:p>
        </w:tc>
        <w:tc>
          <w:tcPr>
            <w:tcW w:w="6623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只有平台管理员有权限</w:t>
            </w:r>
          </w:p>
        </w:tc>
      </w:tr>
    </w:tbl>
    <w:p>
      <w:pPr>
        <w:pStyle w:val="4"/>
        <w:ind w:left="0" w:leftChars="0" w:firstLine="113" w:firstLineChars="0"/>
      </w:pPr>
      <w:r>
        <w:rPr>
          <w:rFonts w:hint="eastAsia"/>
          <w:lang w:eastAsia="zh-CN"/>
        </w:rPr>
        <w:t>创建角色级别</w:t>
      </w:r>
    </w:p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创建角色级别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创建角色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有权限操作该模块的平台成员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角色级别管理】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角色级别管理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分页显示该企业下所有的角色级别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【创建角色级别】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输入详细的角色级别信息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</w:t>
            </w:r>
            <w:r>
              <w:rPr>
                <w:rFonts w:hint="eastAsia"/>
                <w:lang w:eastAsia="zh-CN"/>
              </w:rPr>
              <w:t>提交</w:t>
            </w:r>
            <w:r>
              <w:rPr>
                <w:rFonts w:hint="eastAsia"/>
                <w:lang w:val="en-US" w:eastAsia="zh-CN"/>
              </w:rPr>
              <w:t>】</w:t>
            </w:r>
            <w:r>
              <w:rPr>
                <w:rFonts w:hint="eastAsia"/>
                <w:lang w:eastAsia="zh-CN"/>
              </w:rPr>
              <w:t>，保存结果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只有平台管理员才有权限操作</w:t>
            </w: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1：角色级别名称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2：角色级别描述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3：角色级别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色要有级别，级别的作用是当前登录用户只能授予别人大于它自己角色的level的角色，例如A用户的Role级别是二，那么他要授予角色给A1,那么能授予的角色的level范围必须是大于二的，但是这并不影响A1的角色的权限比A用户的角色的权限多，在配置错误的情况下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</w:tbl>
    <w:p>
      <w:pPr>
        <w:pStyle w:val="4"/>
        <w:ind w:left="0" w:leftChars="0" w:firstLine="113" w:firstLineChars="0"/>
      </w:pPr>
      <w:r>
        <w:rPr>
          <w:rFonts w:hint="eastAsia"/>
          <w:lang w:eastAsia="zh-CN"/>
        </w:rPr>
        <w:t>编辑角色级别</w:t>
      </w:r>
    </w:p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编辑角色级别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平台管理员或者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编辑角色级别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有权限操作该模块的平台成员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角色级别管理】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角色级别管理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分页显示该企业下所有的角色级别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3选择一个角色级别，然后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【编辑】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输入详细的编辑角色级别信息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</w:t>
            </w:r>
            <w:r>
              <w:rPr>
                <w:rFonts w:hint="eastAsia"/>
                <w:lang w:eastAsia="zh-CN"/>
              </w:rPr>
              <w:t>提交</w:t>
            </w:r>
            <w:r>
              <w:rPr>
                <w:rFonts w:hint="eastAsia"/>
                <w:lang w:val="en-US" w:eastAsia="zh-CN"/>
              </w:rPr>
              <w:t>】</w:t>
            </w:r>
            <w:r>
              <w:rPr>
                <w:rFonts w:hint="eastAsia"/>
                <w:lang w:eastAsia="zh-CN"/>
              </w:rPr>
              <w:t>，保存结果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只有平台管理员才有权限操作</w:t>
            </w: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</w:tbl>
    <w:p>
      <w:pPr>
        <w:pStyle w:val="19"/>
        <w:ind w:firstLine="199" w:firstLineChars="95"/>
      </w:pPr>
    </w:p>
    <w:p>
      <w:pPr>
        <w:pStyle w:val="4"/>
        <w:ind w:left="0" w:leftChars="0" w:firstLine="113" w:firstLineChars="0"/>
      </w:pPr>
      <w:r>
        <w:rPr>
          <w:rFonts w:hint="eastAsia"/>
          <w:lang w:eastAsia="zh-CN"/>
        </w:rPr>
        <w:t>删除角色</w:t>
      </w:r>
      <w:bookmarkStart w:id="71" w:name="OLE_LINK67"/>
      <w:r>
        <w:rPr>
          <w:rFonts w:hint="eastAsia"/>
          <w:lang w:eastAsia="zh-CN"/>
        </w:rPr>
        <w:t>级别</w:t>
      </w:r>
      <w:bookmarkEnd w:id="71"/>
    </w:p>
    <w:p>
      <w:pPr>
        <w:pStyle w:val="19"/>
        <w:ind w:firstLine="199" w:firstLineChars="95"/>
      </w:pPr>
    </w:p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删除角色级别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选择一个角色级别并且删除它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有权限操作该模块的平台成员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角色级别管理】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角色级别管理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显示该企业下的所有的角色级别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选择一个角色级别，点击</w:t>
            </w:r>
            <w:r>
              <w:rPr>
                <w:rFonts w:hint="eastAsia"/>
                <w:lang w:val="en-US" w:eastAsia="zh-CN"/>
              </w:rPr>
              <w:t>【删除】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4弹出是否删除确认框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5点击【确认】，删除该条目,如果删除失败提示具体删除失败的原因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6点击【取消】，取消删除该条目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只有平台管理员才有权限操作</w:t>
            </w: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</w:tbl>
    <w:p>
      <w:pPr>
        <w:pStyle w:val="19"/>
        <w:ind w:left="0" w:leftChars="0" w:firstLine="0" w:firstLineChars="0"/>
      </w:pPr>
    </w:p>
    <w:bookmarkEnd w:id="56"/>
    <w:p>
      <w:pPr>
        <w:pStyle w:val="3"/>
      </w:pPr>
      <w:bookmarkStart w:id="72" w:name="_Toc23988"/>
      <w:bookmarkStart w:id="73" w:name="OLE_LINK6"/>
      <w:bookmarkStart w:id="74" w:name="OLE_LINK4"/>
      <w:r>
        <w:rPr>
          <w:rFonts w:hint="eastAsia"/>
          <w:lang w:eastAsia="zh-CN"/>
        </w:rPr>
        <w:t>项目管理</w:t>
      </w:r>
      <w:bookmarkEnd w:id="72"/>
    </w:p>
    <w:p>
      <w:pPr>
        <w:pStyle w:val="19"/>
        <w:ind w:firstLine="420"/>
      </w:pPr>
      <w:r>
        <w:rPr>
          <w:rFonts w:hint="eastAsia"/>
        </w:rPr>
        <w:t>支持</w:t>
      </w:r>
      <w:r>
        <w:t>做以下操作：</w:t>
      </w:r>
    </w:p>
    <w:p/>
    <w:tbl>
      <w:tblPr>
        <w:tblStyle w:val="31"/>
        <w:tblW w:w="9033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62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shd w:val="clear" w:color="auto" w:fill="E6E6E6"/>
          </w:tcPr>
          <w:p>
            <w:pPr>
              <w:pStyle w:val="19"/>
              <w:ind w:firstLine="0" w:firstLineChars="0"/>
              <w:rPr>
                <w:i/>
              </w:rPr>
            </w:pPr>
            <w:bookmarkStart w:id="75" w:name="OLE_LINK7"/>
            <w:r>
              <w:rPr>
                <w:rFonts w:hint="eastAsia"/>
                <w:i/>
              </w:rPr>
              <w:t>操作</w:t>
            </w:r>
          </w:p>
        </w:tc>
        <w:tc>
          <w:tcPr>
            <w:tcW w:w="6623" w:type="dxa"/>
            <w:shd w:val="clear" w:color="auto" w:fill="E6E6E6"/>
          </w:tcPr>
          <w:p>
            <w:pPr>
              <w:pStyle w:val="19"/>
              <w:ind w:firstLine="0" w:firstLineChars="0"/>
              <w:rPr>
                <w:i/>
              </w:rPr>
            </w:pPr>
            <w:r>
              <w:rPr>
                <w:rFonts w:hint="eastAsia"/>
                <w:i/>
              </w:rPr>
              <w:t>描述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创建项目，例如VCCloud, 或者其他</w:t>
            </w:r>
          </w:p>
        </w:tc>
        <w:tc>
          <w:tcPr>
            <w:tcW w:w="6623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只有平台管理员才有权限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center"/>
          </w:tcPr>
          <w:p>
            <w:pPr>
              <w:pStyle w:val="19"/>
              <w:ind w:firstLine="0" w:firstLineChars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编辑项目</w:t>
            </w:r>
          </w:p>
        </w:tc>
        <w:tc>
          <w:tcPr>
            <w:tcW w:w="6623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只有平台管理员才有权限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center"/>
          </w:tcPr>
          <w:p>
            <w:pPr>
              <w:pStyle w:val="19"/>
              <w:ind w:firstLine="0" w:firstLineChars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删除项目</w:t>
            </w:r>
          </w:p>
        </w:tc>
        <w:tc>
          <w:tcPr>
            <w:tcW w:w="6623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只有平台管理员才有权限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</w:tcPr>
          <w:p>
            <w:pPr>
              <w:pStyle w:val="19"/>
              <w:ind w:firstLine="0" w:firstLineChars="0"/>
              <w:rPr>
                <w:rFonts w:hint="eastAsia" w:eastAsia="宋体"/>
                <w:szCs w:val="18"/>
                <w:lang w:eastAsia="zh-CN"/>
              </w:rPr>
            </w:pPr>
            <w:bookmarkStart w:id="76" w:name="OLE_LINK64" w:colFirst="0" w:colLast="1"/>
            <w:r>
              <w:rPr>
                <w:rFonts w:hint="eastAsia"/>
                <w:szCs w:val="18"/>
                <w:lang w:eastAsia="zh-CN"/>
              </w:rPr>
              <w:t>项目模块管理</w:t>
            </w:r>
          </w:p>
        </w:tc>
        <w:tc>
          <w:tcPr>
            <w:tcW w:w="6623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只有平台管理员才有权限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top"/>
          </w:tcPr>
          <w:p>
            <w:pPr>
              <w:pStyle w:val="19"/>
              <w:ind w:firstLine="0" w:firstLineChars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项目菜单管理</w:t>
            </w:r>
          </w:p>
        </w:tc>
        <w:tc>
          <w:tcPr>
            <w:tcW w:w="6623" w:type="dxa"/>
            <w:textDirection w:val="lrTb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只有平台管理员才有权限</w:t>
            </w:r>
          </w:p>
        </w:tc>
      </w:tr>
      <w:bookmarkEnd w:id="76"/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top"/>
          </w:tcPr>
          <w:p>
            <w:pPr>
              <w:pStyle w:val="19"/>
              <w:ind w:firstLine="0" w:firstLineChars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项目资源管理</w:t>
            </w:r>
          </w:p>
        </w:tc>
        <w:tc>
          <w:tcPr>
            <w:tcW w:w="6623" w:type="dxa"/>
            <w:textDirection w:val="lrTb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只有平台管理员才有权限</w:t>
            </w:r>
          </w:p>
        </w:tc>
      </w:tr>
      <w:bookmarkEnd w:id="75"/>
    </w:tbl>
    <w:p>
      <w:pPr>
        <w:pStyle w:val="4"/>
        <w:ind w:left="0" w:leftChars="0" w:firstLine="113" w:firstLineChars="0"/>
      </w:pPr>
      <w:bookmarkStart w:id="77" w:name="OLE_LINK39"/>
      <w:r>
        <w:rPr>
          <w:rFonts w:hint="eastAsia"/>
          <w:lang w:eastAsia="zh-CN"/>
        </w:rPr>
        <w:t>创建项目</w:t>
      </w:r>
    </w:p>
    <w:bookmarkEnd w:id="77"/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bookmarkStart w:id="78" w:name="OLE_LINK38"/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创建项目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创建项目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有权限操作该模块的平台成员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项目管理】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显示所有的项目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【创建项目】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输入详细的项目信息，包括项目访问地址，</w:t>
            </w:r>
            <w:r>
              <w:rPr>
                <w:rFonts w:hint="eastAsia"/>
                <w:lang w:val="en-US" w:eastAsia="zh-CN"/>
              </w:rPr>
              <w:t>icon，名称，描述</w:t>
            </w:r>
            <w:r>
              <w:rPr>
                <w:rFonts w:hint="eastAsia"/>
                <w:lang w:eastAsia="zh-CN"/>
              </w:rPr>
              <w:t>等等。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</w:t>
            </w:r>
            <w:r>
              <w:rPr>
                <w:rFonts w:hint="eastAsia"/>
                <w:lang w:eastAsia="zh-CN"/>
              </w:rPr>
              <w:t>提交</w:t>
            </w:r>
            <w:r>
              <w:rPr>
                <w:rFonts w:hint="eastAsia"/>
                <w:lang w:val="en-US" w:eastAsia="zh-CN"/>
              </w:rPr>
              <w:t>】</w:t>
            </w:r>
            <w:r>
              <w:rPr>
                <w:rFonts w:hint="eastAsia"/>
                <w:lang w:eastAsia="zh-CN"/>
              </w:rPr>
              <w:t>，保存结果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只有平台管理员才有权限操作</w:t>
            </w: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1：项目名       name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2：项目描述     description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3：项目URL     url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4：项目图标     icon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5：项目图片     image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  <w:bookmarkEnd w:id="78"/>
    </w:tbl>
    <w:p>
      <w:pPr>
        <w:pStyle w:val="4"/>
        <w:ind w:left="0" w:leftChars="0" w:firstLine="113" w:firstLineChars="0"/>
      </w:pPr>
      <w:bookmarkStart w:id="79" w:name="OLE_LINK40"/>
      <w:r>
        <w:rPr>
          <w:rFonts w:hint="eastAsia"/>
          <w:lang w:eastAsia="zh-CN"/>
        </w:rPr>
        <w:t>编辑项目</w:t>
      </w:r>
    </w:p>
    <w:p/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编辑项目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编辑项目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有权限操作该模块的平台成员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项目管理】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显示所有的项目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选择一个项目，点击</w:t>
            </w:r>
            <w:r>
              <w:rPr>
                <w:rFonts w:hint="eastAsia"/>
                <w:lang w:val="en-US" w:eastAsia="zh-CN"/>
              </w:rPr>
              <w:t>【</w:t>
            </w:r>
            <w:r>
              <w:rPr>
                <w:rFonts w:hint="eastAsia"/>
                <w:lang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输入要修改的详细的项目信息，包括项目访问地址，</w:t>
            </w:r>
            <w:r>
              <w:rPr>
                <w:rFonts w:hint="eastAsia"/>
                <w:lang w:val="en-US" w:eastAsia="zh-CN"/>
              </w:rPr>
              <w:t>icon，名称，描述</w:t>
            </w:r>
            <w:r>
              <w:rPr>
                <w:rFonts w:hint="eastAsia"/>
                <w:lang w:eastAsia="zh-CN"/>
              </w:rPr>
              <w:t>等等。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</w:t>
            </w:r>
            <w:r>
              <w:rPr>
                <w:rFonts w:hint="eastAsia"/>
                <w:lang w:eastAsia="zh-CN"/>
              </w:rPr>
              <w:t>提交</w:t>
            </w:r>
            <w:r>
              <w:rPr>
                <w:rFonts w:hint="eastAsia"/>
                <w:lang w:val="en-US" w:eastAsia="zh-CN"/>
              </w:rPr>
              <w:t>】</w:t>
            </w:r>
            <w:r>
              <w:rPr>
                <w:rFonts w:hint="eastAsia"/>
                <w:lang w:eastAsia="zh-CN"/>
              </w:rPr>
              <w:t>，保存结果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只有平台管理员才有权限操作</w:t>
            </w: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</w:tbl>
    <w:p/>
    <w:p>
      <w:pPr>
        <w:pStyle w:val="4"/>
        <w:ind w:left="0" w:leftChars="0" w:firstLine="113" w:firstLineChars="0"/>
      </w:pPr>
      <w:r>
        <w:rPr>
          <w:rFonts w:hint="eastAsia"/>
          <w:lang w:eastAsia="zh-CN"/>
        </w:rPr>
        <w:t>删除项目</w:t>
      </w:r>
    </w:p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删除项目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删除项目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有权限操作该模块的平台成员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项目管理】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bookmarkStart w:id="80" w:name="OLE_LINK49"/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显示所有的项目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选择一个项目，点击</w:t>
            </w:r>
            <w:r>
              <w:rPr>
                <w:rFonts w:hint="eastAsia"/>
                <w:lang w:val="en-US" w:eastAsia="zh-CN"/>
              </w:rPr>
              <w:t>【删除】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4弹出是否删除确认框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5点击【确认】，删除该条目,如果删除失败提示具体删除失败的原因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6点击【取消】，取消删除该条目</w:t>
            </w:r>
            <w:bookmarkEnd w:id="80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只有平台管理员才有权限操作</w:t>
            </w: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  <w:bookmarkEnd w:id="79"/>
    </w:tbl>
    <w:p/>
    <w:p>
      <w:pPr>
        <w:pStyle w:val="4"/>
        <w:ind w:left="0" w:leftChars="0" w:firstLine="11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项目模块管理</w:t>
      </w:r>
    </w:p>
    <w:tbl>
      <w:tblPr>
        <w:tblStyle w:val="31"/>
        <w:tblW w:w="9033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62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410" w:type="dxa"/>
            <w:shd w:val="clear" w:color="auto" w:fill="E6E6E6"/>
          </w:tcPr>
          <w:p>
            <w:pPr>
              <w:pStyle w:val="19"/>
              <w:ind w:firstLine="0" w:firstLineChars="0"/>
              <w:rPr>
                <w:i/>
              </w:rPr>
            </w:pPr>
            <w:r>
              <w:rPr>
                <w:rFonts w:hint="eastAsia"/>
                <w:i/>
              </w:rPr>
              <w:t>操作</w:t>
            </w:r>
          </w:p>
        </w:tc>
        <w:tc>
          <w:tcPr>
            <w:tcW w:w="6623" w:type="dxa"/>
            <w:shd w:val="clear" w:color="auto" w:fill="E6E6E6"/>
          </w:tcPr>
          <w:p>
            <w:pPr>
              <w:pStyle w:val="19"/>
              <w:ind w:firstLine="0" w:firstLineChars="0"/>
              <w:rPr>
                <w:i/>
              </w:rPr>
            </w:pPr>
            <w:r>
              <w:rPr>
                <w:rFonts w:hint="eastAsia"/>
                <w:i/>
              </w:rPr>
              <w:t>描述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center"/>
          </w:tcPr>
          <w:p>
            <w:pPr>
              <w:pStyle w:val="19"/>
              <w:ind w:firstLine="0" w:firstLineChars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创建模块</w:t>
            </w:r>
          </w:p>
        </w:tc>
        <w:tc>
          <w:tcPr>
            <w:tcW w:w="6623" w:type="dxa"/>
            <w:textDirection w:val="lrTb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只有平台管理员才有权限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center"/>
          </w:tcPr>
          <w:p>
            <w:pPr>
              <w:pStyle w:val="19"/>
              <w:ind w:firstLine="0" w:firstLineChars="0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编辑模块</w:t>
            </w:r>
          </w:p>
        </w:tc>
        <w:tc>
          <w:tcPr>
            <w:tcW w:w="6623" w:type="dxa"/>
            <w:textDirection w:val="lrTb"/>
            <w:vAlign w:val="top"/>
          </w:tcPr>
          <w:p>
            <w:pPr>
              <w:pStyle w:val="19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只有平台管理员才有权限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center"/>
          </w:tcPr>
          <w:p>
            <w:pPr>
              <w:pStyle w:val="19"/>
              <w:ind w:firstLine="0" w:firstLineChars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删除模块</w:t>
            </w:r>
          </w:p>
        </w:tc>
        <w:tc>
          <w:tcPr>
            <w:tcW w:w="6623" w:type="dxa"/>
            <w:textDirection w:val="lrTb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只有平台管理员才有权限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center"/>
          </w:tcPr>
          <w:p>
            <w:pPr>
              <w:pStyle w:val="19"/>
              <w:ind w:firstLine="0" w:firstLineChars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显示Project的所有的模块</w:t>
            </w:r>
          </w:p>
        </w:tc>
        <w:tc>
          <w:tcPr>
            <w:tcW w:w="6623" w:type="dxa"/>
            <w:textDirection w:val="lrTb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只有平台管理员和企业管理员有权限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0" w:leftChars="0" w:firstLine="17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创建模块</w:t>
      </w:r>
    </w:p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创建模块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创建模块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17"/>
              </w:numPr>
            </w:pPr>
            <w:r>
              <w:rPr>
                <w:rFonts w:hint="eastAsia"/>
                <w:lang w:eastAsia="zh-CN"/>
              </w:rPr>
              <w:t>有权限操作该模块的平台成员</w:t>
            </w:r>
          </w:p>
          <w:p>
            <w:pPr>
              <w:pStyle w:val="42"/>
              <w:numPr>
                <w:ilvl w:val="0"/>
                <w:numId w:val="17"/>
              </w:numPr>
            </w:pP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val="en-US" w:eastAsia="zh-CN"/>
              </w:rPr>
              <w:t>管理</w:t>
            </w:r>
            <w:r>
              <w:t>】</w:t>
            </w:r>
            <w:r>
              <w:rPr>
                <w:rFonts w:hint="eastAsia"/>
                <w:lang w:val="en-US" w:eastAsia="zh-CN"/>
              </w:rPr>
              <w:t>-选择一个project-【模块管理】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lang w:eastAsia="zh-CN"/>
              </w:rPr>
              <w:t>显示所有的项目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lang w:eastAsia="zh-CN"/>
              </w:rPr>
              <w:t>选择一个项目，点击模块管理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lang w:eastAsia="zh-CN"/>
              </w:rPr>
              <w:t>进入新页面，显示该项目下的所有模块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【创建模块】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lang w:eastAsia="zh-CN"/>
              </w:rPr>
              <w:t>输入详细的模块信息，包括模块名，模块描述等等。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</w:t>
            </w:r>
            <w:r>
              <w:rPr>
                <w:rFonts w:hint="eastAsia"/>
                <w:lang w:eastAsia="zh-CN"/>
              </w:rPr>
              <w:t>提交</w:t>
            </w:r>
            <w:r>
              <w:rPr>
                <w:rFonts w:hint="eastAsia"/>
                <w:lang w:val="en-US" w:eastAsia="zh-CN"/>
              </w:rPr>
              <w:t>】</w:t>
            </w:r>
            <w:r>
              <w:rPr>
                <w:rFonts w:hint="eastAsia"/>
                <w:lang w:eastAsia="zh-CN"/>
              </w:rPr>
              <w:t>，保存结果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1只有平台管理员才有权限操作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创建完模块是否直接往resource模块插入CRUD四条记录？这样每次新建模块就不用再手动去增加resource了</w:t>
            </w: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1：模块名      name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2：模块描述    description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3：模块属于哪儿个项目     projectId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0" w:leftChars="0" w:firstLine="17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编辑模块</w:t>
      </w:r>
    </w:p>
    <w:p>
      <w:pPr>
        <w:rPr>
          <w:rFonts w:hint="eastAsia"/>
          <w:lang w:val="en-US" w:eastAsia="zh-CN"/>
        </w:rPr>
      </w:pPr>
    </w:p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编辑模块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编辑模块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有权限操作该模块的平台成员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val="en-US" w:eastAsia="zh-CN"/>
              </w:rPr>
              <w:t>管理</w:t>
            </w:r>
            <w:r>
              <w:t>】</w:t>
            </w:r>
            <w:r>
              <w:rPr>
                <w:rFonts w:hint="eastAsia"/>
                <w:lang w:val="en-US" w:eastAsia="zh-CN"/>
              </w:rPr>
              <w:t>-选择一个project-【模块管理】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显示所有的项目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选择一个项目，点击模块管理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进入新页面，树形显示该项目下的所有资源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5选择一个菜单，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【编辑】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eastAsia="zh-CN"/>
              </w:rPr>
              <w:t>输入详细的编辑信息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</w:t>
            </w:r>
            <w:r>
              <w:rPr>
                <w:rFonts w:hint="eastAsia"/>
                <w:lang w:eastAsia="zh-CN"/>
              </w:rPr>
              <w:t>提交</w:t>
            </w:r>
            <w:r>
              <w:rPr>
                <w:rFonts w:hint="eastAsia"/>
                <w:lang w:val="en-US" w:eastAsia="zh-CN"/>
              </w:rPr>
              <w:t>】</w:t>
            </w:r>
            <w:r>
              <w:rPr>
                <w:rFonts w:hint="eastAsia"/>
                <w:lang w:eastAsia="zh-CN"/>
              </w:rPr>
              <w:t>，保存结果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只有平台管理员才有权限操作</w:t>
            </w: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0" w:leftChars="0" w:firstLine="17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删除模块</w:t>
      </w:r>
    </w:p>
    <w:p>
      <w:pPr>
        <w:rPr>
          <w:rFonts w:hint="eastAsia"/>
          <w:lang w:val="en-US" w:eastAsia="zh-CN"/>
        </w:rPr>
      </w:pPr>
    </w:p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删除模块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删除模块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有权限操作该模块的平台成员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val="en-US" w:eastAsia="zh-CN"/>
              </w:rPr>
              <w:t>管理</w:t>
            </w:r>
            <w:r>
              <w:t>】</w:t>
            </w:r>
            <w:r>
              <w:rPr>
                <w:rFonts w:hint="eastAsia"/>
                <w:lang w:val="en-US" w:eastAsia="zh-CN"/>
              </w:rPr>
              <w:t>-选择一个project-【模块管理】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显示所有的项目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选择一个项目，点击模块管理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进入新页面，树形显示该项目下的所有模块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5选择一个模块，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【删除】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6弹出是否删除确认框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【删除】</w:t>
            </w:r>
            <w:r>
              <w:rPr>
                <w:rFonts w:hint="eastAsia"/>
                <w:lang w:eastAsia="zh-CN"/>
              </w:rPr>
              <w:t>，删除该条目，如果删除失败提示失败原因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8点击取消，取消删除。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只有平台管理员才有权限操作</w:t>
            </w: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4"/>
        <w:ind w:left="0" w:leftChars="0" w:firstLine="113" w:firstLineChars="0"/>
        <w:rPr>
          <w:rFonts w:hint="eastAsia"/>
          <w:lang w:val="en-US" w:eastAsia="zh-CN"/>
        </w:rPr>
      </w:pPr>
      <w:bookmarkStart w:id="81" w:name="OLE_LINK65"/>
      <w:r>
        <w:rPr>
          <w:rFonts w:hint="eastAsia"/>
          <w:lang w:val="en-US" w:eastAsia="zh-CN"/>
        </w:rPr>
        <w:t>项目菜单模块</w:t>
      </w:r>
    </w:p>
    <w:tbl>
      <w:tblPr>
        <w:tblStyle w:val="31"/>
        <w:tblW w:w="9033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62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410" w:type="dxa"/>
            <w:shd w:val="clear" w:color="auto" w:fill="E6E6E6"/>
          </w:tcPr>
          <w:p>
            <w:pPr>
              <w:pStyle w:val="19"/>
              <w:ind w:firstLine="0" w:firstLineChars="0"/>
              <w:rPr>
                <w:i/>
              </w:rPr>
            </w:pPr>
            <w:r>
              <w:rPr>
                <w:rFonts w:hint="eastAsia"/>
                <w:i/>
              </w:rPr>
              <w:t>操作</w:t>
            </w:r>
          </w:p>
        </w:tc>
        <w:tc>
          <w:tcPr>
            <w:tcW w:w="6623" w:type="dxa"/>
            <w:shd w:val="clear" w:color="auto" w:fill="E6E6E6"/>
          </w:tcPr>
          <w:p>
            <w:pPr>
              <w:pStyle w:val="19"/>
              <w:ind w:firstLine="0" w:firstLineChars="0"/>
              <w:rPr>
                <w:i/>
              </w:rPr>
            </w:pPr>
            <w:r>
              <w:rPr>
                <w:rFonts w:hint="eastAsia"/>
                <w:i/>
              </w:rPr>
              <w:t>描述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center"/>
          </w:tcPr>
          <w:p>
            <w:pPr>
              <w:pStyle w:val="19"/>
              <w:ind w:firstLine="0" w:firstLineChars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创建菜单</w:t>
            </w:r>
          </w:p>
        </w:tc>
        <w:tc>
          <w:tcPr>
            <w:tcW w:w="6623" w:type="dxa"/>
            <w:textDirection w:val="lrTb"/>
            <w:vAlign w:val="top"/>
          </w:tcPr>
          <w:p>
            <w:pPr>
              <w:pStyle w:val="19"/>
              <w:ind w:firstLine="0" w:firstLineChars="0"/>
            </w:pPr>
            <w:bookmarkStart w:id="82" w:name="OLE_LINK14"/>
            <w:r>
              <w:rPr>
                <w:rFonts w:hint="eastAsia"/>
                <w:lang w:val="en-US" w:eastAsia="zh-CN"/>
              </w:rPr>
              <w:t>只有平台管理员才有权限</w:t>
            </w:r>
            <w:bookmarkEnd w:id="82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center"/>
          </w:tcPr>
          <w:p>
            <w:pPr>
              <w:pStyle w:val="19"/>
              <w:ind w:firstLine="0" w:firstLineChars="0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编辑菜单</w:t>
            </w:r>
          </w:p>
        </w:tc>
        <w:tc>
          <w:tcPr>
            <w:tcW w:w="6623" w:type="dxa"/>
            <w:textDirection w:val="lrTb"/>
            <w:vAlign w:val="top"/>
          </w:tcPr>
          <w:p>
            <w:pPr>
              <w:pStyle w:val="19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只有平台管理员才有权限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center"/>
          </w:tcPr>
          <w:p>
            <w:pPr>
              <w:pStyle w:val="19"/>
              <w:ind w:firstLine="0" w:firstLineChars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删除菜单</w:t>
            </w:r>
          </w:p>
        </w:tc>
        <w:tc>
          <w:tcPr>
            <w:tcW w:w="6623" w:type="dxa"/>
            <w:textDirection w:val="lrTb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只有平台管理员才有权限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center"/>
          </w:tcPr>
          <w:p>
            <w:pPr>
              <w:pStyle w:val="19"/>
              <w:ind w:firstLine="0" w:firstLineChars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显示Project的所有的菜单</w:t>
            </w:r>
          </w:p>
        </w:tc>
        <w:tc>
          <w:tcPr>
            <w:tcW w:w="6623" w:type="dxa"/>
            <w:textDirection w:val="lrTb"/>
            <w:vAlign w:val="top"/>
          </w:tcPr>
          <w:p>
            <w:pPr>
              <w:pStyle w:val="19"/>
              <w:ind w:firstLine="0" w:firstLineChars="0"/>
            </w:pPr>
            <w:bookmarkStart w:id="83" w:name="OLE_LINK15"/>
            <w:r>
              <w:rPr>
                <w:rFonts w:hint="eastAsia"/>
                <w:lang w:val="en-US" w:eastAsia="zh-CN"/>
              </w:rPr>
              <w:t>只有平台管理员和企业管理员有权限</w:t>
            </w:r>
            <w:bookmarkEnd w:id="83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center"/>
          </w:tcPr>
          <w:p>
            <w:pPr>
              <w:pStyle w:val="19"/>
              <w:ind w:firstLine="0" w:firstLineChars="0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根据关键字查询菜单</w:t>
            </w:r>
          </w:p>
        </w:tc>
        <w:tc>
          <w:tcPr>
            <w:tcW w:w="6623" w:type="dxa"/>
            <w:textDirection w:val="lrTb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只有平台管理员和企业管理员有权限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0" w:leftChars="0" w:firstLine="17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创建菜单</w:t>
      </w:r>
    </w:p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bookmarkStart w:id="84" w:name="OLE_LINK37"/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创建资源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创建资源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17"/>
              </w:numPr>
            </w:pPr>
            <w:r>
              <w:rPr>
                <w:rFonts w:hint="eastAsia"/>
                <w:lang w:eastAsia="zh-CN"/>
              </w:rPr>
              <w:t>有权限操作该模块的平台成员</w:t>
            </w:r>
          </w:p>
          <w:p>
            <w:pPr>
              <w:pStyle w:val="42"/>
              <w:numPr>
                <w:ilvl w:val="0"/>
                <w:numId w:val="17"/>
              </w:numPr>
            </w:pP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val="en-US" w:eastAsia="zh-CN"/>
              </w:rPr>
              <w:t>管理</w:t>
            </w:r>
            <w:r>
              <w:t>】</w:t>
            </w:r>
            <w:r>
              <w:rPr>
                <w:rFonts w:hint="eastAsia"/>
                <w:lang w:val="en-US" w:eastAsia="zh-CN"/>
              </w:rPr>
              <w:t>-选择一个project-【菜单管理】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lang w:eastAsia="zh-CN"/>
              </w:rPr>
              <w:t>显示所有的项目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lang w:eastAsia="zh-CN"/>
              </w:rPr>
              <w:t>选择一个项目，点击菜单管理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lang w:eastAsia="zh-CN"/>
              </w:rPr>
              <w:t>进入新页面，</w:t>
            </w:r>
            <w:r>
              <w:rPr>
                <w:rFonts w:hint="eastAsia"/>
                <w:highlight w:val="yellow"/>
                <w:lang w:eastAsia="zh-CN"/>
              </w:rPr>
              <w:t>树形</w:t>
            </w:r>
            <w:r>
              <w:rPr>
                <w:rFonts w:hint="eastAsia"/>
                <w:lang w:eastAsia="zh-CN"/>
              </w:rPr>
              <w:t>显示该项目下的所有菜单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【创建菜单】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lang w:eastAsia="zh-CN"/>
              </w:rPr>
              <w:t>输入详细的菜单信息，包括父菜单，菜单位置等等。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</w:t>
            </w:r>
            <w:r>
              <w:rPr>
                <w:rFonts w:hint="eastAsia"/>
                <w:lang w:eastAsia="zh-CN"/>
              </w:rPr>
              <w:t>提交</w:t>
            </w:r>
            <w:r>
              <w:rPr>
                <w:rFonts w:hint="eastAsia"/>
                <w:lang w:val="en-US" w:eastAsia="zh-CN"/>
              </w:rPr>
              <w:t>】</w:t>
            </w:r>
            <w:r>
              <w:rPr>
                <w:rFonts w:hint="eastAsia"/>
                <w:lang w:eastAsia="zh-CN"/>
              </w:rPr>
              <w:t>，保存结果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只有平台管理员才有权限操作</w:t>
            </w: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1：菜单名      label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2：菜单描述    description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3：菜单URL    url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4：父菜单Id    parentId   ,根是0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5: 菜单index    index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6: 项目Id       ProjectId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7：模块Id       moduleId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8：菜单图标     icon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  <w:bookmarkEnd w:id="84"/>
    </w:tbl>
    <w:p>
      <w:pPr>
        <w:rPr>
          <w:rFonts w:hint="eastAsia"/>
          <w:lang w:val="en-US" w:eastAsia="zh-CN"/>
        </w:rPr>
      </w:pPr>
    </w:p>
    <w:p>
      <w:pPr>
        <w:pStyle w:val="5"/>
        <w:ind w:left="0" w:leftChars="0" w:firstLine="17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编辑菜单</w:t>
      </w:r>
    </w:p>
    <w:p>
      <w:pPr>
        <w:rPr>
          <w:rFonts w:hint="eastAsia"/>
          <w:lang w:val="en-US" w:eastAsia="zh-CN"/>
        </w:rPr>
      </w:pPr>
    </w:p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编辑菜单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编辑菜单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有权限操作该模块的平台成员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val="en-US" w:eastAsia="zh-CN"/>
              </w:rPr>
              <w:t>管理</w:t>
            </w:r>
            <w:r>
              <w:t>】</w:t>
            </w:r>
            <w:r>
              <w:rPr>
                <w:rFonts w:hint="eastAsia"/>
                <w:lang w:val="en-US" w:eastAsia="zh-CN"/>
              </w:rPr>
              <w:t>-选择一个project-【菜单管理】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bookmarkStart w:id="85" w:name="OLE_LINK36"/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显示所有的项目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选择一个项目，点击菜单管理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进入新页面，树形显示该项目下的所有资源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5选择一个菜单，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【编辑】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eastAsia="zh-CN"/>
              </w:rPr>
              <w:t>输入详细的编辑信息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</w:t>
            </w:r>
            <w:r>
              <w:rPr>
                <w:rFonts w:hint="eastAsia"/>
                <w:lang w:eastAsia="zh-CN"/>
              </w:rPr>
              <w:t>提交</w:t>
            </w:r>
            <w:r>
              <w:rPr>
                <w:rFonts w:hint="eastAsia"/>
                <w:lang w:val="en-US" w:eastAsia="zh-CN"/>
              </w:rPr>
              <w:t>】</w:t>
            </w:r>
            <w:r>
              <w:rPr>
                <w:rFonts w:hint="eastAsia"/>
                <w:lang w:eastAsia="zh-CN"/>
              </w:rPr>
              <w:t>，保存结果</w:t>
            </w:r>
            <w:bookmarkEnd w:id="85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只有平台管理员才有权限操作</w:t>
            </w: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0" w:leftChars="0" w:firstLine="17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删除菜单</w:t>
      </w:r>
    </w:p>
    <w:p>
      <w:pPr>
        <w:rPr>
          <w:rFonts w:hint="eastAsia"/>
          <w:lang w:val="en-US" w:eastAsia="zh-CN"/>
        </w:rPr>
      </w:pPr>
    </w:p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创建资源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创建资源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有权限操作该模块的平台成员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val="en-US" w:eastAsia="zh-CN"/>
              </w:rPr>
              <w:t>管理</w:t>
            </w:r>
            <w:r>
              <w:t>】</w:t>
            </w:r>
            <w:r>
              <w:rPr>
                <w:rFonts w:hint="eastAsia"/>
                <w:lang w:val="en-US" w:eastAsia="zh-CN"/>
              </w:rPr>
              <w:t>-选择一个project-【菜单管理】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显示所有的项目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选择一个项目，点击菜单管理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进入新页面，树形显示该项目下的所有资源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5选择一个菜单，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【删除】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6弹出是否删除确认框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【删除】</w:t>
            </w:r>
            <w:r>
              <w:rPr>
                <w:rFonts w:hint="eastAsia"/>
                <w:lang w:eastAsia="zh-CN"/>
              </w:rPr>
              <w:t>，删除该条目，如果删除失败提示失败原因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8点击取消，取消删除。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只有平台管理员才有权限操作</w:t>
            </w: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0" w:leftChars="0" w:firstLine="17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树形显示项目下的所有菜单</w:t>
      </w:r>
    </w:p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树形显示项目下的所有菜单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分页显示项目下的菜单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有权限操作该模块的平台成员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val="en-US" w:eastAsia="zh-CN"/>
              </w:rPr>
              <w:t>管理</w:t>
            </w:r>
            <w:r>
              <w:t>】</w:t>
            </w:r>
            <w:r>
              <w:rPr>
                <w:rFonts w:hint="eastAsia"/>
                <w:lang w:val="en-US" w:eastAsia="zh-CN"/>
              </w:rPr>
              <w:t>-选择一个project-【菜单管理】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2树形</w:t>
            </w:r>
            <w:r>
              <w:rPr>
                <w:rFonts w:hint="eastAsia"/>
                <w:lang w:eastAsia="zh-CN"/>
              </w:rPr>
              <w:t>显示所有的菜单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点击一个父菜单会把子菜单也显示出来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只有平台管理员才有权限操作</w:t>
            </w: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81"/>
    <w:p>
      <w:pPr>
        <w:pStyle w:val="4"/>
        <w:ind w:left="0" w:leftChars="0" w:firstLine="11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项目资源操作模块</w:t>
      </w:r>
    </w:p>
    <w:tbl>
      <w:tblPr>
        <w:tblStyle w:val="31"/>
        <w:tblW w:w="9033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62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shd w:val="clear" w:color="auto" w:fill="E6E6E6"/>
          </w:tcPr>
          <w:p>
            <w:pPr>
              <w:pStyle w:val="19"/>
              <w:ind w:firstLine="0" w:firstLineChars="0"/>
              <w:rPr>
                <w:i/>
              </w:rPr>
            </w:pPr>
            <w:r>
              <w:rPr>
                <w:rFonts w:hint="eastAsia"/>
                <w:i/>
              </w:rPr>
              <w:t>操作</w:t>
            </w:r>
          </w:p>
        </w:tc>
        <w:tc>
          <w:tcPr>
            <w:tcW w:w="6623" w:type="dxa"/>
            <w:shd w:val="clear" w:color="auto" w:fill="E6E6E6"/>
          </w:tcPr>
          <w:p>
            <w:pPr>
              <w:pStyle w:val="19"/>
              <w:ind w:firstLine="0" w:firstLineChars="0"/>
              <w:rPr>
                <w:i/>
              </w:rPr>
            </w:pPr>
            <w:r>
              <w:rPr>
                <w:rFonts w:hint="eastAsia"/>
                <w:i/>
              </w:rPr>
              <w:t>描述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center"/>
          </w:tcPr>
          <w:p>
            <w:pPr>
              <w:pStyle w:val="19"/>
              <w:ind w:firstLine="0" w:firstLineChars="0"/>
              <w:rPr>
                <w:rFonts w:hint="eastAsia"/>
                <w:szCs w:val="18"/>
                <w:lang w:val="en-US" w:eastAsia="zh-CN"/>
              </w:rPr>
            </w:pPr>
            <w:bookmarkStart w:id="86" w:name="OLE_LINK12" w:colFirst="1" w:colLast="1"/>
            <w:r>
              <w:rPr>
                <w:rFonts w:hint="eastAsia"/>
                <w:szCs w:val="18"/>
                <w:lang w:val="en-US" w:eastAsia="zh-CN"/>
              </w:rPr>
              <w:t>创建资源</w:t>
            </w:r>
            <w:bookmarkStart w:id="87" w:name="OLE_LINK18"/>
            <w:r>
              <w:rPr>
                <w:rFonts w:hint="eastAsia"/>
                <w:szCs w:val="18"/>
                <w:lang w:val="en-US" w:eastAsia="zh-CN"/>
              </w:rPr>
              <w:t>操作</w:t>
            </w:r>
            <w:bookmarkEnd w:id="87"/>
          </w:p>
        </w:tc>
        <w:tc>
          <w:tcPr>
            <w:tcW w:w="6623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只有平台管理员才有权限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center"/>
          </w:tcPr>
          <w:p>
            <w:pPr>
              <w:pStyle w:val="19"/>
              <w:ind w:firstLine="0" w:firstLineChars="0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删除资源操作</w:t>
            </w:r>
          </w:p>
        </w:tc>
        <w:tc>
          <w:tcPr>
            <w:tcW w:w="6623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只有平台管理员才有权限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center"/>
          </w:tcPr>
          <w:p>
            <w:pPr>
              <w:pStyle w:val="19"/>
              <w:ind w:firstLine="0" w:firstLineChars="0"/>
              <w:rPr>
                <w:rFonts w:hint="eastAsia"/>
                <w:szCs w:val="18"/>
                <w:lang w:val="en-US" w:eastAsia="zh-CN"/>
              </w:rPr>
            </w:pPr>
            <w:bookmarkStart w:id="88" w:name="OLE_LINK27" w:colFirst="0" w:colLast="1"/>
            <w:r>
              <w:rPr>
                <w:rFonts w:hint="eastAsia"/>
                <w:szCs w:val="18"/>
                <w:lang w:val="en-US" w:eastAsia="zh-CN"/>
              </w:rPr>
              <w:t>编辑资源操作</w:t>
            </w:r>
          </w:p>
        </w:tc>
        <w:tc>
          <w:tcPr>
            <w:tcW w:w="6623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只有平台管理员才有权限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center"/>
          </w:tcPr>
          <w:p>
            <w:pPr>
              <w:pStyle w:val="19"/>
              <w:ind w:firstLine="0" w:firstLineChars="0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分页显示Project的所有资源操作列表</w:t>
            </w:r>
          </w:p>
        </w:tc>
        <w:tc>
          <w:tcPr>
            <w:tcW w:w="6623" w:type="dxa"/>
            <w:textDirection w:val="lrTb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只有平台管理员和企业管理员有权限</w:t>
            </w:r>
          </w:p>
        </w:tc>
      </w:tr>
      <w:bookmarkEnd w:id="88"/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extDirection w:val="lrTb"/>
            <w:vAlign w:val="center"/>
          </w:tcPr>
          <w:p>
            <w:pPr>
              <w:pStyle w:val="19"/>
              <w:ind w:firstLine="0" w:firstLineChars="0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根据关键字查询资源操作</w:t>
            </w:r>
          </w:p>
        </w:tc>
        <w:tc>
          <w:tcPr>
            <w:tcW w:w="6623" w:type="dxa"/>
            <w:textDirection w:val="lrTb"/>
            <w:vAlign w:val="top"/>
          </w:tcPr>
          <w:p>
            <w:pPr>
              <w:pStyle w:val="19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只有平台管理员和企业管理员有权限</w:t>
            </w:r>
          </w:p>
        </w:tc>
      </w:tr>
      <w:bookmarkEnd w:id="86"/>
    </w:tbl>
    <w:p>
      <w:pPr>
        <w:pStyle w:val="5"/>
        <w:ind w:left="0" w:leftChars="0" w:firstLine="170" w:firstLineChars="0"/>
        <w:rPr>
          <w:rFonts w:hint="eastAsia"/>
          <w:lang w:val="en-US" w:eastAsia="zh-CN"/>
        </w:rPr>
      </w:pPr>
      <w:bookmarkStart w:id="89" w:name="OLE_LINK26"/>
      <w:r>
        <w:rPr>
          <w:rFonts w:hint="eastAsia"/>
          <w:lang w:val="en-US" w:eastAsia="zh-CN"/>
        </w:rPr>
        <w:t xml:space="preserve"> 创建资源操作</w:t>
      </w:r>
    </w:p>
    <w:bookmarkEnd w:id="89"/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bookmarkStart w:id="90" w:name="OLE_LINK35"/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创建资源操作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创建资源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17"/>
              </w:numPr>
            </w:pPr>
            <w:bookmarkStart w:id="91" w:name="OLE_LINK30"/>
          </w:p>
          <w:p>
            <w:pPr>
              <w:pStyle w:val="42"/>
              <w:numPr>
                <w:ilvl w:val="0"/>
                <w:numId w:val="17"/>
              </w:numPr>
            </w:pPr>
          </w:p>
          <w:p>
            <w:pPr>
              <w:pStyle w:val="42"/>
              <w:numPr>
                <w:ilvl w:val="0"/>
                <w:numId w:val="17"/>
              </w:numPr>
            </w:pP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val="en-US" w:eastAsia="zh-CN"/>
              </w:rPr>
              <w:t>管理</w:t>
            </w:r>
            <w:r>
              <w:t>】</w:t>
            </w:r>
            <w:r>
              <w:rPr>
                <w:rFonts w:hint="eastAsia"/>
                <w:lang w:val="en-US" w:eastAsia="zh-CN"/>
              </w:rPr>
              <w:t>-选择一个project-【资源操作管理】</w:t>
            </w:r>
            <w:bookmarkEnd w:id="91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18"/>
              </w:numPr>
            </w:pPr>
            <w:bookmarkStart w:id="92" w:name="OLE_LINK29"/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lang w:eastAsia="zh-CN"/>
              </w:rPr>
              <w:t>显示所有的项目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lang w:eastAsia="zh-CN"/>
              </w:rPr>
              <w:t>选择一个项目，点击资源操作管理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lang w:eastAsia="zh-CN"/>
              </w:rPr>
              <w:t>进入新页面，显示该项目下的所有资源操作项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</w:t>
            </w:r>
            <w:r>
              <w:rPr>
                <w:rFonts w:hint="eastAsia"/>
                <w:lang w:eastAsia="zh-CN"/>
              </w:rPr>
              <w:t>新增资源</w:t>
            </w:r>
            <w:r>
              <w:rPr>
                <w:rFonts w:hint="eastAsia"/>
                <w:lang w:val="en-US" w:eastAsia="zh-CN"/>
              </w:rPr>
              <w:t>】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lang w:eastAsia="zh-CN"/>
              </w:rPr>
              <w:t>输入详细的信息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</w:t>
            </w:r>
            <w:r>
              <w:rPr>
                <w:rFonts w:hint="eastAsia"/>
                <w:lang w:eastAsia="zh-CN"/>
              </w:rPr>
              <w:t>提交</w:t>
            </w:r>
            <w:r>
              <w:rPr>
                <w:rFonts w:hint="eastAsia"/>
                <w:lang w:val="en-US" w:eastAsia="zh-CN"/>
              </w:rPr>
              <w:t>】</w:t>
            </w:r>
            <w:r>
              <w:rPr>
                <w:rFonts w:hint="eastAsia"/>
                <w:lang w:eastAsia="zh-CN"/>
              </w:rPr>
              <w:t>，保存结果</w:t>
            </w:r>
            <w:bookmarkEnd w:id="92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只有平台管理员才有权限操作</w:t>
            </w: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ResourceOperation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1:_id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2:name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3:description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4:operationId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  <w:bookmarkEnd w:id="90"/>
    </w:tbl>
    <w:p>
      <w:pPr>
        <w:rPr>
          <w:rFonts w:hint="eastAsia"/>
          <w:lang w:val="en-US" w:eastAsia="zh-CN"/>
        </w:rPr>
      </w:pPr>
    </w:p>
    <w:p>
      <w:pPr>
        <w:pStyle w:val="5"/>
        <w:ind w:left="0" w:leftChars="0" w:firstLine="17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编辑资源</w:t>
      </w:r>
      <w:r>
        <w:rPr>
          <w:rFonts w:hint="eastAsia"/>
          <w:szCs w:val="18"/>
          <w:lang w:val="en-US" w:eastAsia="zh-CN"/>
        </w:rPr>
        <w:t>操作</w:t>
      </w:r>
    </w:p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编辑资源</w:t>
            </w:r>
            <w:r>
              <w:rPr>
                <w:rFonts w:hint="eastAsia"/>
                <w:szCs w:val="18"/>
                <w:lang w:val="en-US" w:eastAsia="zh-CN"/>
              </w:rPr>
              <w:t>操作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编辑资源</w:t>
            </w:r>
            <w:r>
              <w:rPr>
                <w:rFonts w:hint="eastAsia"/>
                <w:szCs w:val="18"/>
                <w:lang w:val="en-US" w:eastAsia="zh-CN"/>
              </w:rPr>
              <w:t>操作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bookmarkStart w:id="93" w:name="OLE_LINK31"/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有权限操作该模块的平台成员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val="en-US" w:eastAsia="zh-CN"/>
              </w:rPr>
              <w:t>管理</w:t>
            </w:r>
            <w:r>
              <w:t>】</w:t>
            </w:r>
            <w:r>
              <w:rPr>
                <w:rFonts w:hint="eastAsia"/>
                <w:lang w:val="en-US" w:eastAsia="zh-CN"/>
              </w:rPr>
              <w:t>-选择一个project-【资源</w:t>
            </w:r>
            <w:r>
              <w:rPr>
                <w:rFonts w:hint="eastAsia"/>
                <w:szCs w:val="18"/>
                <w:lang w:val="en-US" w:eastAsia="zh-CN"/>
              </w:rPr>
              <w:t>操作</w:t>
            </w:r>
            <w:r>
              <w:rPr>
                <w:rFonts w:hint="eastAsia"/>
                <w:lang w:val="en-US" w:eastAsia="zh-CN"/>
              </w:rPr>
              <w:t>管理】</w:t>
            </w:r>
            <w:bookmarkEnd w:id="93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bookmarkStart w:id="94" w:name="OLE_LINK32"/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szCs w:val="18"/>
                <w:lang w:val="en-US" w:eastAsia="zh-CN"/>
              </w:rPr>
              <w:t>操作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显示所有的项目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选择一个项目，点击资源</w:t>
            </w:r>
            <w:r>
              <w:rPr>
                <w:rFonts w:hint="eastAsia"/>
                <w:szCs w:val="18"/>
                <w:lang w:val="en-US" w:eastAsia="zh-CN"/>
              </w:rPr>
              <w:t>操作</w:t>
            </w:r>
            <w:r>
              <w:rPr>
                <w:rFonts w:hint="eastAsia"/>
                <w:lang w:eastAsia="zh-CN"/>
              </w:rPr>
              <w:t>管理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进入新页面，显示该项目下的所有资源</w:t>
            </w:r>
            <w:r>
              <w:rPr>
                <w:rFonts w:hint="eastAsia"/>
                <w:szCs w:val="18"/>
                <w:lang w:val="en-US" w:eastAsia="zh-CN"/>
              </w:rPr>
              <w:t>操作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5 选择一个资源</w:t>
            </w:r>
            <w:r>
              <w:rPr>
                <w:rFonts w:hint="eastAsia"/>
                <w:szCs w:val="18"/>
                <w:lang w:val="en-US" w:eastAsia="zh-CN"/>
              </w:rPr>
              <w:t>操作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【编辑资源</w:t>
            </w:r>
            <w:r>
              <w:rPr>
                <w:rFonts w:hint="eastAsia"/>
                <w:szCs w:val="18"/>
                <w:lang w:val="en-US" w:eastAsia="zh-CN"/>
              </w:rPr>
              <w:t>操作</w:t>
            </w:r>
            <w:r>
              <w:rPr>
                <w:rFonts w:hint="eastAsia"/>
                <w:lang w:val="en-US" w:eastAsia="zh-CN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6修改资源</w:t>
            </w:r>
            <w:r>
              <w:rPr>
                <w:rFonts w:hint="eastAsia"/>
                <w:szCs w:val="18"/>
                <w:lang w:val="en-US" w:eastAsia="zh-CN"/>
              </w:rPr>
              <w:t>操作</w:t>
            </w:r>
            <w:r>
              <w:rPr>
                <w:rFonts w:hint="eastAsia"/>
                <w:lang w:val="en-US" w:eastAsia="zh-CN"/>
              </w:rPr>
              <w:t>信息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</w:t>
            </w:r>
            <w:r>
              <w:rPr>
                <w:rFonts w:hint="eastAsia"/>
                <w:lang w:eastAsia="zh-CN"/>
              </w:rPr>
              <w:t>提交</w:t>
            </w:r>
            <w:r>
              <w:rPr>
                <w:rFonts w:hint="eastAsia"/>
                <w:lang w:val="en-US" w:eastAsia="zh-CN"/>
              </w:rPr>
              <w:t>】</w:t>
            </w:r>
            <w:r>
              <w:rPr>
                <w:rFonts w:hint="eastAsia"/>
                <w:lang w:eastAsia="zh-CN"/>
              </w:rPr>
              <w:t>，保存结果</w:t>
            </w:r>
            <w:bookmarkEnd w:id="94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只有平台管理员才有权限操作</w:t>
            </w: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0" w:leftChars="0" w:firstLine="17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删除资源</w:t>
      </w:r>
      <w:r>
        <w:rPr>
          <w:rFonts w:hint="eastAsia"/>
          <w:szCs w:val="18"/>
          <w:lang w:val="en-US" w:eastAsia="zh-CN"/>
        </w:rPr>
        <w:t>操作</w:t>
      </w:r>
    </w:p>
    <w:p>
      <w:pPr>
        <w:rPr>
          <w:rFonts w:hint="eastAsia"/>
          <w:lang w:val="en-US" w:eastAsia="zh-CN"/>
        </w:rPr>
      </w:pPr>
    </w:p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删除资源</w:t>
            </w:r>
            <w:r>
              <w:rPr>
                <w:rFonts w:hint="eastAsia"/>
                <w:szCs w:val="18"/>
                <w:lang w:val="en-US" w:eastAsia="zh-CN"/>
              </w:rPr>
              <w:t>操作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编辑资源</w:t>
            </w:r>
            <w:r>
              <w:rPr>
                <w:rFonts w:hint="eastAsia"/>
                <w:szCs w:val="18"/>
                <w:lang w:val="en-US" w:eastAsia="zh-CN"/>
              </w:rPr>
              <w:t>操作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bookmarkStart w:id="95" w:name="OLE_LINK34"/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有权限操作该模块的平台成员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val="en-US" w:eastAsia="zh-CN"/>
              </w:rPr>
              <w:t>管理</w:t>
            </w:r>
            <w:r>
              <w:t>】</w:t>
            </w:r>
            <w:r>
              <w:rPr>
                <w:rFonts w:hint="eastAsia"/>
                <w:lang w:val="en-US" w:eastAsia="zh-CN"/>
              </w:rPr>
              <w:t>-选择一个project-【资源</w:t>
            </w:r>
            <w:r>
              <w:rPr>
                <w:rFonts w:hint="eastAsia"/>
                <w:szCs w:val="18"/>
                <w:lang w:val="en-US" w:eastAsia="zh-CN"/>
              </w:rPr>
              <w:t>操作</w:t>
            </w:r>
            <w:r>
              <w:rPr>
                <w:rFonts w:hint="eastAsia"/>
                <w:lang w:val="en-US" w:eastAsia="zh-CN"/>
              </w:rPr>
              <w:t>管理】</w:t>
            </w:r>
            <w:bookmarkEnd w:id="95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szCs w:val="18"/>
                <w:lang w:val="en-US" w:eastAsia="zh-CN"/>
              </w:rPr>
              <w:t>操作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显示所有的项目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选择一个项目，点击资源管理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进入新页面，显示该项目下的所有资源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5 选择一个资源，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【删除资源</w:t>
            </w:r>
            <w:r>
              <w:rPr>
                <w:rFonts w:hint="eastAsia"/>
                <w:szCs w:val="18"/>
                <w:lang w:val="en-US" w:eastAsia="zh-CN"/>
              </w:rPr>
              <w:t>操作</w:t>
            </w:r>
            <w:r>
              <w:rPr>
                <w:rFonts w:hint="eastAsia"/>
                <w:lang w:val="en-US" w:eastAsia="zh-CN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6弹出确认删除框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【确认】</w:t>
            </w:r>
            <w:r>
              <w:rPr>
                <w:rFonts w:hint="eastAsia"/>
                <w:lang w:eastAsia="zh-CN"/>
              </w:rPr>
              <w:t>，删除资源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 点击【取消】，取消删除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1只有平台管理员才有权限操作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什么情况下可以删除，逻辑删除还是物理删除？</w:t>
            </w: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0" w:leftChars="0" w:firstLine="170" w:firstLineChars="0"/>
        <w:rPr>
          <w:rFonts w:hint="eastAsia"/>
          <w:lang w:val="en-US" w:eastAsia="zh-CN"/>
        </w:rPr>
      </w:pPr>
      <w:bookmarkStart w:id="96" w:name="OLE_LINK28"/>
      <w:r>
        <w:rPr>
          <w:rFonts w:hint="eastAsia"/>
          <w:lang w:val="en-US" w:eastAsia="zh-CN"/>
        </w:rPr>
        <w:t xml:space="preserve"> 按照项目-模块-资源操作的树形显示</w:t>
      </w:r>
    </w:p>
    <w:bookmarkEnd w:id="96"/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bookmarkStart w:id="97" w:name="OLE_LINK13"/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分页显示项目下的资源</w:t>
            </w:r>
            <w:r>
              <w:rPr>
                <w:rFonts w:hint="eastAsia"/>
                <w:szCs w:val="18"/>
                <w:lang w:val="en-US" w:eastAsia="zh-CN"/>
              </w:rPr>
              <w:t>操作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分页显示项目下的资源</w:t>
            </w:r>
            <w:r>
              <w:rPr>
                <w:rFonts w:hint="eastAsia"/>
                <w:szCs w:val="18"/>
                <w:lang w:val="en-US" w:eastAsia="zh-CN"/>
              </w:rPr>
              <w:t>操作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有权限操作该模块的平台成员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val="en-US" w:eastAsia="zh-CN"/>
              </w:rPr>
              <w:t>管理</w:t>
            </w:r>
            <w:r>
              <w:t>】</w:t>
            </w:r>
            <w:r>
              <w:rPr>
                <w:rFonts w:hint="eastAsia"/>
                <w:lang w:val="en-US" w:eastAsia="zh-CN"/>
              </w:rPr>
              <w:t>-选择一个project-【资源</w:t>
            </w:r>
            <w:r>
              <w:rPr>
                <w:rFonts w:hint="eastAsia"/>
                <w:szCs w:val="18"/>
                <w:lang w:val="en-US" w:eastAsia="zh-CN"/>
              </w:rPr>
              <w:t>操作</w:t>
            </w:r>
            <w:r>
              <w:rPr>
                <w:rFonts w:hint="eastAsia"/>
                <w:lang w:val="en-US" w:eastAsia="zh-CN"/>
              </w:rPr>
              <w:t>管理】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bookmarkStart w:id="98" w:name="OLE_LINK33"/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显示所有的项目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选择一个项目，点击资源</w:t>
            </w:r>
            <w:r>
              <w:rPr>
                <w:rFonts w:hint="eastAsia"/>
                <w:szCs w:val="18"/>
                <w:lang w:val="en-US" w:eastAsia="zh-CN"/>
              </w:rPr>
              <w:t>操作</w:t>
            </w:r>
            <w:r>
              <w:rPr>
                <w:rFonts w:hint="eastAsia"/>
                <w:lang w:eastAsia="zh-CN"/>
              </w:rPr>
              <w:t>管理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进入新页面，分页显示该项目下的所有资源</w:t>
            </w:r>
            <w:r>
              <w:rPr>
                <w:rFonts w:hint="eastAsia"/>
                <w:szCs w:val="18"/>
                <w:lang w:val="en-US" w:eastAsia="zh-CN"/>
              </w:rPr>
              <w:t>操作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5选择分页的每页的数量，例如 10 20 50 100 ，切换数量的后，每页显示的数量也不同</w:t>
            </w:r>
            <w:bookmarkEnd w:id="98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只有平台管理员才有权限操作</w:t>
            </w: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  <w:bookmarkEnd w:id="97"/>
    </w:tbl>
    <w:p>
      <w:pPr>
        <w:rPr>
          <w:rFonts w:hint="eastAsia"/>
          <w:lang w:val="en-US" w:eastAsia="zh-CN"/>
        </w:rPr>
      </w:pPr>
    </w:p>
    <w:p>
      <w:pPr>
        <w:pStyle w:val="5"/>
        <w:ind w:left="0" w:leftChars="0" w:firstLine="17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根据关键字查询资源</w:t>
      </w:r>
      <w:r>
        <w:rPr>
          <w:rFonts w:hint="eastAsia"/>
          <w:szCs w:val="18"/>
          <w:lang w:val="en-US" w:eastAsia="zh-CN"/>
        </w:rPr>
        <w:t>操作</w:t>
      </w:r>
    </w:p>
    <w:p>
      <w:pPr>
        <w:rPr>
          <w:rFonts w:hint="eastAsia"/>
          <w:lang w:val="en-US" w:eastAsia="zh-CN"/>
        </w:rPr>
      </w:pPr>
    </w:p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根据关键字查询资源</w:t>
            </w:r>
            <w:r>
              <w:rPr>
                <w:rFonts w:hint="eastAsia"/>
                <w:szCs w:val="18"/>
                <w:lang w:val="en-US" w:eastAsia="zh-CN"/>
              </w:rPr>
              <w:t>操作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查询资源操作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有权限操作该模块的平台成员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val="en-US" w:eastAsia="zh-CN"/>
              </w:rPr>
              <w:t>管理</w:t>
            </w:r>
            <w:r>
              <w:t>】</w:t>
            </w:r>
            <w:r>
              <w:rPr>
                <w:rFonts w:hint="eastAsia"/>
                <w:lang w:val="en-US" w:eastAsia="zh-CN"/>
              </w:rPr>
              <w:t>-选择一个project-【资源管理】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项目管理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显示所有的项目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选择一个项目，点击资源</w:t>
            </w:r>
            <w:r>
              <w:rPr>
                <w:rFonts w:hint="eastAsia"/>
                <w:szCs w:val="18"/>
                <w:lang w:val="en-US" w:eastAsia="zh-CN"/>
              </w:rPr>
              <w:t>操作</w:t>
            </w:r>
            <w:r>
              <w:rPr>
                <w:rFonts w:hint="eastAsia"/>
                <w:lang w:eastAsia="zh-CN"/>
              </w:rPr>
              <w:t>管理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进入新页面，分页显示该项目下的所有资源</w:t>
            </w:r>
            <w:r>
              <w:rPr>
                <w:rFonts w:hint="eastAsia"/>
                <w:szCs w:val="18"/>
                <w:lang w:val="en-US" w:eastAsia="zh-CN"/>
              </w:rPr>
              <w:t>操作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5页面头部的查询框中输入要查询的关键字，点击查询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分页显示查询结果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只有平台管理员才有权限操作</w:t>
            </w: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73"/>
    <w:bookmarkEnd w:id="74"/>
    <w:p>
      <w:pPr>
        <w:pStyle w:val="3"/>
      </w:pPr>
      <w:bookmarkStart w:id="99" w:name="_Toc14103"/>
      <w:bookmarkStart w:id="100" w:name="OLE_LINK8"/>
      <w:r>
        <w:rPr>
          <w:rFonts w:hint="eastAsia"/>
          <w:lang w:eastAsia="zh-CN"/>
        </w:rPr>
        <w:t>操作管理</w:t>
      </w:r>
      <w:bookmarkEnd w:id="99"/>
    </w:p>
    <w:p>
      <w:pPr>
        <w:pStyle w:val="19"/>
        <w:ind w:firstLine="420"/>
      </w:pPr>
      <w:r>
        <w:rPr>
          <w:rFonts w:hint="eastAsia"/>
        </w:rPr>
        <w:t>支持</w:t>
      </w:r>
      <w:r>
        <w:t>做以下操作：</w:t>
      </w:r>
    </w:p>
    <w:tbl>
      <w:tblPr>
        <w:tblStyle w:val="31"/>
        <w:tblW w:w="9033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62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shd w:val="clear" w:color="auto" w:fill="E6E6E6"/>
          </w:tcPr>
          <w:p>
            <w:pPr>
              <w:pStyle w:val="19"/>
              <w:ind w:firstLine="0" w:firstLineChars="0"/>
              <w:rPr>
                <w:i/>
              </w:rPr>
            </w:pPr>
            <w:r>
              <w:rPr>
                <w:rFonts w:hint="eastAsia"/>
                <w:i/>
              </w:rPr>
              <w:t>操作</w:t>
            </w:r>
          </w:p>
        </w:tc>
        <w:tc>
          <w:tcPr>
            <w:tcW w:w="6623" w:type="dxa"/>
            <w:shd w:val="clear" w:color="auto" w:fill="E6E6E6"/>
          </w:tcPr>
          <w:p>
            <w:pPr>
              <w:pStyle w:val="19"/>
              <w:ind w:firstLine="0" w:firstLineChars="0"/>
              <w:rPr>
                <w:i/>
              </w:rPr>
            </w:pPr>
            <w:r>
              <w:rPr>
                <w:rFonts w:hint="eastAsia"/>
                <w:i/>
              </w:rPr>
              <w:t>描述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</w:tcPr>
          <w:p>
            <w:pPr>
              <w:pStyle w:val="19"/>
              <w:ind w:firstLine="0" w:firstLineChars="0"/>
              <w:rPr>
                <w:rFonts w:hint="eastAsia" w:eastAsia="宋体"/>
                <w:lang w:eastAsia="zh-CN"/>
              </w:rPr>
            </w:pPr>
            <w:bookmarkStart w:id="101" w:name="OLE_LINK24"/>
            <w:r>
              <w:rPr>
                <w:rFonts w:hint="eastAsia"/>
                <w:lang w:eastAsia="zh-CN"/>
              </w:rPr>
              <w:t>创建</w:t>
            </w:r>
            <w:r>
              <w:rPr>
                <w:rFonts w:hint="eastAsia"/>
                <w:lang w:val="en-US" w:eastAsia="zh-CN"/>
              </w:rPr>
              <w:t>Operation</w:t>
            </w:r>
            <w:bookmarkEnd w:id="101"/>
          </w:p>
        </w:tc>
        <w:tc>
          <w:tcPr>
            <w:tcW w:w="6623" w:type="dxa"/>
          </w:tcPr>
          <w:p>
            <w:pPr>
              <w:pStyle w:val="19"/>
              <w:ind w:firstLine="0" w:firstLineChars="0"/>
            </w:pPr>
            <w:bookmarkStart w:id="102" w:name="OLE_LINK11"/>
            <w:r>
              <w:rPr>
                <w:rFonts w:hint="eastAsia"/>
                <w:lang w:val="en-US" w:eastAsia="zh-CN"/>
              </w:rPr>
              <w:t>只有平台管理员才有权限</w:t>
            </w:r>
            <w:bookmarkEnd w:id="102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</w:tcPr>
          <w:p>
            <w:pPr>
              <w:pStyle w:val="19"/>
              <w:ind w:firstLine="0" w:firstLineChars="0"/>
              <w:rPr>
                <w:rFonts w:hint="eastAsia" w:eastAsia="宋体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删除</w:t>
            </w:r>
            <w:r>
              <w:rPr>
                <w:rFonts w:hint="eastAsia"/>
                <w:szCs w:val="18"/>
                <w:lang w:val="en-US" w:eastAsia="zh-CN"/>
              </w:rPr>
              <w:t>Operation</w:t>
            </w:r>
          </w:p>
        </w:tc>
        <w:tc>
          <w:tcPr>
            <w:tcW w:w="6623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只有平台管理员才有权限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</w:tcPr>
          <w:p>
            <w:pPr>
              <w:pStyle w:val="19"/>
              <w:ind w:firstLine="0" w:firstLineChars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Operation</w:t>
            </w:r>
          </w:p>
        </w:tc>
        <w:tc>
          <w:tcPr>
            <w:tcW w:w="6623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只有平台管理员才有权限</w:t>
            </w:r>
          </w:p>
        </w:tc>
      </w:tr>
      <w:bookmarkEnd w:id="100"/>
    </w:tbl>
    <w:p>
      <w:pPr>
        <w:pStyle w:val="4"/>
        <w:ind w:left="0" w:leftChars="0" w:firstLine="113" w:firstLineChars="0"/>
      </w:pPr>
      <w:bookmarkStart w:id="103" w:name="OLE_LINK25"/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Operation</w:t>
      </w:r>
    </w:p>
    <w:bookmarkEnd w:id="103"/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bookmarkStart w:id="104" w:name="OLE_LINK19"/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创建Operation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</w:t>
            </w:r>
            <w:r>
              <w:rPr>
                <w:rFonts w:hint="eastAsia"/>
                <w:lang w:val="en-US" w:eastAsia="zh-CN"/>
              </w:rPr>
              <w:t>Operation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17"/>
              </w:numPr>
            </w:pPr>
            <w:bookmarkStart w:id="105" w:name="OLE_LINK20"/>
            <w:r>
              <w:rPr>
                <w:rFonts w:hint="eastAsia"/>
                <w:lang w:eastAsia="zh-CN"/>
              </w:rPr>
              <w:t>有权限操作该模块的平台成员</w:t>
            </w:r>
          </w:p>
          <w:p>
            <w:pPr>
              <w:pStyle w:val="42"/>
              <w:numPr>
                <w:ilvl w:val="0"/>
                <w:numId w:val="17"/>
              </w:numPr>
            </w:pP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操作</w:t>
            </w:r>
            <w:r>
              <w:rPr>
                <w:rFonts w:hint="eastAsia"/>
                <w:lang w:val="en-US" w:eastAsia="zh-CN"/>
              </w:rPr>
              <w:t>管理</w:t>
            </w:r>
            <w:r>
              <w:t>】</w:t>
            </w:r>
            <w:bookmarkEnd w:id="105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操作管理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highlight w:val="yellow"/>
                <w:lang w:eastAsia="zh-CN"/>
              </w:rPr>
              <w:t>点击新增操作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lang w:eastAsia="zh-CN"/>
              </w:rPr>
              <w:t>弹出信息填写框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lang w:eastAsia="zh-CN"/>
              </w:rPr>
              <w:t>输入详细操作的信息</w:t>
            </w:r>
          </w:p>
          <w:p>
            <w:pPr>
              <w:pStyle w:val="42"/>
              <w:numPr>
                <w:ilvl w:val="0"/>
                <w:numId w:val="18"/>
              </w:numPr>
            </w:pP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</w:t>
            </w:r>
            <w:r>
              <w:rPr>
                <w:rFonts w:hint="eastAsia"/>
                <w:lang w:eastAsia="zh-CN"/>
              </w:rPr>
              <w:t>提交</w:t>
            </w:r>
            <w:r>
              <w:rPr>
                <w:rFonts w:hint="eastAsia"/>
                <w:lang w:val="en-US" w:eastAsia="zh-CN"/>
              </w:rPr>
              <w:t>】</w:t>
            </w:r>
            <w:r>
              <w:rPr>
                <w:rFonts w:hint="eastAsia"/>
                <w:lang w:eastAsia="zh-CN"/>
              </w:rPr>
              <w:t>，保存结果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只有平台管理员才有权限操作</w:t>
            </w: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Operation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1:_id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2:name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3:description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  <w:bookmarkEnd w:id="104"/>
    </w:tbl>
    <w:p>
      <w:pPr>
        <w:pStyle w:val="19"/>
        <w:ind w:left="0" w:leftChars="0" w:firstLine="0" w:firstLineChars="0"/>
      </w:pPr>
    </w:p>
    <w:p>
      <w:pPr>
        <w:pStyle w:val="4"/>
        <w:ind w:left="0" w:leftChars="0" w:firstLine="113" w:firstLineChars="0"/>
      </w:pPr>
      <w:r>
        <w:rPr>
          <w:rFonts w:hint="eastAsia"/>
          <w:lang w:val="en-US" w:eastAsia="zh-CN"/>
        </w:rPr>
        <w:t>编辑Operation</w:t>
      </w:r>
    </w:p>
    <w:p>
      <w:pPr>
        <w:pStyle w:val="19"/>
        <w:ind w:left="0" w:leftChars="0" w:firstLine="0" w:firstLineChars="0"/>
      </w:pPr>
    </w:p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bookmarkStart w:id="106" w:name="OLE_LINK21"/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编辑Operation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编辑Operation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有权限操作该模块的平台成员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操作</w:t>
            </w:r>
            <w:r>
              <w:rPr>
                <w:rFonts w:hint="eastAsia"/>
                <w:lang w:val="en-US" w:eastAsia="zh-CN"/>
              </w:rPr>
              <w:t>管理</w:t>
            </w:r>
            <w:r>
              <w:t>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操作管理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2</w:t>
            </w:r>
            <w:r>
              <w:rPr>
                <w:rFonts w:hint="eastAsia"/>
                <w:highlight w:val="yellow"/>
                <w:lang w:eastAsia="zh-CN"/>
              </w:rPr>
              <w:t>显示所有的操作列表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选择一个操作，点击编辑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弹出详细信息编辑框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5编辑信息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</w:t>
            </w:r>
            <w:r>
              <w:rPr>
                <w:rFonts w:hint="eastAsia"/>
                <w:lang w:eastAsia="zh-CN"/>
              </w:rPr>
              <w:t>提交</w:t>
            </w:r>
            <w:r>
              <w:rPr>
                <w:rFonts w:hint="eastAsia"/>
                <w:lang w:val="en-US" w:eastAsia="zh-CN"/>
              </w:rPr>
              <w:t>】</w:t>
            </w:r>
            <w:r>
              <w:rPr>
                <w:rFonts w:hint="eastAsia"/>
                <w:lang w:eastAsia="zh-CN"/>
              </w:rPr>
              <w:t>，保存结果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只有平台管理员才有权限操作</w:t>
            </w: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  <w:bookmarkEnd w:id="106"/>
    </w:tbl>
    <w:p>
      <w:pPr>
        <w:pStyle w:val="19"/>
        <w:ind w:left="0" w:leftChars="0" w:firstLine="0" w:firstLineChars="0"/>
      </w:pPr>
    </w:p>
    <w:p>
      <w:pPr>
        <w:pStyle w:val="4"/>
        <w:ind w:left="0" w:leftChars="0" w:firstLine="113" w:firstLineChars="0"/>
      </w:pPr>
      <w:r>
        <w:rPr>
          <w:rFonts w:hint="eastAsia"/>
          <w:lang w:val="en-US" w:eastAsia="zh-CN"/>
        </w:rPr>
        <w:t>删除Operation</w:t>
      </w:r>
    </w:p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删除Operation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编辑Operation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有权限操作该模块的平台成员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登录并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操作</w:t>
            </w:r>
            <w:r>
              <w:rPr>
                <w:rFonts w:hint="eastAsia"/>
                <w:lang w:val="en-US" w:eastAsia="zh-CN"/>
              </w:rPr>
              <w:t>管理</w:t>
            </w:r>
            <w:r>
              <w:t>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操作管理</w:t>
            </w:r>
            <w:r>
              <w:rPr>
                <w:rFonts w:hint="eastAsia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2</w:t>
            </w:r>
            <w:r>
              <w:rPr>
                <w:rFonts w:hint="eastAsia"/>
                <w:highlight w:val="yellow"/>
                <w:lang w:eastAsia="zh-CN"/>
              </w:rPr>
              <w:t>显示所有的操作列表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选择一个操作，点击</w:t>
            </w:r>
            <w:r>
              <w:rPr>
                <w:rFonts w:hint="eastAsia"/>
                <w:lang w:val="en-US" w:eastAsia="zh-CN"/>
              </w:rPr>
              <w:t>【</w:t>
            </w: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  <w:lang w:val="en-US" w:eastAsia="zh-CN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弹出是否删除确认框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5点击【确认】，删除该操作条目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</w:t>
            </w:r>
            <w:r>
              <w:rPr>
                <w:rFonts w:hint="eastAsia"/>
                <w:lang w:eastAsia="zh-CN"/>
              </w:rPr>
              <w:t>取消</w:t>
            </w:r>
            <w:r>
              <w:rPr>
                <w:rFonts w:hint="eastAsia"/>
                <w:lang w:val="en-US" w:eastAsia="zh-CN"/>
              </w:rPr>
              <w:t>】</w:t>
            </w:r>
            <w:r>
              <w:rPr>
                <w:rFonts w:hint="eastAsia"/>
                <w:lang w:eastAsia="zh-CN"/>
              </w:rPr>
              <w:t>，取消删除该条目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只有平台管理员才有权限操作</w:t>
            </w: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</w:tbl>
    <w:p>
      <w:pPr>
        <w:pStyle w:val="19"/>
        <w:ind w:left="0" w:leftChars="0" w:firstLine="0" w:firstLineChars="0"/>
      </w:pPr>
    </w:p>
    <w:p>
      <w:pPr>
        <w:pStyle w:val="3"/>
      </w:pPr>
      <w:bookmarkStart w:id="107" w:name="_Toc20698"/>
      <w:r>
        <w:rPr>
          <w:rFonts w:hint="eastAsia"/>
          <w:lang w:eastAsia="zh-CN"/>
        </w:rPr>
        <w:t>权限管理</w:t>
      </w:r>
      <w:bookmarkEnd w:id="107"/>
    </w:p>
    <w:p>
      <w:pPr>
        <w:pStyle w:val="19"/>
        <w:ind w:firstLine="420"/>
      </w:pPr>
      <w:r>
        <w:rPr>
          <w:rFonts w:hint="eastAsia"/>
        </w:rPr>
        <w:t>支持</w:t>
      </w:r>
      <w:r>
        <w:t>做以下操作：</w:t>
      </w:r>
    </w:p>
    <w:p/>
    <w:tbl>
      <w:tblPr>
        <w:tblStyle w:val="31"/>
        <w:tblW w:w="9033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62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shd w:val="clear" w:color="auto" w:fill="E6E6E6"/>
          </w:tcPr>
          <w:p>
            <w:pPr>
              <w:pStyle w:val="19"/>
              <w:ind w:firstLine="0" w:firstLineChars="0"/>
              <w:rPr>
                <w:i/>
              </w:rPr>
            </w:pPr>
            <w:bookmarkStart w:id="108" w:name="OLE_LINK9"/>
            <w:r>
              <w:rPr>
                <w:rFonts w:hint="eastAsia"/>
                <w:i/>
              </w:rPr>
              <w:t>操作</w:t>
            </w:r>
          </w:p>
        </w:tc>
        <w:tc>
          <w:tcPr>
            <w:tcW w:w="6623" w:type="dxa"/>
            <w:shd w:val="clear" w:color="auto" w:fill="E6E6E6"/>
          </w:tcPr>
          <w:p>
            <w:pPr>
              <w:pStyle w:val="19"/>
              <w:ind w:firstLine="0" w:firstLineChars="0"/>
              <w:rPr>
                <w:i/>
              </w:rPr>
            </w:pPr>
            <w:r>
              <w:rPr>
                <w:rFonts w:hint="eastAsia"/>
                <w:i/>
              </w:rPr>
              <w:t>描述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</w:tcPr>
          <w:p>
            <w:pPr>
              <w:pStyle w:val="19"/>
              <w:ind w:firstLine="0" w:firstLineChars="0"/>
              <w:rPr>
                <w:rFonts w:hint="eastAsia" w:eastAsia="宋体"/>
                <w:lang w:eastAsia="zh-CN"/>
              </w:rPr>
            </w:pPr>
            <w:bookmarkStart w:id="109" w:name="OLE_LINK22"/>
            <w:r>
              <w:rPr>
                <w:rFonts w:hint="eastAsia"/>
                <w:lang w:eastAsia="zh-CN"/>
              </w:rPr>
              <w:t>分配菜单权限</w:t>
            </w:r>
            <w:bookmarkEnd w:id="109"/>
          </w:p>
        </w:tc>
        <w:tc>
          <w:tcPr>
            <w:tcW w:w="6623" w:type="dxa"/>
          </w:tcPr>
          <w:p>
            <w:pPr>
              <w:pStyle w:val="19"/>
              <w:ind w:firstLine="0" w:firstLineChars="0"/>
              <w:rPr>
                <w:rFonts w:hint="eastAsia" w:eastAsia="宋体"/>
                <w:lang w:val="en-US" w:eastAsia="zh-CN"/>
              </w:rPr>
            </w:pPr>
            <w:bookmarkStart w:id="110" w:name="OLE_LINK10"/>
            <w:r>
              <w:rPr>
                <w:rFonts w:hint="eastAsia"/>
                <w:lang w:val="en-US" w:eastAsia="zh-CN"/>
              </w:rPr>
              <w:t>只有平台管理员和企业管理员有权限</w:t>
            </w:r>
            <w:bookmarkEnd w:id="110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</w:tcPr>
          <w:p>
            <w:pPr>
              <w:pStyle w:val="19"/>
              <w:ind w:firstLine="0" w:firstLineChars="0"/>
              <w:rPr>
                <w:rFonts w:hint="eastAsia" w:eastAsia="宋体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分配资源</w:t>
            </w:r>
            <w:r>
              <w:rPr>
                <w:rFonts w:hint="eastAsia"/>
                <w:szCs w:val="18"/>
                <w:lang w:val="en-US" w:eastAsia="zh-CN"/>
              </w:rPr>
              <w:t>操作权限</w:t>
            </w:r>
          </w:p>
        </w:tc>
        <w:tc>
          <w:tcPr>
            <w:tcW w:w="6623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lang w:val="en-US" w:eastAsia="zh-CN"/>
              </w:rPr>
              <w:t>只有</w:t>
            </w:r>
            <w:bookmarkStart w:id="111" w:name="OLE_LINK16"/>
            <w:r>
              <w:rPr>
                <w:rFonts w:hint="eastAsia"/>
                <w:lang w:val="en-US" w:eastAsia="zh-CN"/>
              </w:rPr>
              <w:t>平台管理员和企业管理员有权限</w:t>
            </w:r>
            <w:bookmarkEnd w:id="111"/>
          </w:p>
        </w:tc>
      </w:tr>
      <w:bookmarkEnd w:id="108"/>
    </w:tbl>
    <w:p>
      <w:pPr>
        <w:pStyle w:val="19"/>
        <w:ind w:left="0" w:leftChars="0" w:firstLine="0" w:firstLineChars="0"/>
      </w:pPr>
    </w:p>
    <w:p>
      <w:pPr>
        <w:pStyle w:val="4"/>
        <w:ind w:left="0" w:leftChars="0" w:firstLine="113" w:firstLineChars="0"/>
      </w:pPr>
      <w:r>
        <w:rPr>
          <w:rFonts w:hint="eastAsia"/>
          <w:lang w:eastAsia="zh-CN"/>
        </w:rPr>
        <w:t>分配菜单权限给角色</w:t>
      </w:r>
    </w:p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bookmarkStart w:id="112" w:name="OLE_LINK17"/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分配菜单权限给角色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平台管理员或者企业管理员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分配菜单权限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权限管理</w:t>
            </w:r>
            <w:r>
              <w:t>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权限管理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  <w:lang w:val="en-US" w:eastAsia="zh-CN"/>
              </w:rPr>
              <w:t>-【菜单权限】</w:t>
            </w:r>
            <w:r>
              <w:t>。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highlight w:val="yellow"/>
                <w:lang w:val="en-US" w:eastAsia="zh-CN"/>
              </w:rPr>
              <w:t>2</w:t>
            </w:r>
            <w:r>
              <w:rPr>
                <w:rFonts w:hint="eastAsia"/>
                <w:highlight w:val="yellow"/>
                <w:lang w:eastAsia="zh-CN"/>
              </w:rPr>
              <w:t>页面有</w:t>
            </w:r>
            <w:r>
              <w:rPr>
                <w:rFonts w:hint="eastAsia"/>
                <w:highlight w:val="yellow"/>
                <w:lang w:val="en-US" w:eastAsia="zh-CN"/>
              </w:rPr>
              <w:t>【</w:t>
            </w:r>
            <w:r>
              <w:rPr>
                <w:rFonts w:hint="eastAsia"/>
                <w:highlight w:val="yellow"/>
                <w:lang w:eastAsia="zh-CN"/>
              </w:rPr>
              <w:t>角色下拉列表</w:t>
            </w:r>
            <w:r>
              <w:rPr>
                <w:rFonts w:hint="eastAsia"/>
                <w:highlight w:val="yellow"/>
                <w:lang w:val="en-US" w:eastAsia="zh-CN"/>
              </w:rPr>
              <w:t>】</w:t>
            </w:r>
            <w:r>
              <w:rPr>
                <w:rFonts w:hint="eastAsia"/>
                <w:highlight w:val="yellow"/>
                <w:lang w:eastAsia="zh-CN"/>
              </w:rPr>
              <w:t>，</w:t>
            </w:r>
            <w:r>
              <w:rPr>
                <w:rFonts w:hint="eastAsia"/>
                <w:highlight w:val="yellow"/>
                <w:lang w:val="en-US" w:eastAsia="zh-CN"/>
              </w:rPr>
              <w:t>【</w:t>
            </w:r>
            <w:r>
              <w:rPr>
                <w:rFonts w:hint="eastAsia"/>
                <w:highlight w:val="yellow"/>
                <w:lang w:eastAsia="zh-CN"/>
              </w:rPr>
              <w:t>项目下拉列表</w:t>
            </w:r>
            <w:r>
              <w:rPr>
                <w:rFonts w:hint="eastAsia"/>
                <w:highlight w:val="yellow"/>
                <w:lang w:val="en-US" w:eastAsia="zh-CN"/>
              </w:rPr>
              <w:t>】</w:t>
            </w:r>
            <w:r>
              <w:rPr>
                <w:rFonts w:hint="eastAsia"/>
                <w:lang w:eastAsia="zh-CN"/>
              </w:rPr>
              <w:t>。选择相应的角色和对应要分配给它的项目，点击</w:t>
            </w:r>
            <w:r>
              <w:rPr>
                <w:rFonts w:hint="eastAsia"/>
                <w:lang w:val="en-US" w:eastAsia="zh-CN"/>
              </w:rPr>
              <w:t xml:space="preserve"> 【</w:t>
            </w:r>
            <w:r>
              <w:rPr>
                <w:rFonts w:hint="eastAsia"/>
                <w:lang w:eastAsia="zh-CN"/>
              </w:rPr>
              <w:t>提交</w:t>
            </w:r>
            <w:r>
              <w:rPr>
                <w:rFonts w:hint="eastAsia"/>
                <w:lang w:val="en-US" w:eastAsia="zh-CN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显示该项目中的所有的菜单列表，以树形的结构显示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已经选中的菜单勾选，未选中的不勾选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</w:t>
            </w:r>
            <w:r>
              <w:rPr>
                <w:rFonts w:hint="eastAsia"/>
                <w:lang w:eastAsia="zh-CN"/>
              </w:rPr>
              <w:t>提交</w:t>
            </w:r>
            <w:r>
              <w:rPr>
                <w:rFonts w:hint="eastAsia"/>
                <w:lang w:val="en-US" w:eastAsia="zh-CN"/>
              </w:rPr>
              <w:t>】</w:t>
            </w:r>
            <w:r>
              <w:rPr>
                <w:rFonts w:hint="eastAsia"/>
                <w:lang w:eastAsia="zh-CN"/>
              </w:rPr>
              <w:t>，保存结果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bookmarkStart w:id="113" w:name="OLE_LINK66"/>
            <w:r>
              <w:rPr>
                <w:rFonts w:hint="eastAsia"/>
                <w:lang w:val="en-US" w:eastAsia="zh-CN"/>
              </w:rPr>
              <w:t>RolePermission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1:_id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2:roleId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3:menuId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4:resourceId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5:type = menu</w:t>
            </w:r>
            <w:bookmarkEnd w:id="113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  <w:bookmarkEnd w:id="112"/>
    </w:tbl>
    <w:p>
      <w:pPr>
        <w:pStyle w:val="19"/>
        <w:ind w:left="0" w:leftChars="0" w:firstLine="0" w:firstLineChars="0"/>
      </w:pPr>
    </w:p>
    <w:p>
      <w:pPr>
        <w:pStyle w:val="4"/>
        <w:ind w:left="0" w:leftChars="0" w:firstLine="113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分配资源操作权限给角色</w:t>
      </w:r>
    </w:p>
    <w:tbl>
      <w:tblPr>
        <w:tblStyle w:val="31"/>
        <w:tblW w:w="910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162"/>
        <w:gridCol w:w="1661"/>
        <w:gridCol w:w="33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用例名</w:t>
            </w:r>
          </w:p>
        </w:tc>
        <w:tc>
          <w:tcPr>
            <w:tcW w:w="3379" w:type="dxa"/>
          </w:tcPr>
          <w:p>
            <w:pPr>
              <w:rPr>
                <w:rFonts w:hint="eastAsia" w:eastAsia="宋体"/>
                <w:lang w:eastAsia="zh-CN"/>
              </w:rPr>
            </w:pPr>
            <w:bookmarkStart w:id="114" w:name="OLE_LINK23"/>
            <w:r>
              <w:rPr>
                <w:rFonts w:hint="eastAsia"/>
                <w:lang w:eastAsia="zh-CN"/>
              </w:rPr>
              <w:t>分配资源操作权限给角色</w:t>
            </w:r>
            <w:bookmarkEnd w:id="114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16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方伟权</w:t>
            </w:r>
          </w:p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379" w:type="dxa"/>
          </w:tcPr>
          <w:p>
            <w:r>
              <w:rPr>
                <w:rFonts w:hint="eastAsia"/>
              </w:rPr>
              <w:t>2016年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最后更新者</w:t>
            </w:r>
          </w:p>
        </w:tc>
        <w:tc>
          <w:tcPr>
            <w:tcW w:w="2162" w:type="dxa"/>
          </w:tcPr>
          <w:p/>
        </w:tc>
        <w:tc>
          <w:tcPr>
            <w:tcW w:w="166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最后更新期</w:t>
            </w:r>
          </w:p>
        </w:tc>
        <w:tc>
          <w:tcPr>
            <w:tcW w:w="3379" w:type="dxa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8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用例体</w:t>
            </w:r>
          </w:p>
          <w:p>
            <w:pPr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主执行者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  <w:lang w:val="en-US" w:eastAsia="zh-CN"/>
              </w:rPr>
              <w:t>平台管理员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分配菜单权限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 xml:space="preserve">1. 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权限管理</w:t>
            </w:r>
            <w:r>
              <w:t>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涉众利益</w:t>
            </w:r>
          </w:p>
        </w:tc>
        <w:tc>
          <w:tcPr>
            <w:tcW w:w="7202" w:type="dxa"/>
            <w:gridSpan w:val="3"/>
          </w:tcPr>
          <w:p>
            <w:r>
              <w:rPr>
                <w:rFonts w:hint="eastAsia"/>
              </w:rPr>
              <w:t>发起</w:t>
            </w:r>
            <w:r>
              <w:t>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 xml:space="preserve">2. </w:t>
            </w:r>
            <w:r>
              <w:rPr>
                <w:rFonts w:hint="eastAsia"/>
              </w:rPr>
              <w:t>进入【</w:t>
            </w:r>
            <w:r>
              <w:rPr>
                <w:rFonts w:hint="eastAsia"/>
                <w:lang w:eastAsia="zh-CN"/>
              </w:rPr>
              <w:t>权限管理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  <w:lang w:val="en-US" w:eastAsia="zh-CN"/>
              </w:rPr>
              <w:t>-【操作权限】</w:t>
            </w:r>
            <w:r>
              <w:t>。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highlight w:val="yellow"/>
                <w:lang w:val="en-US" w:eastAsia="zh-CN"/>
              </w:rPr>
              <w:t xml:space="preserve">3. </w:t>
            </w:r>
            <w:r>
              <w:rPr>
                <w:rFonts w:hint="eastAsia"/>
                <w:highlight w:val="yellow"/>
                <w:lang w:eastAsia="zh-CN"/>
              </w:rPr>
              <w:t>页面有</w:t>
            </w:r>
            <w:r>
              <w:rPr>
                <w:rFonts w:hint="eastAsia"/>
                <w:highlight w:val="yellow"/>
                <w:lang w:val="en-US" w:eastAsia="zh-CN"/>
              </w:rPr>
              <w:t>【</w:t>
            </w:r>
            <w:r>
              <w:rPr>
                <w:rFonts w:hint="eastAsia"/>
                <w:highlight w:val="yellow"/>
                <w:lang w:eastAsia="zh-CN"/>
              </w:rPr>
              <w:t>角色下拉列表</w:t>
            </w:r>
            <w:r>
              <w:rPr>
                <w:rFonts w:hint="eastAsia"/>
                <w:highlight w:val="yellow"/>
                <w:lang w:val="en-US" w:eastAsia="zh-CN"/>
              </w:rPr>
              <w:t>】</w:t>
            </w:r>
            <w:r>
              <w:rPr>
                <w:rFonts w:hint="eastAsia"/>
                <w:highlight w:val="yellow"/>
                <w:lang w:eastAsia="zh-CN"/>
              </w:rPr>
              <w:t>，</w:t>
            </w:r>
            <w:r>
              <w:rPr>
                <w:rFonts w:hint="eastAsia"/>
                <w:highlight w:val="yellow"/>
                <w:lang w:val="en-US" w:eastAsia="zh-CN"/>
              </w:rPr>
              <w:t>【</w:t>
            </w:r>
            <w:r>
              <w:rPr>
                <w:rFonts w:hint="eastAsia"/>
                <w:highlight w:val="yellow"/>
                <w:lang w:eastAsia="zh-CN"/>
              </w:rPr>
              <w:t>项目下拉列表</w:t>
            </w:r>
            <w:r>
              <w:rPr>
                <w:rFonts w:hint="eastAsia"/>
                <w:highlight w:val="yellow"/>
                <w:lang w:val="en-US" w:eastAsia="zh-CN"/>
              </w:rPr>
              <w:t>】</w:t>
            </w:r>
            <w:r>
              <w:rPr>
                <w:rFonts w:hint="eastAsia"/>
                <w:lang w:eastAsia="zh-CN"/>
              </w:rPr>
              <w:t>。选择相应的角色和对应要分配给它的项目，点击</w:t>
            </w:r>
            <w:r>
              <w:rPr>
                <w:rFonts w:hint="eastAsia"/>
                <w:lang w:val="en-US" w:eastAsia="zh-CN"/>
              </w:rPr>
              <w:t xml:space="preserve"> 【</w:t>
            </w:r>
            <w:r>
              <w:rPr>
                <w:rFonts w:hint="eastAsia"/>
                <w:lang w:eastAsia="zh-CN"/>
              </w:rPr>
              <w:t>提交</w:t>
            </w:r>
            <w:r>
              <w:rPr>
                <w:rFonts w:hint="eastAsia"/>
                <w:lang w:val="en-US" w:eastAsia="zh-CN"/>
              </w:rPr>
              <w:t>】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 xml:space="preserve">4. </w:t>
            </w:r>
            <w:r>
              <w:rPr>
                <w:rFonts w:hint="eastAsia"/>
                <w:lang w:eastAsia="zh-CN"/>
              </w:rPr>
              <w:t>显示该项目中的所有的资源列表，以矩阵式的方式显示，横向是勾选框，竖向是资源，横向顶部是</w:t>
            </w:r>
            <w:r>
              <w:rPr>
                <w:rFonts w:hint="eastAsia"/>
                <w:lang w:val="en-US" w:eastAsia="zh-CN"/>
              </w:rPr>
              <w:t>Operation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 xml:space="preserve">5. </w:t>
            </w:r>
            <w:r>
              <w:rPr>
                <w:rFonts w:hint="eastAsia"/>
                <w:lang w:eastAsia="zh-CN"/>
              </w:rPr>
              <w:t>已经选中的资源勾选，未选中的不勾选</w:t>
            </w:r>
          </w:p>
          <w:p>
            <w:pPr>
              <w:pStyle w:val="42"/>
              <w:numPr>
                <w:numId w:val="0"/>
              </w:numPr>
              <w:tabs>
                <w:tab w:val="clear" w:pos="400"/>
              </w:tabs>
              <w:ind w:leftChars="0"/>
            </w:pPr>
            <w:r>
              <w:rPr>
                <w:rFonts w:hint="eastAsia"/>
                <w:lang w:val="en-US" w:eastAsia="zh-CN"/>
              </w:rPr>
              <w:t xml:space="preserve">6. 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【</w:t>
            </w:r>
            <w:r>
              <w:rPr>
                <w:rFonts w:hint="eastAsia"/>
                <w:lang w:eastAsia="zh-CN"/>
              </w:rPr>
              <w:t>提交</w:t>
            </w:r>
            <w:r>
              <w:rPr>
                <w:rFonts w:hint="eastAsia"/>
                <w:lang w:val="en-US" w:eastAsia="zh-CN"/>
              </w:rPr>
              <w:t>】</w:t>
            </w:r>
            <w:r>
              <w:rPr>
                <w:rFonts w:hint="eastAsia"/>
                <w:lang w:eastAsia="zh-CN"/>
              </w:rPr>
              <w:t>，保存结果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扩展点</w:t>
            </w:r>
          </w:p>
        </w:tc>
        <w:tc>
          <w:tcPr>
            <w:tcW w:w="7202" w:type="dxa"/>
            <w:gridSpan w:val="3"/>
          </w:tcPr>
          <w:p>
            <w:pPr>
              <w:ind w:firstLine="105" w:firstLineChars="50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7202" w:type="dxa"/>
            <w:gridSpan w:val="3"/>
          </w:tcPr>
          <w:p>
            <w:pPr>
              <w:ind w:firstLine="105" w:firstLineChars="50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字段列表</w:t>
            </w:r>
          </w:p>
        </w:tc>
        <w:tc>
          <w:tcPr>
            <w:tcW w:w="720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RolePermission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1:_id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2:roleId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3:menuId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4:resourceId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5:type = resource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202" w:type="dxa"/>
            <w:gridSpan w:val="3"/>
          </w:tcPr>
          <w:p>
            <w:pPr>
              <w:pStyle w:val="42"/>
              <w:numPr>
                <w:ilvl w:val="0"/>
                <w:numId w:val="0"/>
              </w:numPr>
              <w:tabs>
                <w:tab w:val="left" w:pos="1470"/>
                <w:tab w:val="clear" w:pos="400"/>
              </w:tabs>
            </w:pPr>
            <w: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90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202" w:type="dxa"/>
            <w:gridSpan w:val="3"/>
          </w:tcPr>
          <w:p>
            <w:pPr>
              <w:rPr>
                <w:b/>
                <w:color w:val="FF0000"/>
              </w:rPr>
            </w:pPr>
          </w:p>
        </w:tc>
      </w:tr>
    </w:tbl>
    <w:p>
      <w:pPr>
        <w:pStyle w:val="19"/>
        <w:ind w:left="0" w:leftChars="0" w:firstLine="0" w:firstLineChars="0"/>
      </w:pPr>
    </w:p>
    <w:sectPr>
      <w:footerReference r:id="rId10" w:type="first"/>
      <w:headerReference r:id="rId7" w:type="default"/>
      <w:footerReference r:id="rId8" w:type="default"/>
      <w:footerReference r:id="rId9" w:type="even"/>
      <w:pgSz w:w="11906" w:h="16838"/>
      <w:pgMar w:top="1021" w:right="1134" w:bottom="1021" w:left="1134" w:header="851" w:footer="851" w:gutter="454"/>
      <w:pgNumType w:start="1"/>
      <w:cols w:space="425" w:num="1"/>
      <w:docGrid w:type="linesAndChar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yl1223" w:date="2016-05-11T14:27:00Z" w:initials="y">
    <w:p>
      <w:pPr>
        <w:pStyle w:val="12"/>
      </w:pPr>
      <w:r>
        <w:rPr>
          <w:rFonts w:hint="eastAsia"/>
        </w:rPr>
        <w:t>这里应该是部署吧？</w:t>
      </w:r>
    </w:p>
  </w:comment>
</w:comment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  <wne:keymap wne:kcmPrimary="0235">
      <wne:acd wne:acdName="acd4"/>
    </wne:keymap>
    <wne:keymap wne:kcmPrimary="0239">
      <wne:acd wne:acdName="acd5"/>
    </wne:keymap>
    <wne:keymap wne:kcmPrimary="0238">
      <wne:acd wne:acdName="acd6"/>
    </wne:keymap>
    <wne:keymap wne:kcmPrimary="0437">
      <wne:acd wne:acdName="acd7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QAAAE4A" wne:acdName="acd5" wne:fciIndexBasedOn="0065"/>
    <wne:acd wne:argValue="AgBja4dlRVwtTg==" wne:acdName="acd6" wne:fciIndexBasedOn="0065"/>
    <wne:acd wne:argValue="AgCPXvdT" wne:acdName="acd7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60"/>
      <w:rPr>
        <w:rStyle w:val="27"/>
        <w:sz w:val="18"/>
      </w:rPr>
    </w:pPr>
    <w:r>
      <w:rPr>
        <w:rFonts w:hint="eastAsia"/>
      </w:rPr>
      <w:t>厦门亿</w:t>
    </w:r>
    <w:r>
      <w:t>联网络技术股份有限公司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60"/>
      <w:rPr>
        <w:rStyle w:val="27"/>
        <w:sz w:val="18"/>
      </w:rPr>
    </w:pPr>
    <w:r>
      <w:rPr>
        <w:rFonts w:hint="eastAsia"/>
      </w:rPr>
      <w:t>厦门亿</w:t>
    </w:r>
    <w:r>
      <w:t>联网络技术股份有限公司</w:t>
    </w:r>
    <w:r>
      <w:rPr>
        <w:rStyle w:val="27"/>
        <w:sz w:val="18"/>
      </w:rPr>
      <w:fldChar w:fldCharType="begin"/>
    </w:r>
    <w:r>
      <w:rPr>
        <w:rStyle w:val="27"/>
        <w:sz w:val="18"/>
      </w:rPr>
      <w:instrText xml:space="preserve">PAGE   \* MERGEFORMAT</w:instrText>
    </w:r>
    <w:r>
      <w:rPr>
        <w:rStyle w:val="27"/>
        <w:sz w:val="18"/>
      </w:rPr>
      <w:fldChar w:fldCharType="separate"/>
    </w:r>
    <w:r>
      <w:rPr>
        <w:rStyle w:val="27"/>
        <w:sz w:val="18"/>
        <w:lang w:val="zh-CN"/>
      </w:rPr>
      <w:t>19</w:t>
    </w:r>
    <w:r>
      <w:rPr>
        <w:rStyle w:val="27"/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60"/>
    </w:pPr>
  </w:p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UC服务端需求规格说明书（企业管理平台）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">
    <w:nsid w:val="4DE22516"/>
    <w:multiLevelType w:val="multilevel"/>
    <w:tmpl w:val="4DE22516"/>
    <w:lvl w:ilvl="0" w:tentative="0">
      <w:start w:val="1"/>
      <w:numFmt w:val="decimal"/>
      <w:pStyle w:val="42"/>
      <w:lvlText w:val="%1. 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800" w:hanging="3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200" w:hanging="36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816" w:hanging="454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1815"/>
        </w:tabs>
        <w:ind w:left="2270" w:hanging="454"/>
      </w:pPr>
      <w:rPr>
        <w:rFonts w:hint="eastAsia"/>
      </w:rPr>
    </w:lvl>
    <w:lvl w:ilvl="5" w:tentative="0">
      <w:start w:val="1"/>
      <w:numFmt w:val="lowerLetter"/>
      <w:lvlText w:val="%6."/>
      <w:lvlJc w:val="left"/>
      <w:pPr>
        <w:tabs>
          <w:tab w:val="left" w:pos="2240"/>
        </w:tabs>
        <w:ind w:left="2724" w:hanging="454"/>
      </w:pPr>
      <w:rPr>
        <w:rFonts w:hint="eastAsia"/>
      </w:rPr>
    </w:lvl>
    <w:lvl w:ilvl="6" w:tentative="0">
      <w:start w:val="1"/>
      <w:numFmt w:val="lowerRoman"/>
      <w:lvlText w:val="%7."/>
      <w:lvlJc w:val="left"/>
      <w:pPr>
        <w:tabs>
          <w:tab w:val="left" w:pos="2666"/>
        </w:tabs>
        <w:ind w:left="3178" w:hanging="454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tabs>
          <w:tab w:val="left" w:pos="3091"/>
        </w:tabs>
        <w:ind w:left="3632" w:hanging="454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tabs>
          <w:tab w:val="left" w:pos="3516"/>
        </w:tabs>
        <w:ind w:left="4086" w:hanging="454"/>
      </w:pPr>
      <w:rPr>
        <w:rFonts w:hint="eastAsia"/>
      </w:rPr>
    </w:lvl>
  </w:abstractNum>
  <w:abstractNum w:abstractNumId="2">
    <w:nsid w:val="5691374E"/>
    <w:multiLevelType w:val="multilevel"/>
    <w:tmpl w:val="5691374E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"/>
      <w:lvlJc w:val="left"/>
      <w:pPr>
        <w:ind w:left="0" w:firstLine="57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"/>
      <w:lvlJc w:val="left"/>
      <w:pPr>
        <w:ind w:left="0" w:firstLine="113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2.%3.%4"/>
      <w:lvlJc w:val="left"/>
      <w:pPr>
        <w:ind w:left="0" w:firstLine="170"/>
      </w:pPr>
      <w:rPr>
        <w:rFonts w:hint="eastAsia"/>
      </w:rPr>
    </w:lvl>
    <w:lvl w:ilvl="4" w:tentative="0">
      <w:start w:val="1"/>
      <w:numFmt w:val="decimal"/>
      <w:pStyle w:val="6"/>
      <w:suff w:val="space"/>
      <w:lvlText w:val="%2.%3.%4.%5"/>
      <w:lvlJc w:val="left"/>
      <w:pPr>
        <w:ind w:left="0" w:firstLine="227"/>
      </w:pPr>
      <w:rPr>
        <w:rFonts w:hint="eastAsia"/>
      </w:rPr>
    </w:lvl>
    <w:lvl w:ilvl="5" w:tentative="0">
      <w:start w:val="1"/>
      <w:numFmt w:val="lowerLetter"/>
      <w:lvlText w:val="%6."/>
      <w:lvlJc w:val="left"/>
      <w:pPr>
        <w:tabs>
          <w:tab w:val="left" w:pos="3034"/>
        </w:tabs>
        <w:ind w:left="3034" w:hanging="425"/>
      </w:pPr>
      <w:rPr>
        <w:rFonts w:hint="eastAsia"/>
      </w:rPr>
    </w:lvl>
    <w:lvl w:ilvl="6" w:tentative="0">
      <w:start w:val="1"/>
      <w:numFmt w:val="lowerRoman"/>
      <w:lvlText w:val="%7."/>
      <w:lvlJc w:val="left"/>
      <w:pPr>
        <w:tabs>
          <w:tab w:val="left" w:pos="3460"/>
        </w:tabs>
        <w:ind w:left="3460" w:hanging="426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tabs>
          <w:tab w:val="left" w:pos="3885"/>
        </w:tabs>
        <w:ind w:left="3885" w:hanging="425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tabs>
          <w:tab w:val="left" w:pos="4310"/>
        </w:tabs>
        <w:ind w:left="4310" w:hanging="425"/>
      </w:pPr>
      <w:rPr>
        <w:rFonts w:hint="eastAsia"/>
      </w:rPr>
    </w:lvl>
  </w:abstractNum>
  <w:abstractNum w:abstractNumId="3">
    <w:nsid w:val="57860ADE"/>
    <w:multiLevelType w:val="singleLevel"/>
    <w:tmpl w:val="57860ADE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795F2D1"/>
    <w:multiLevelType w:val="singleLevel"/>
    <w:tmpl w:val="5795F2D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C500449"/>
    <w:multiLevelType w:val="multilevel"/>
    <w:tmpl w:val="6C500449"/>
    <w:lvl w:ilvl="0" w:tentative="0">
      <w:start w:val="1"/>
      <w:numFmt w:val="bullet"/>
      <w:pStyle w:val="33"/>
      <w:lvlText w:val=""/>
      <w:lvlJc w:val="left"/>
      <w:pPr>
        <w:ind w:left="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60"/>
        </w:tabs>
        <w:ind w:left="18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80"/>
        </w:tabs>
        <w:ind w:left="22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00"/>
        </w:tabs>
        <w:ind w:left="27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20"/>
        </w:tabs>
        <w:ind w:left="31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40"/>
        </w:tabs>
        <w:ind w:left="35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60"/>
        </w:tabs>
        <w:ind w:left="39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80"/>
        </w:tabs>
        <w:ind w:left="4380" w:hanging="420"/>
      </w:pPr>
      <w:rPr>
        <w:rFonts w:hint="default" w:ascii="Wingdings" w:hAnsi="Wingdings"/>
      </w:rPr>
    </w:lvl>
  </w:abstractNum>
  <w:abstractNum w:abstractNumId="6">
    <w:nsid w:val="77FA7314"/>
    <w:multiLevelType w:val="multilevel"/>
    <w:tmpl w:val="77FA7314"/>
    <w:lvl w:ilvl="0" w:tentative="0">
      <w:start w:val="1"/>
      <w:numFmt w:val="decimal"/>
      <w:pStyle w:val="23"/>
      <w:lvlText w:val="%1. 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800" w:hanging="3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200" w:hanging="36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816" w:hanging="454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1815"/>
        </w:tabs>
        <w:ind w:left="2270" w:hanging="454"/>
      </w:pPr>
      <w:rPr>
        <w:rFonts w:hint="eastAsia"/>
      </w:rPr>
    </w:lvl>
    <w:lvl w:ilvl="5" w:tentative="0">
      <w:start w:val="1"/>
      <w:numFmt w:val="lowerLetter"/>
      <w:lvlText w:val="%6."/>
      <w:lvlJc w:val="left"/>
      <w:pPr>
        <w:tabs>
          <w:tab w:val="left" w:pos="2240"/>
        </w:tabs>
        <w:ind w:left="2724" w:hanging="454"/>
      </w:pPr>
      <w:rPr>
        <w:rFonts w:hint="eastAsia"/>
      </w:rPr>
    </w:lvl>
    <w:lvl w:ilvl="6" w:tentative="0">
      <w:start w:val="1"/>
      <w:numFmt w:val="lowerRoman"/>
      <w:lvlText w:val="%7."/>
      <w:lvlJc w:val="left"/>
      <w:pPr>
        <w:tabs>
          <w:tab w:val="left" w:pos="2666"/>
        </w:tabs>
        <w:ind w:left="3178" w:hanging="454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tabs>
          <w:tab w:val="left" w:pos="3091"/>
        </w:tabs>
        <w:ind w:left="3632" w:hanging="454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tabs>
          <w:tab w:val="left" w:pos="3516"/>
        </w:tabs>
        <w:ind w:left="4086" w:hanging="45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1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</w:num>
  <w:num w:numId="16">
    <w:abstractNumId w:val="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53"/>
    <w:rsid w:val="00000831"/>
    <w:rsid w:val="0000083E"/>
    <w:rsid w:val="00002529"/>
    <w:rsid w:val="000027E7"/>
    <w:rsid w:val="000040E9"/>
    <w:rsid w:val="0000494D"/>
    <w:rsid w:val="00004B8F"/>
    <w:rsid w:val="00005CF7"/>
    <w:rsid w:val="00005D34"/>
    <w:rsid w:val="00005FAC"/>
    <w:rsid w:val="00006981"/>
    <w:rsid w:val="00007DB0"/>
    <w:rsid w:val="00010950"/>
    <w:rsid w:val="00010990"/>
    <w:rsid w:val="000115B5"/>
    <w:rsid w:val="000139CE"/>
    <w:rsid w:val="000140EA"/>
    <w:rsid w:val="00014CF9"/>
    <w:rsid w:val="00017870"/>
    <w:rsid w:val="00017B37"/>
    <w:rsid w:val="00020020"/>
    <w:rsid w:val="000208A5"/>
    <w:rsid w:val="00020DDA"/>
    <w:rsid w:val="000224B5"/>
    <w:rsid w:val="00022C8E"/>
    <w:rsid w:val="000237E2"/>
    <w:rsid w:val="00023AC1"/>
    <w:rsid w:val="00024448"/>
    <w:rsid w:val="0002526F"/>
    <w:rsid w:val="00025458"/>
    <w:rsid w:val="00026892"/>
    <w:rsid w:val="000268A7"/>
    <w:rsid w:val="00027342"/>
    <w:rsid w:val="000279FB"/>
    <w:rsid w:val="00027FC2"/>
    <w:rsid w:val="00030463"/>
    <w:rsid w:val="00030F30"/>
    <w:rsid w:val="000315EC"/>
    <w:rsid w:val="00032AE3"/>
    <w:rsid w:val="00034132"/>
    <w:rsid w:val="00034C52"/>
    <w:rsid w:val="00036296"/>
    <w:rsid w:val="00036AEC"/>
    <w:rsid w:val="00036CA0"/>
    <w:rsid w:val="00036CFE"/>
    <w:rsid w:val="000375AA"/>
    <w:rsid w:val="00037E03"/>
    <w:rsid w:val="000409E2"/>
    <w:rsid w:val="00041147"/>
    <w:rsid w:val="0004140F"/>
    <w:rsid w:val="00043C55"/>
    <w:rsid w:val="00043EC8"/>
    <w:rsid w:val="00044823"/>
    <w:rsid w:val="000450E6"/>
    <w:rsid w:val="00045DA7"/>
    <w:rsid w:val="00045DF9"/>
    <w:rsid w:val="000469F0"/>
    <w:rsid w:val="00046B72"/>
    <w:rsid w:val="000476FA"/>
    <w:rsid w:val="00047DB6"/>
    <w:rsid w:val="00050711"/>
    <w:rsid w:val="00052155"/>
    <w:rsid w:val="00052A20"/>
    <w:rsid w:val="00052A71"/>
    <w:rsid w:val="000535D9"/>
    <w:rsid w:val="000545AB"/>
    <w:rsid w:val="00054C97"/>
    <w:rsid w:val="00054F83"/>
    <w:rsid w:val="000551D2"/>
    <w:rsid w:val="00055603"/>
    <w:rsid w:val="00055ED7"/>
    <w:rsid w:val="00055EF9"/>
    <w:rsid w:val="0005700E"/>
    <w:rsid w:val="00057958"/>
    <w:rsid w:val="00057B09"/>
    <w:rsid w:val="00057F1D"/>
    <w:rsid w:val="000602C6"/>
    <w:rsid w:val="00061904"/>
    <w:rsid w:val="00062247"/>
    <w:rsid w:val="00063268"/>
    <w:rsid w:val="00063944"/>
    <w:rsid w:val="0006402D"/>
    <w:rsid w:val="000647D7"/>
    <w:rsid w:val="00066E89"/>
    <w:rsid w:val="00067298"/>
    <w:rsid w:val="0007166B"/>
    <w:rsid w:val="000724EC"/>
    <w:rsid w:val="00072C86"/>
    <w:rsid w:val="00072CCA"/>
    <w:rsid w:val="000752BD"/>
    <w:rsid w:val="000755FA"/>
    <w:rsid w:val="00077276"/>
    <w:rsid w:val="00080302"/>
    <w:rsid w:val="00081266"/>
    <w:rsid w:val="00081553"/>
    <w:rsid w:val="00081587"/>
    <w:rsid w:val="000820C8"/>
    <w:rsid w:val="0008310F"/>
    <w:rsid w:val="00084065"/>
    <w:rsid w:val="00084136"/>
    <w:rsid w:val="000845FF"/>
    <w:rsid w:val="00084C1E"/>
    <w:rsid w:val="00085D9D"/>
    <w:rsid w:val="0008625A"/>
    <w:rsid w:val="0008799C"/>
    <w:rsid w:val="000920EF"/>
    <w:rsid w:val="00092C86"/>
    <w:rsid w:val="000946D6"/>
    <w:rsid w:val="00094BEF"/>
    <w:rsid w:val="000957E7"/>
    <w:rsid w:val="00095B3C"/>
    <w:rsid w:val="000A060D"/>
    <w:rsid w:val="000A06B3"/>
    <w:rsid w:val="000A0AA7"/>
    <w:rsid w:val="000A0B64"/>
    <w:rsid w:val="000A18EC"/>
    <w:rsid w:val="000A25C0"/>
    <w:rsid w:val="000A268A"/>
    <w:rsid w:val="000A2B6D"/>
    <w:rsid w:val="000A3A1D"/>
    <w:rsid w:val="000A3A52"/>
    <w:rsid w:val="000A55A2"/>
    <w:rsid w:val="000A5DC4"/>
    <w:rsid w:val="000A61D4"/>
    <w:rsid w:val="000A63EF"/>
    <w:rsid w:val="000A7D76"/>
    <w:rsid w:val="000B07D5"/>
    <w:rsid w:val="000B0EAB"/>
    <w:rsid w:val="000B19CF"/>
    <w:rsid w:val="000B1B15"/>
    <w:rsid w:val="000B1BF2"/>
    <w:rsid w:val="000B1DD8"/>
    <w:rsid w:val="000B2297"/>
    <w:rsid w:val="000B5EEB"/>
    <w:rsid w:val="000B683E"/>
    <w:rsid w:val="000B6ADC"/>
    <w:rsid w:val="000B7193"/>
    <w:rsid w:val="000C01D1"/>
    <w:rsid w:val="000C0533"/>
    <w:rsid w:val="000C0E2B"/>
    <w:rsid w:val="000C1872"/>
    <w:rsid w:val="000C1A29"/>
    <w:rsid w:val="000C1EB0"/>
    <w:rsid w:val="000C2BB3"/>
    <w:rsid w:val="000C2CC7"/>
    <w:rsid w:val="000C31FC"/>
    <w:rsid w:val="000C3264"/>
    <w:rsid w:val="000C3AFB"/>
    <w:rsid w:val="000C3DE7"/>
    <w:rsid w:val="000C4D8E"/>
    <w:rsid w:val="000C4F74"/>
    <w:rsid w:val="000C5273"/>
    <w:rsid w:val="000C7FB1"/>
    <w:rsid w:val="000D01C9"/>
    <w:rsid w:val="000D0921"/>
    <w:rsid w:val="000D2CC1"/>
    <w:rsid w:val="000D3968"/>
    <w:rsid w:val="000D5E57"/>
    <w:rsid w:val="000D5FBE"/>
    <w:rsid w:val="000D65FA"/>
    <w:rsid w:val="000D73EB"/>
    <w:rsid w:val="000D74B4"/>
    <w:rsid w:val="000D79C7"/>
    <w:rsid w:val="000E0647"/>
    <w:rsid w:val="000E0F9C"/>
    <w:rsid w:val="000E0FFE"/>
    <w:rsid w:val="000E11F2"/>
    <w:rsid w:val="000E12F9"/>
    <w:rsid w:val="000E13B9"/>
    <w:rsid w:val="000E43B0"/>
    <w:rsid w:val="000E52EE"/>
    <w:rsid w:val="000E65AD"/>
    <w:rsid w:val="000E7AA8"/>
    <w:rsid w:val="000F0AF5"/>
    <w:rsid w:val="000F1B58"/>
    <w:rsid w:val="000F2BA5"/>
    <w:rsid w:val="000F4732"/>
    <w:rsid w:val="000F4D05"/>
    <w:rsid w:val="000F5078"/>
    <w:rsid w:val="000F519C"/>
    <w:rsid w:val="000F5F09"/>
    <w:rsid w:val="001007BF"/>
    <w:rsid w:val="001009E6"/>
    <w:rsid w:val="00100AC7"/>
    <w:rsid w:val="001011E5"/>
    <w:rsid w:val="001015B9"/>
    <w:rsid w:val="001019C4"/>
    <w:rsid w:val="0010342C"/>
    <w:rsid w:val="00103518"/>
    <w:rsid w:val="00103661"/>
    <w:rsid w:val="00103DBB"/>
    <w:rsid w:val="00104F2C"/>
    <w:rsid w:val="00104FB2"/>
    <w:rsid w:val="001063AE"/>
    <w:rsid w:val="00110B9B"/>
    <w:rsid w:val="00110BE2"/>
    <w:rsid w:val="00110F44"/>
    <w:rsid w:val="0011189F"/>
    <w:rsid w:val="00111B49"/>
    <w:rsid w:val="001123F5"/>
    <w:rsid w:val="0011277A"/>
    <w:rsid w:val="00113607"/>
    <w:rsid w:val="00113748"/>
    <w:rsid w:val="001141AA"/>
    <w:rsid w:val="001144F1"/>
    <w:rsid w:val="0011499E"/>
    <w:rsid w:val="0011557F"/>
    <w:rsid w:val="00115A45"/>
    <w:rsid w:val="00115B8D"/>
    <w:rsid w:val="00115FB8"/>
    <w:rsid w:val="001166C5"/>
    <w:rsid w:val="00116CAA"/>
    <w:rsid w:val="001177A1"/>
    <w:rsid w:val="00117E7F"/>
    <w:rsid w:val="001204BD"/>
    <w:rsid w:val="001204E6"/>
    <w:rsid w:val="00121973"/>
    <w:rsid w:val="00121EE2"/>
    <w:rsid w:val="00121FA5"/>
    <w:rsid w:val="00122A99"/>
    <w:rsid w:val="00122C26"/>
    <w:rsid w:val="00123D60"/>
    <w:rsid w:val="00124C93"/>
    <w:rsid w:val="00125E08"/>
    <w:rsid w:val="00126071"/>
    <w:rsid w:val="00127D01"/>
    <w:rsid w:val="00130417"/>
    <w:rsid w:val="00132319"/>
    <w:rsid w:val="001323F9"/>
    <w:rsid w:val="001329E5"/>
    <w:rsid w:val="00132A32"/>
    <w:rsid w:val="00133ABA"/>
    <w:rsid w:val="001348C6"/>
    <w:rsid w:val="001362FC"/>
    <w:rsid w:val="00136BF2"/>
    <w:rsid w:val="0014118A"/>
    <w:rsid w:val="0014381C"/>
    <w:rsid w:val="001441CD"/>
    <w:rsid w:val="00145468"/>
    <w:rsid w:val="00145AE7"/>
    <w:rsid w:val="00145BAD"/>
    <w:rsid w:val="0014639E"/>
    <w:rsid w:val="001464CA"/>
    <w:rsid w:val="00146A13"/>
    <w:rsid w:val="0014771E"/>
    <w:rsid w:val="0014785F"/>
    <w:rsid w:val="00150461"/>
    <w:rsid w:val="00150507"/>
    <w:rsid w:val="00150CE9"/>
    <w:rsid w:val="00151509"/>
    <w:rsid w:val="00151542"/>
    <w:rsid w:val="00151EE9"/>
    <w:rsid w:val="00153665"/>
    <w:rsid w:val="00153A58"/>
    <w:rsid w:val="0015444F"/>
    <w:rsid w:val="0015480C"/>
    <w:rsid w:val="00154F7C"/>
    <w:rsid w:val="00155074"/>
    <w:rsid w:val="0015554A"/>
    <w:rsid w:val="00155BC5"/>
    <w:rsid w:val="00155EEB"/>
    <w:rsid w:val="001568A9"/>
    <w:rsid w:val="00160985"/>
    <w:rsid w:val="00160EF0"/>
    <w:rsid w:val="001612AA"/>
    <w:rsid w:val="0016139D"/>
    <w:rsid w:val="00161522"/>
    <w:rsid w:val="00161C59"/>
    <w:rsid w:val="00162164"/>
    <w:rsid w:val="0016236B"/>
    <w:rsid w:val="001631F0"/>
    <w:rsid w:val="001638AD"/>
    <w:rsid w:val="00163FF3"/>
    <w:rsid w:val="001665E0"/>
    <w:rsid w:val="00166F65"/>
    <w:rsid w:val="0016769D"/>
    <w:rsid w:val="00167A22"/>
    <w:rsid w:val="00170DBF"/>
    <w:rsid w:val="00170E71"/>
    <w:rsid w:val="0017144F"/>
    <w:rsid w:val="00173373"/>
    <w:rsid w:val="00174BB4"/>
    <w:rsid w:val="00175664"/>
    <w:rsid w:val="0017635D"/>
    <w:rsid w:val="001770DE"/>
    <w:rsid w:val="00177DDC"/>
    <w:rsid w:val="00180731"/>
    <w:rsid w:val="00186343"/>
    <w:rsid w:val="001904DA"/>
    <w:rsid w:val="00191F16"/>
    <w:rsid w:val="001922CA"/>
    <w:rsid w:val="001944EE"/>
    <w:rsid w:val="001951A4"/>
    <w:rsid w:val="00195584"/>
    <w:rsid w:val="0019664A"/>
    <w:rsid w:val="001966B1"/>
    <w:rsid w:val="0019730F"/>
    <w:rsid w:val="00197882"/>
    <w:rsid w:val="001A03FA"/>
    <w:rsid w:val="001A23A8"/>
    <w:rsid w:val="001A31F0"/>
    <w:rsid w:val="001A41C4"/>
    <w:rsid w:val="001A56F1"/>
    <w:rsid w:val="001A649E"/>
    <w:rsid w:val="001A6699"/>
    <w:rsid w:val="001B0347"/>
    <w:rsid w:val="001B104A"/>
    <w:rsid w:val="001B1A37"/>
    <w:rsid w:val="001B231D"/>
    <w:rsid w:val="001B24C7"/>
    <w:rsid w:val="001B2EFA"/>
    <w:rsid w:val="001B4454"/>
    <w:rsid w:val="001B4667"/>
    <w:rsid w:val="001B50A1"/>
    <w:rsid w:val="001B5362"/>
    <w:rsid w:val="001B5596"/>
    <w:rsid w:val="001B5AF8"/>
    <w:rsid w:val="001B6232"/>
    <w:rsid w:val="001B6486"/>
    <w:rsid w:val="001B7770"/>
    <w:rsid w:val="001B79E5"/>
    <w:rsid w:val="001B7D17"/>
    <w:rsid w:val="001B7F06"/>
    <w:rsid w:val="001C047D"/>
    <w:rsid w:val="001C1664"/>
    <w:rsid w:val="001C2EE0"/>
    <w:rsid w:val="001C2F9B"/>
    <w:rsid w:val="001C3446"/>
    <w:rsid w:val="001C368A"/>
    <w:rsid w:val="001C36D1"/>
    <w:rsid w:val="001C4AE4"/>
    <w:rsid w:val="001C5368"/>
    <w:rsid w:val="001C6965"/>
    <w:rsid w:val="001C72F8"/>
    <w:rsid w:val="001C7F73"/>
    <w:rsid w:val="001D0542"/>
    <w:rsid w:val="001D166E"/>
    <w:rsid w:val="001D181B"/>
    <w:rsid w:val="001D2F9E"/>
    <w:rsid w:val="001D33F2"/>
    <w:rsid w:val="001D33F5"/>
    <w:rsid w:val="001D4440"/>
    <w:rsid w:val="001D4624"/>
    <w:rsid w:val="001D59D2"/>
    <w:rsid w:val="001D5D52"/>
    <w:rsid w:val="001D65A8"/>
    <w:rsid w:val="001D794F"/>
    <w:rsid w:val="001E4CB7"/>
    <w:rsid w:val="001E505D"/>
    <w:rsid w:val="001E5B88"/>
    <w:rsid w:val="001E60CE"/>
    <w:rsid w:val="001E62E2"/>
    <w:rsid w:val="001E6797"/>
    <w:rsid w:val="001F1338"/>
    <w:rsid w:val="001F2B9E"/>
    <w:rsid w:val="001F2F8C"/>
    <w:rsid w:val="001F3ACF"/>
    <w:rsid w:val="001F3FF8"/>
    <w:rsid w:val="001F4BDD"/>
    <w:rsid w:val="001F565F"/>
    <w:rsid w:val="001F589A"/>
    <w:rsid w:val="00201527"/>
    <w:rsid w:val="00201D96"/>
    <w:rsid w:val="00202260"/>
    <w:rsid w:val="0020232A"/>
    <w:rsid w:val="00202CBF"/>
    <w:rsid w:val="0020398A"/>
    <w:rsid w:val="002044A0"/>
    <w:rsid w:val="00205447"/>
    <w:rsid w:val="002057E0"/>
    <w:rsid w:val="002065F2"/>
    <w:rsid w:val="00206964"/>
    <w:rsid w:val="00207923"/>
    <w:rsid w:val="00207CB6"/>
    <w:rsid w:val="00207D2E"/>
    <w:rsid w:val="0021024B"/>
    <w:rsid w:val="002105C8"/>
    <w:rsid w:val="00210A87"/>
    <w:rsid w:val="002111B7"/>
    <w:rsid w:val="00211558"/>
    <w:rsid w:val="002121B2"/>
    <w:rsid w:val="002144D7"/>
    <w:rsid w:val="00214A53"/>
    <w:rsid w:val="00214C8A"/>
    <w:rsid w:val="00215478"/>
    <w:rsid w:val="002157CB"/>
    <w:rsid w:val="00216EBD"/>
    <w:rsid w:val="00217005"/>
    <w:rsid w:val="00217841"/>
    <w:rsid w:val="00220DE0"/>
    <w:rsid w:val="00221319"/>
    <w:rsid w:val="00221CA2"/>
    <w:rsid w:val="00221CAC"/>
    <w:rsid w:val="00221E6B"/>
    <w:rsid w:val="002220A2"/>
    <w:rsid w:val="00222878"/>
    <w:rsid w:val="00223720"/>
    <w:rsid w:val="00223B36"/>
    <w:rsid w:val="0022572E"/>
    <w:rsid w:val="00226628"/>
    <w:rsid w:val="0022736E"/>
    <w:rsid w:val="00230174"/>
    <w:rsid w:val="00230567"/>
    <w:rsid w:val="002307D2"/>
    <w:rsid w:val="00230E65"/>
    <w:rsid w:val="002312BA"/>
    <w:rsid w:val="0023315D"/>
    <w:rsid w:val="002331F0"/>
    <w:rsid w:val="00233883"/>
    <w:rsid w:val="00233A90"/>
    <w:rsid w:val="0023408D"/>
    <w:rsid w:val="002357D3"/>
    <w:rsid w:val="00235FA4"/>
    <w:rsid w:val="002365E5"/>
    <w:rsid w:val="00236EA5"/>
    <w:rsid w:val="00236F85"/>
    <w:rsid w:val="00237794"/>
    <w:rsid w:val="0024080F"/>
    <w:rsid w:val="00241147"/>
    <w:rsid w:val="00242954"/>
    <w:rsid w:val="0024439A"/>
    <w:rsid w:val="00244568"/>
    <w:rsid w:val="00244DBD"/>
    <w:rsid w:val="00244FC1"/>
    <w:rsid w:val="0024511F"/>
    <w:rsid w:val="00245463"/>
    <w:rsid w:val="00245D5A"/>
    <w:rsid w:val="00245EDF"/>
    <w:rsid w:val="00245F22"/>
    <w:rsid w:val="00246B9B"/>
    <w:rsid w:val="002471C8"/>
    <w:rsid w:val="002507AB"/>
    <w:rsid w:val="00251C32"/>
    <w:rsid w:val="00251CF7"/>
    <w:rsid w:val="00252659"/>
    <w:rsid w:val="00252724"/>
    <w:rsid w:val="00252FD2"/>
    <w:rsid w:val="00253829"/>
    <w:rsid w:val="00253BF7"/>
    <w:rsid w:val="00253F18"/>
    <w:rsid w:val="00254126"/>
    <w:rsid w:val="00254CE0"/>
    <w:rsid w:val="00255A25"/>
    <w:rsid w:val="0025653A"/>
    <w:rsid w:val="00256A59"/>
    <w:rsid w:val="00256CF5"/>
    <w:rsid w:val="002575B2"/>
    <w:rsid w:val="00260F27"/>
    <w:rsid w:val="00260F29"/>
    <w:rsid w:val="002614C8"/>
    <w:rsid w:val="0026168D"/>
    <w:rsid w:val="00262C71"/>
    <w:rsid w:val="00262CC6"/>
    <w:rsid w:val="00262DBC"/>
    <w:rsid w:val="00263BA7"/>
    <w:rsid w:val="00265309"/>
    <w:rsid w:val="00266266"/>
    <w:rsid w:val="0026791A"/>
    <w:rsid w:val="002701D5"/>
    <w:rsid w:val="00270EE7"/>
    <w:rsid w:val="002711B3"/>
    <w:rsid w:val="00271696"/>
    <w:rsid w:val="00271790"/>
    <w:rsid w:val="00271A19"/>
    <w:rsid w:val="00271F7E"/>
    <w:rsid w:val="0027379B"/>
    <w:rsid w:val="002738A4"/>
    <w:rsid w:val="002749DC"/>
    <w:rsid w:val="002751F8"/>
    <w:rsid w:val="00276081"/>
    <w:rsid w:val="002760B8"/>
    <w:rsid w:val="00277B1F"/>
    <w:rsid w:val="00277E9C"/>
    <w:rsid w:val="0028035E"/>
    <w:rsid w:val="002807E1"/>
    <w:rsid w:val="00280B19"/>
    <w:rsid w:val="002817B0"/>
    <w:rsid w:val="00282056"/>
    <w:rsid w:val="0028285E"/>
    <w:rsid w:val="00282FB8"/>
    <w:rsid w:val="002831D3"/>
    <w:rsid w:val="00283A39"/>
    <w:rsid w:val="00283EC3"/>
    <w:rsid w:val="0028446D"/>
    <w:rsid w:val="00284969"/>
    <w:rsid w:val="00285D9B"/>
    <w:rsid w:val="00286E72"/>
    <w:rsid w:val="00287EAE"/>
    <w:rsid w:val="00290089"/>
    <w:rsid w:val="00291FF4"/>
    <w:rsid w:val="002924A7"/>
    <w:rsid w:val="00292581"/>
    <w:rsid w:val="00292792"/>
    <w:rsid w:val="00292806"/>
    <w:rsid w:val="002929C0"/>
    <w:rsid w:val="00292C76"/>
    <w:rsid w:val="00293247"/>
    <w:rsid w:val="002932AF"/>
    <w:rsid w:val="00293658"/>
    <w:rsid w:val="0029383E"/>
    <w:rsid w:val="002943CE"/>
    <w:rsid w:val="00295994"/>
    <w:rsid w:val="002967E9"/>
    <w:rsid w:val="00296935"/>
    <w:rsid w:val="002969D5"/>
    <w:rsid w:val="00296DB0"/>
    <w:rsid w:val="00297CEC"/>
    <w:rsid w:val="002A02A1"/>
    <w:rsid w:val="002A07C2"/>
    <w:rsid w:val="002A07EF"/>
    <w:rsid w:val="002A10B4"/>
    <w:rsid w:val="002A1842"/>
    <w:rsid w:val="002A2362"/>
    <w:rsid w:val="002A45C0"/>
    <w:rsid w:val="002A4BDB"/>
    <w:rsid w:val="002A5AB2"/>
    <w:rsid w:val="002A66FD"/>
    <w:rsid w:val="002A6FF4"/>
    <w:rsid w:val="002B1677"/>
    <w:rsid w:val="002B2677"/>
    <w:rsid w:val="002B32FC"/>
    <w:rsid w:val="002B3619"/>
    <w:rsid w:val="002B3932"/>
    <w:rsid w:val="002B3B63"/>
    <w:rsid w:val="002B3F1C"/>
    <w:rsid w:val="002B4791"/>
    <w:rsid w:val="002B5300"/>
    <w:rsid w:val="002B5CF2"/>
    <w:rsid w:val="002B6885"/>
    <w:rsid w:val="002C041E"/>
    <w:rsid w:val="002C07BA"/>
    <w:rsid w:val="002C0F8B"/>
    <w:rsid w:val="002C1866"/>
    <w:rsid w:val="002C1E48"/>
    <w:rsid w:val="002C2011"/>
    <w:rsid w:val="002C2692"/>
    <w:rsid w:val="002C28E6"/>
    <w:rsid w:val="002C3661"/>
    <w:rsid w:val="002C40F5"/>
    <w:rsid w:val="002C4AAE"/>
    <w:rsid w:val="002C5388"/>
    <w:rsid w:val="002C5734"/>
    <w:rsid w:val="002C5A23"/>
    <w:rsid w:val="002C67E7"/>
    <w:rsid w:val="002C7F02"/>
    <w:rsid w:val="002D04A3"/>
    <w:rsid w:val="002D0A4B"/>
    <w:rsid w:val="002D0F2F"/>
    <w:rsid w:val="002D1054"/>
    <w:rsid w:val="002D1BCD"/>
    <w:rsid w:val="002D1DDE"/>
    <w:rsid w:val="002D1E91"/>
    <w:rsid w:val="002D29FE"/>
    <w:rsid w:val="002D2A58"/>
    <w:rsid w:val="002D4443"/>
    <w:rsid w:val="002D4D3B"/>
    <w:rsid w:val="002D5477"/>
    <w:rsid w:val="002D5C18"/>
    <w:rsid w:val="002D641B"/>
    <w:rsid w:val="002D7CAE"/>
    <w:rsid w:val="002D7F71"/>
    <w:rsid w:val="002E0108"/>
    <w:rsid w:val="002E0D45"/>
    <w:rsid w:val="002E1BA9"/>
    <w:rsid w:val="002E1F53"/>
    <w:rsid w:val="002E2796"/>
    <w:rsid w:val="002E40CB"/>
    <w:rsid w:val="002E42F0"/>
    <w:rsid w:val="002E4859"/>
    <w:rsid w:val="002E5AE9"/>
    <w:rsid w:val="002E744E"/>
    <w:rsid w:val="002E7DBD"/>
    <w:rsid w:val="002F04E1"/>
    <w:rsid w:val="002F0674"/>
    <w:rsid w:val="002F1960"/>
    <w:rsid w:val="002F1A7F"/>
    <w:rsid w:val="002F1B7D"/>
    <w:rsid w:val="002F29AD"/>
    <w:rsid w:val="002F314D"/>
    <w:rsid w:val="002F3350"/>
    <w:rsid w:val="002F34EC"/>
    <w:rsid w:val="002F35F7"/>
    <w:rsid w:val="002F6040"/>
    <w:rsid w:val="002F62F9"/>
    <w:rsid w:val="002F6F05"/>
    <w:rsid w:val="002F7EE5"/>
    <w:rsid w:val="003005AA"/>
    <w:rsid w:val="003017F5"/>
    <w:rsid w:val="00301996"/>
    <w:rsid w:val="00302445"/>
    <w:rsid w:val="00303849"/>
    <w:rsid w:val="00303BFD"/>
    <w:rsid w:val="00303DD9"/>
    <w:rsid w:val="00304213"/>
    <w:rsid w:val="00305295"/>
    <w:rsid w:val="00306188"/>
    <w:rsid w:val="00306C94"/>
    <w:rsid w:val="00306CEB"/>
    <w:rsid w:val="0030724B"/>
    <w:rsid w:val="00307324"/>
    <w:rsid w:val="00307470"/>
    <w:rsid w:val="0031008E"/>
    <w:rsid w:val="003106B5"/>
    <w:rsid w:val="00310A05"/>
    <w:rsid w:val="003117AB"/>
    <w:rsid w:val="00311CA7"/>
    <w:rsid w:val="00311D39"/>
    <w:rsid w:val="00311EE2"/>
    <w:rsid w:val="00312CB2"/>
    <w:rsid w:val="0031362F"/>
    <w:rsid w:val="00313CA7"/>
    <w:rsid w:val="003143F5"/>
    <w:rsid w:val="003144EC"/>
    <w:rsid w:val="00314E65"/>
    <w:rsid w:val="00316BA2"/>
    <w:rsid w:val="00316CB5"/>
    <w:rsid w:val="003177B4"/>
    <w:rsid w:val="00320765"/>
    <w:rsid w:val="0032093C"/>
    <w:rsid w:val="00320A77"/>
    <w:rsid w:val="0032138F"/>
    <w:rsid w:val="003217E5"/>
    <w:rsid w:val="003219D3"/>
    <w:rsid w:val="00322027"/>
    <w:rsid w:val="00322D12"/>
    <w:rsid w:val="00323053"/>
    <w:rsid w:val="00323A48"/>
    <w:rsid w:val="00324672"/>
    <w:rsid w:val="00325342"/>
    <w:rsid w:val="0032614C"/>
    <w:rsid w:val="003267AC"/>
    <w:rsid w:val="003275D1"/>
    <w:rsid w:val="003278E9"/>
    <w:rsid w:val="00331120"/>
    <w:rsid w:val="003319C8"/>
    <w:rsid w:val="0033211A"/>
    <w:rsid w:val="00332B74"/>
    <w:rsid w:val="003332DE"/>
    <w:rsid w:val="0033382D"/>
    <w:rsid w:val="00333A8A"/>
    <w:rsid w:val="00333ACA"/>
    <w:rsid w:val="00335225"/>
    <w:rsid w:val="00335815"/>
    <w:rsid w:val="00336A00"/>
    <w:rsid w:val="00336C31"/>
    <w:rsid w:val="0033734A"/>
    <w:rsid w:val="00337412"/>
    <w:rsid w:val="003375FF"/>
    <w:rsid w:val="00337710"/>
    <w:rsid w:val="00337E5B"/>
    <w:rsid w:val="00337E5C"/>
    <w:rsid w:val="0034094E"/>
    <w:rsid w:val="00342AB0"/>
    <w:rsid w:val="003437C6"/>
    <w:rsid w:val="003443BE"/>
    <w:rsid w:val="003446C1"/>
    <w:rsid w:val="00344EEC"/>
    <w:rsid w:val="00346190"/>
    <w:rsid w:val="003463A4"/>
    <w:rsid w:val="003476B0"/>
    <w:rsid w:val="00347D9D"/>
    <w:rsid w:val="003518DC"/>
    <w:rsid w:val="00351C48"/>
    <w:rsid w:val="00352761"/>
    <w:rsid w:val="003530AA"/>
    <w:rsid w:val="00353CD4"/>
    <w:rsid w:val="0035512D"/>
    <w:rsid w:val="00355E32"/>
    <w:rsid w:val="00355F53"/>
    <w:rsid w:val="00356D82"/>
    <w:rsid w:val="00357BC7"/>
    <w:rsid w:val="00357C3A"/>
    <w:rsid w:val="00357C9C"/>
    <w:rsid w:val="00357D52"/>
    <w:rsid w:val="00360DCA"/>
    <w:rsid w:val="00363151"/>
    <w:rsid w:val="003634C9"/>
    <w:rsid w:val="00363BB2"/>
    <w:rsid w:val="003642EE"/>
    <w:rsid w:val="00364EC0"/>
    <w:rsid w:val="00364F7C"/>
    <w:rsid w:val="003652C6"/>
    <w:rsid w:val="003654AA"/>
    <w:rsid w:val="00367348"/>
    <w:rsid w:val="00367C59"/>
    <w:rsid w:val="00370D38"/>
    <w:rsid w:val="0037258D"/>
    <w:rsid w:val="00374EF2"/>
    <w:rsid w:val="00374F61"/>
    <w:rsid w:val="0037734C"/>
    <w:rsid w:val="00377360"/>
    <w:rsid w:val="00377C49"/>
    <w:rsid w:val="00377D8B"/>
    <w:rsid w:val="00382EA4"/>
    <w:rsid w:val="00382F03"/>
    <w:rsid w:val="00383819"/>
    <w:rsid w:val="003865D2"/>
    <w:rsid w:val="003866C4"/>
    <w:rsid w:val="00390F07"/>
    <w:rsid w:val="00391D29"/>
    <w:rsid w:val="00392676"/>
    <w:rsid w:val="003935BA"/>
    <w:rsid w:val="00393B15"/>
    <w:rsid w:val="00394133"/>
    <w:rsid w:val="00394421"/>
    <w:rsid w:val="00394A57"/>
    <w:rsid w:val="003952BD"/>
    <w:rsid w:val="00395307"/>
    <w:rsid w:val="00396FAF"/>
    <w:rsid w:val="003A05FF"/>
    <w:rsid w:val="003A0804"/>
    <w:rsid w:val="003A1041"/>
    <w:rsid w:val="003A121C"/>
    <w:rsid w:val="003A13A7"/>
    <w:rsid w:val="003A2321"/>
    <w:rsid w:val="003A2912"/>
    <w:rsid w:val="003A2A4B"/>
    <w:rsid w:val="003A2DF7"/>
    <w:rsid w:val="003A3CC8"/>
    <w:rsid w:val="003A47D8"/>
    <w:rsid w:val="003A54DF"/>
    <w:rsid w:val="003A5545"/>
    <w:rsid w:val="003A5D38"/>
    <w:rsid w:val="003A6DE9"/>
    <w:rsid w:val="003A7192"/>
    <w:rsid w:val="003A7F3D"/>
    <w:rsid w:val="003B0385"/>
    <w:rsid w:val="003B09B2"/>
    <w:rsid w:val="003B0BFB"/>
    <w:rsid w:val="003B1499"/>
    <w:rsid w:val="003B2E34"/>
    <w:rsid w:val="003B2FA6"/>
    <w:rsid w:val="003B3590"/>
    <w:rsid w:val="003B5ABB"/>
    <w:rsid w:val="003B68B0"/>
    <w:rsid w:val="003B708C"/>
    <w:rsid w:val="003B7B20"/>
    <w:rsid w:val="003C1E0B"/>
    <w:rsid w:val="003C39DC"/>
    <w:rsid w:val="003C3D13"/>
    <w:rsid w:val="003C4AC0"/>
    <w:rsid w:val="003C4C10"/>
    <w:rsid w:val="003C6B8B"/>
    <w:rsid w:val="003C7685"/>
    <w:rsid w:val="003D0121"/>
    <w:rsid w:val="003D116A"/>
    <w:rsid w:val="003D1636"/>
    <w:rsid w:val="003D1EED"/>
    <w:rsid w:val="003D246F"/>
    <w:rsid w:val="003D25CD"/>
    <w:rsid w:val="003D3626"/>
    <w:rsid w:val="003D3E04"/>
    <w:rsid w:val="003D6180"/>
    <w:rsid w:val="003D6B88"/>
    <w:rsid w:val="003E0835"/>
    <w:rsid w:val="003E08C0"/>
    <w:rsid w:val="003E0BE6"/>
    <w:rsid w:val="003E0BEC"/>
    <w:rsid w:val="003E2271"/>
    <w:rsid w:val="003E29CE"/>
    <w:rsid w:val="003E32D2"/>
    <w:rsid w:val="003E3806"/>
    <w:rsid w:val="003E3865"/>
    <w:rsid w:val="003E4E24"/>
    <w:rsid w:val="003E555B"/>
    <w:rsid w:val="003F010F"/>
    <w:rsid w:val="003F0D1B"/>
    <w:rsid w:val="003F19E2"/>
    <w:rsid w:val="003F2808"/>
    <w:rsid w:val="003F31B7"/>
    <w:rsid w:val="003F3D41"/>
    <w:rsid w:val="003F400E"/>
    <w:rsid w:val="003F426C"/>
    <w:rsid w:val="003F4C7F"/>
    <w:rsid w:val="003F4E38"/>
    <w:rsid w:val="003F4F6F"/>
    <w:rsid w:val="003F695E"/>
    <w:rsid w:val="003F69C2"/>
    <w:rsid w:val="003F6A36"/>
    <w:rsid w:val="003F77F2"/>
    <w:rsid w:val="0040005D"/>
    <w:rsid w:val="00400464"/>
    <w:rsid w:val="00400978"/>
    <w:rsid w:val="004012BC"/>
    <w:rsid w:val="00401327"/>
    <w:rsid w:val="0040145B"/>
    <w:rsid w:val="00401C6D"/>
    <w:rsid w:val="00402602"/>
    <w:rsid w:val="00403286"/>
    <w:rsid w:val="00404DFE"/>
    <w:rsid w:val="00406B10"/>
    <w:rsid w:val="00407053"/>
    <w:rsid w:val="004073C8"/>
    <w:rsid w:val="00407944"/>
    <w:rsid w:val="00410670"/>
    <w:rsid w:val="00411080"/>
    <w:rsid w:val="00411D90"/>
    <w:rsid w:val="00412A98"/>
    <w:rsid w:val="00412C69"/>
    <w:rsid w:val="004139EA"/>
    <w:rsid w:val="00414491"/>
    <w:rsid w:val="00415192"/>
    <w:rsid w:val="004175B8"/>
    <w:rsid w:val="0042059A"/>
    <w:rsid w:val="004206DF"/>
    <w:rsid w:val="00420D35"/>
    <w:rsid w:val="00421B49"/>
    <w:rsid w:val="00421B8D"/>
    <w:rsid w:val="00423641"/>
    <w:rsid w:val="00423BA8"/>
    <w:rsid w:val="004251BA"/>
    <w:rsid w:val="00425DEB"/>
    <w:rsid w:val="004260B8"/>
    <w:rsid w:val="004266A3"/>
    <w:rsid w:val="00426C11"/>
    <w:rsid w:val="00430ACA"/>
    <w:rsid w:val="00430F78"/>
    <w:rsid w:val="00431250"/>
    <w:rsid w:val="004321C7"/>
    <w:rsid w:val="00433A82"/>
    <w:rsid w:val="00433E9C"/>
    <w:rsid w:val="0043437A"/>
    <w:rsid w:val="00434E69"/>
    <w:rsid w:val="00434F97"/>
    <w:rsid w:val="00436DF8"/>
    <w:rsid w:val="004371CF"/>
    <w:rsid w:val="004374C0"/>
    <w:rsid w:val="00437C93"/>
    <w:rsid w:val="004418D5"/>
    <w:rsid w:val="00441A8E"/>
    <w:rsid w:val="004424BD"/>
    <w:rsid w:val="004424EE"/>
    <w:rsid w:val="00443053"/>
    <w:rsid w:val="00443797"/>
    <w:rsid w:val="004443EE"/>
    <w:rsid w:val="004447F3"/>
    <w:rsid w:val="004457F4"/>
    <w:rsid w:val="004462F9"/>
    <w:rsid w:val="00446532"/>
    <w:rsid w:val="00446FE0"/>
    <w:rsid w:val="00447379"/>
    <w:rsid w:val="00447B00"/>
    <w:rsid w:val="00450117"/>
    <w:rsid w:val="00450234"/>
    <w:rsid w:val="00450F09"/>
    <w:rsid w:val="00451F8F"/>
    <w:rsid w:val="00452536"/>
    <w:rsid w:val="00455E15"/>
    <w:rsid w:val="004564A7"/>
    <w:rsid w:val="0045747F"/>
    <w:rsid w:val="0046036B"/>
    <w:rsid w:val="004607A9"/>
    <w:rsid w:val="00460EEA"/>
    <w:rsid w:val="0046109B"/>
    <w:rsid w:val="00461B43"/>
    <w:rsid w:val="004624C1"/>
    <w:rsid w:val="0046450E"/>
    <w:rsid w:val="00464890"/>
    <w:rsid w:val="00464D5E"/>
    <w:rsid w:val="0046643C"/>
    <w:rsid w:val="004668AD"/>
    <w:rsid w:val="00466D12"/>
    <w:rsid w:val="004716DA"/>
    <w:rsid w:val="00471CCC"/>
    <w:rsid w:val="00471D15"/>
    <w:rsid w:val="0047272A"/>
    <w:rsid w:val="004758DC"/>
    <w:rsid w:val="00476545"/>
    <w:rsid w:val="00476559"/>
    <w:rsid w:val="004766BA"/>
    <w:rsid w:val="004775DA"/>
    <w:rsid w:val="00477C9D"/>
    <w:rsid w:val="00480158"/>
    <w:rsid w:val="00480B5D"/>
    <w:rsid w:val="00481593"/>
    <w:rsid w:val="00482942"/>
    <w:rsid w:val="00483E22"/>
    <w:rsid w:val="0048475D"/>
    <w:rsid w:val="0048528E"/>
    <w:rsid w:val="00486364"/>
    <w:rsid w:val="0048739A"/>
    <w:rsid w:val="00487D3A"/>
    <w:rsid w:val="00490F23"/>
    <w:rsid w:val="00491189"/>
    <w:rsid w:val="00491988"/>
    <w:rsid w:val="00491F57"/>
    <w:rsid w:val="00492401"/>
    <w:rsid w:val="00492C78"/>
    <w:rsid w:val="00493174"/>
    <w:rsid w:val="00493713"/>
    <w:rsid w:val="00493E99"/>
    <w:rsid w:val="00494B74"/>
    <w:rsid w:val="00495AC8"/>
    <w:rsid w:val="00495FED"/>
    <w:rsid w:val="00496D31"/>
    <w:rsid w:val="00497E9E"/>
    <w:rsid w:val="004A07A2"/>
    <w:rsid w:val="004A0E57"/>
    <w:rsid w:val="004A17D3"/>
    <w:rsid w:val="004A1CE5"/>
    <w:rsid w:val="004A21CF"/>
    <w:rsid w:val="004A23E8"/>
    <w:rsid w:val="004A34BF"/>
    <w:rsid w:val="004A3878"/>
    <w:rsid w:val="004A3F49"/>
    <w:rsid w:val="004A4431"/>
    <w:rsid w:val="004A4B6A"/>
    <w:rsid w:val="004A504A"/>
    <w:rsid w:val="004A5755"/>
    <w:rsid w:val="004A5E7C"/>
    <w:rsid w:val="004A6BDD"/>
    <w:rsid w:val="004A6F05"/>
    <w:rsid w:val="004B06FF"/>
    <w:rsid w:val="004B19EE"/>
    <w:rsid w:val="004B1A2A"/>
    <w:rsid w:val="004B5B21"/>
    <w:rsid w:val="004B68AA"/>
    <w:rsid w:val="004B6CA8"/>
    <w:rsid w:val="004B6F95"/>
    <w:rsid w:val="004B7105"/>
    <w:rsid w:val="004B75D8"/>
    <w:rsid w:val="004B78AB"/>
    <w:rsid w:val="004B7A5E"/>
    <w:rsid w:val="004C018A"/>
    <w:rsid w:val="004C11CC"/>
    <w:rsid w:val="004C14A8"/>
    <w:rsid w:val="004C25C3"/>
    <w:rsid w:val="004C34CF"/>
    <w:rsid w:val="004C4446"/>
    <w:rsid w:val="004C502F"/>
    <w:rsid w:val="004C586E"/>
    <w:rsid w:val="004C63DE"/>
    <w:rsid w:val="004C6910"/>
    <w:rsid w:val="004C704E"/>
    <w:rsid w:val="004C723B"/>
    <w:rsid w:val="004C726D"/>
    <w:rsid w:val="004C75CD"/>
    <w:rsid w:val="004C7EAE"/>
    <w:rsid w:val="004D006B"/>
    <w:rsid w:val="004D08E7"/>
    <w:rsid w:val="004D14D9"/>
    <w:rsid w:val="004D29B8"/>
    <w:rsid w:val="004D36F1"/>
    <w:rsid w:val="004D3867"/>
    <w:rsid w:val="004D3AD1"/>
    <w:rsid w:val="004D4D31"/>
    <w:rsid w:val="004D4DF9"/>
    <w:rsid w:val="004D5A56"/>
    <w:rsid w:val="004D5AA3"/>
    <w:rsid w:val="004D5D6F"/>
    <w:rsid w:val="004D6476"/>
    <w:rsid w:val="004D706C"/>
    <w:rsid w:val="004D7A9B"/>
    <w:rsid w:val="004D7D06"/>
    <w:rsid w:val="004D7EAF"/>
    <w:rsid w:val="004E04B8"/>
    <w:rsid w:val="004E0CA7"/>
    <w:rsid w:val="004E0D6E"/>
    <w:rsid w:val="004E1054"/>
    <w:rsid w:val="004E1610"/>
    <w:rsid w:val="004E17F5"/>
    <w:rsid w:val="004E193D"/>
    <w:rsid w:val="004E20CB"/>
    <w:rsid w:val="004E28F4"/>
    <w:rsid w:val="004E353D"/>
    <w:rsid w:val="004E3698"/>
    <w:rsid w:val="004E4172"/>
    <w:rsid w:val="004E4FDC"/>
    <w:rsid w:val="004E5379"/>
    <w:rsid w:val="004E6525"/>
    <w:rsid w:val="004E67EA"/>
    <w:rsid w:val="004E7249"/>
    <w:rsid w:val="004E7CBC"/>
    <w:rsid w:val="004E7EB5"/>
    <w:rsid w:val="004F00DC"/>
    <w:rsid w:val="004F048F"/>
    <w:rsid w:val="004F1680"/>
    <w:rsid w:val="004F3363"/>
    <w:rsid w:val="004F3F23"/>
    <w:rsid w:val="004F3FC9"/>
    <w:rsid w:val="004F47DF"/>
    <w:rsid w:val="004F5F88"/>
    <w:rsid w:val="004F7162"/>
    <w:rsid w:val="004F7D1B"/>
    <w:rsid w:val="00500D66"/>
    <w:rsid w:val="005038F8"/>
    <w:rsid w:val="005039EC"/>
    <w:rsid w:val="00503C5D"/>
    <w:rsid w:val="00504D82"/>
    <w:rsid w:val="005058CC"/>
    <w:rsid w:val="005059C7"/>
    <w:rsid w:val="00505B3F"/>
    <w:rsid w:val="00506017"/>
    <w:rsid w:val="00506F9E"/>
    <w:rsid w:val="00507F04"/>
    <w:rsid w:val="005104F0"/>
    <w:rsid w:val="00510C6D"/>
    <w:rsid w:val="00510D99"/>
    <w:rsid w:val="00510F23"/>
    <w:rsid w:val="005130C8"/>
    <w:rsid w:val="00513777"/>
    <w:rsid w:val="00517095"/>
    <w:rsid w:val="00517284"/>
    <w:rsid w:val="00517376"/>
    <w:rsid w:val="00520F20"/>
    <w:rsid w:val="00521482"/>
    <w:rsid w:val="0052264E"/>
    <w:rsid w:val="00522E2C"/>
    <w:rsid w:val="005232C7"/>
    <w:rsid w:val="005234C5"/>
    <w:rsid w:val="005235A2"/>
    <w:rsid w:val="0052364D"/>
    <w:rsid w:val="00526D31"/>
    <w:rsid w:val="00527524"/>
    <w:rsid w:val="00530024"/>
    <w:rsid w:val="0053011C"/>
    <w:rsid w:val="00530226"/>
    <w:rsid w:val="005309CD"/>
    <w:rsid w:val="00530D1A"/>
    <w:rsid w:val="00531017"/>
    <w:rsid w:val="00531A7E"/>
    <w:rsid w:val="00531B5B"/>
    <w:rsid w:val="0053266A"/>
    <w:rsid w:val="00533843"/>
    <w:rsid w:val="005349AD"/>
    <w:rsid w:val="00535842"/>
    <w:rsid w:val="0053603E"/>
    <w:rsid w:val="005373FD"/>
    <w:rsid w:val="00537878"/>
    <w:rsid w:val="005378AA"/>
    <w:rsid w:val="005401DF"/>
    <w:rsid w:val="00540D13"/>
    <w:rsid w:val="00541718"/>
    <w:rsid w:val="00542DDB"/>
    <w:rsid w:val="00542EEE"/>
    <w:rsid w:val="00543090"/>
    <w:rsid w:val="00543636"/>
    <w:rsid w:val="00543B56"/>
    <w:rsid w:val="00544E32"/>
    <w:rsid w:val="00545451"/>
    <w:rsid w:val="005469A0"/>
    <w:rsid w:val="00546FC9"/>
    <w:rsid w:val="00552A3C"/>
    <w:rsid w:val="00553311"/>
    <w:rsid w:val="005539A2"/>
    <w:rsid w:val="005559D8"/>
    <w:rsid w:val="00555A7C"/>
    <w:rsid w:val="00556741"/>
    <w:rsid w:val="00556F16"/>
    <w:rsid w:val="0055778E"/>
    <w:rsid w:val="00560965"/>
    <w:rsid w:val="00560C4D"/>
    <w:rsid w:val="00560C8B"/>
    <w:rsid w:val="00560CAC"/>
    <w:rsid w:val="00562FCD"/>
    <w:rsid w:val="0056471C"/>
    <w:rsid w:val="00564747"/>
    <w:rsid w:val="00564AC9"/>
    <w:rsid w:val="00564E18"/>
    <w:rsid w:val="0056501F"/>
    <w:rsid w:val="00565451"/>
    <w:rsid w:val="00565506"/>
    <w:rsid w:val="0056591E"/>
    <w:rsid w:val="00565C67"/>
    <w:rsid w:val="00565ED3"/>
    <w:rsid w:val="00566B2E"/>
    <w:rsid w:val="00570003"/>
    <w:rsid w:val="0057009C"/>
    <w:rsid w:val="0057068A"/>
    <w:rsid w:val="005710DE"/>
    <w:rsid w:val="00572148"/>
    <w:rsid w:val="00574DC6"/>
    <w:rsid w:val="00574FB0"/>
    <w:rsid w:val="00575678"/>
    <w:rsid w:val="00575FB3"/>
    <w:rsid w:val="0057616B"/>
    <w:rsid w:val="00576433"/>
    <w:rsid w:val="005766EF"/>
    <w:rsid w:val="005767D4"/>
    <w:rsid w:val="00577EF3"/>
    <w:rsid w:val="005804A9"/>
    <w:rsid w:val="0058077E"/>
    <w:rsid w:val="0058120F"/>
    <w:rsid w:val="0058275C"/>
    <w:rsid w:val="0058283E"/>
    <w:rsid w:val="00582D5F"/>
    <w:rsid w:val="00583486"/>
    <w:rsid w:val="0058428F"/>
    <w:rsid w:val="00584F72"/>
    <w:rsid w:val="00585562"/>
    <w:rsid w:val="005858AE"/>
    <w:rsid w:val="00585D5F"/>
    <w:rsid w:val="0058734B"/>
    <w:rsid w:val="005906A7"/>
    <w:rsid w:val="0059078E"/>
    <w:rsid w:val="00590FA1"/>
    <w:rsid w:val="00591B39"/>
    <w:rsid w:val="00591E49"/>
    <w:rsid w:val="00592EEB"/>
    <w:rsid w:val="005936F3"/>
    <w:rsid w:val="00593DBA"/>
    <w:rsid w:val="0059436E"/>
    <w:rsid w:val="005943B8"/>
    <w:rsid w:val="0059442E"/>
    <w:rsid w:val="00594653"/>
    <w:rsid w:val="0059483B"/>
    <w:rsid w:val="005952ED"/>
    <w:rsid w:val="00597E49"/>
    <w:rsid w:val="005A0115"/>
    <w:rsid w:val="005A0161"/>
    <w:rsid w:val="005A01AF"/>
    <w:rsid w:val="005A01E3"/>
    <w:rsid w:val="005A045A"/>
    <w:rsid w:val="005A1223"/>
    <w:rsid w:val="005A169C"/>
    <w:rsid w:val="005A17CF"/>
    <w:rsid w:val="005A25D0"/>
    <w:rsid w:val="005A28B0"/>
    <w:rsid w:val="005A2D2C"/>
    <w:rsid w:val="005A406D"/>
    <w:rsid w:val="005A4304"/>
    <w:rsid w:val="005A4742"/>
    <w:rsid w:val="005A4A30"/>
    <w:rsid w:val="005A511A"/>
    <w:rsid w:val="005A53DD"/>
    <w:rsid w:val="005A5A6F"/>
    <w:rsid w:val="005A6D39"/>
    <w:rsid w:val="005B0280"/>
    <w:rsid w:val="005B13C0"/>
    <w:rsid w:val="005B3CE1"/>
    <w:rsid w:val="005B4587"/>
    <w:rsid w:val="005B4617"/>
    <w:rsid w:val="005B4804"/>
    <w:rsid w:val="005B4BE5"/>
    <w:rsid w:val="005B4D89"/>
    <w:rsid w:val="005B5A10"/>
    <w:rsid w:val="005B6CA8"/>
    <w:rsid w:val="005B6D27"/>
    <w:rsid w:val="005B7E65"/>
    <w:rsid w:val="005C186A"/>
    <w:rsid w:val="005C1ACC"/>
    <w:rsid w:val="005C37F6"/>
    <w:rsid w:val="005C4302"/>
    <w:rsid w:val="005C5462"/>
    <w:rsid w:val="005C54B9"/>
    <w:rsid w:val="005C5A19"/>
    <w:rsid w:val="005C6824"/>
    <w:rsid w:val="005C7907"/>
    <w:rsid w:val="005D062B"/>
    <w:rsid w:val="005D22FC"/>
    <w:rsid w:val="005D3AE0"/>
    <w:rsid w:val="005D4DD2"/>
    <w:rsid w:val="005D697D"/>
    <w:rsid w:val="005D6FBE"/>
    <w:rsid w:val="005E0624"/>
    <w:rsid w:val="005E11FC"/>
    <w:rsid w:val="005E32CA"/>
    <w:rsid w:val="005E341C"/>
    <w:rsid w:val="005E3A51"/>
    <w:rsid w:val="005E5E76"/>
    <w:rsid w:val="005E6DD7"/>
    <w:rsid w:val="005E7EE1"/>
    <w:rsid w:val="005F03BF"/>
    <w:rsid w:val="005F12A8"/>
    <w:rsid w:val="005F1C8C"/>
    <w:rsid w:val="005F22C0"/>
    <w:rsid w:val="005F2739"/>
    <w:rsid w:val="005F3997"/>
    <w:rsid w:val="005F5D75"/>
    <w:rsid w:val="005F6614"/>
    <w:rsid w:val="005F7184"/>
    <w:rsid w:val="005F7210"/>
    <w:rsid w:val="005F794A"/>
    <w:rsid w:val="00600203"/>
    <w:rsid w:val="006008EB"/>
    <w:rsid w:val="00600EB4"/>
    <w:rsid w:val="00601E11"/>
    <w:rsid w:val="006021FF"/>
    <w:rsid w:val="00602872"/>
    <w:rsid w:val="00603001"/>
    <w:rsid w:val="006038EA"/>
    <w:rsid w:val="00603D8A"/>
    <w:rsid w:val="00603F72"/>
    <w:rsid w:val="006050AD"/>
    <w:rsid w:val="006053B6"/>
    <w:rsid w:val="006055BB"/>
    <w:rsid w:val="00605B00"/>
    <w:rsid w:val="0061024A"/>
    <w:rsid w:val="00610649"/>
    <w:rsid w:val="00610F89"/>
    <w:rsid w:val="00611E19"/>
    <w:rsid w:val="00611E7A"/>
    <w:rsid w:val="006128EA"/>
    <w:rsid w:val="00612C0C"/>
    <w:rsid w:val="00613468"/>
    <w:rsid w:val="00613C1C"/>
    <w:rsid w:val="006157B3"/>
    <w:rsid w:val="00617221"/>
    <w:rsid w:val="006176F2"/>
    <w:rsid w:val="00617809"/>
    <w:rsid w:val="00620663"/>
    <w:rsid w:val="00620FE6"/>
    <w:rsid w:val="00622537"/>
    <w:rsid w:val="006227F5"/>
    <w:rsid w:val="00623797"/>
    <w:rsid w:val="00624C77"/>
    <w:rsid w:val="00624D16"/>
    <w:rsid w:val="006254E6"/>
    <w:rsid w:val="00625C03"/>
    <w:rsid w:val="00625ED6"/>
    <w:rsid w:val="006302CD"/>
    <w:rsid w:val="006309AA"/>
    <w:rsid w:val="00630C71"/>
    <w:rsid w:val="00631A35"/>
    <w:rsid w:val="006324ED"/>
    <w:rsid w:val="00632D6D"/>
    <w:rsid w:val="00632F03"/>
    <w:rsid w:val="006334BF"/>
    <w:rsid w:val="00633E5F"/>
    <w:rsid w:val="00633EE7"/>
    <w:rsid w:val="006357C0"/>
    <w:rsid w:val="00640BD9"/>
    <w:rsid w:val="00640D57"/>
    <w:rsid w:val="006446A0"/>
    <w:rsid w:val="00645C7E"/>
    <w:rsid w:val="00646386"/>
    <w:rsid w:val="00646590"/>
    <w:rsid w:val="00646884"/>
    <w:rsid w:val="00647082"/>
    <w:rsid w:val="00647296"/>
    <w:rsid w:val="0064731C"/>
    <w:rsid w:val="00651959"/>
    <w:rsid w:val="00651A4D"/>
    <w:rsid w:val="00652268"/>
    <w:rsid w:val="00652B85"/>
    <w:rsid w:val="00652F8F"/>
    <w:rsid w:val="00653689"/>
    <w:rsid w:val="00654AE1"/>
    <w:rsid w:val="00654D95"/>
    <w:rsid w:val="00655F5C"/>
    <w:rsid w:val="00656565"/>
    <w:rsid w:val="00657650"/>
    <w:rsid w:val="00657F28"/>
    <w:rsid w:val="006619CE"/>
    <w:rsid w:val="00661DB4"/>
    <w:rsid w:val="00661F6D"/>
    <w:rsid w:val="00662121"/>
    <w:rsid w:val="00662551"/>
    <w:rsid w:val="00663AE3"/>
    <w:rsid w:val="006644A7"/>
    <w:rsid w:val="006644B6"/>
    <w:rsid w:val="00664FC4"/>
    <w:rsid w:val="00665337"/>
    <w:rsid w:val="00665FCB"/>
    <w:rsid w:val="006704B5"/>
    <w:rsid w:val="00670863"/>
    <w:rsid w:val="00670C1D"/>
    <w:rsid w:val="0067189F"/>
    <w:rsid w:val="006729A1"/>
    <w:rsid w:val="00673358"/>
    <w:rsid w:val="00673B08"/>
    <w:rsid w:val="00673EB7"/>
    <w:rsid w:val="0067417A"/>
    <w:rsid w:val="006742AE"/>
    <w:rsid w:val="00674FDA"/>
    <w:rsid w:val="00676DEE"/>
    <w:rsid w:val="00680A74"/>
    <w:rsid w:val="006812BA"/>
    <w:rsid w:val="00681571"/>
    <w:rsid w:val="00681576"/>
    <w:rsid w:val="00683012"/>
    <w:rsid w:val="00684EA2"/>
    <w:rsid w:val="00685F53"/>
    <w:rsid w:val="006905EE"/>
    <w:rsid w:val="00691596"/>
    <w:rsid w:val="00691EC6"/>
    <w:rsid w:val="006924EA"/>
    <w:rsid w:val="00692DF9"/>
    <w:rsid w:val="0069391E"/>
    <w:rsid w:val="00694790"/>
    <w:rsid w:val="00694C53"/>
    <w:rsid w:val="006954A1"/>
    <w:rsid w:val="00695615"/>
    <w:rsid w:val="006956CA"/>
    <w:rsid w:val="00696453"/>
    <w:rsid w:val="006964CA"/>
    <w:rsid w:val="00697CEB"/>
    <w:rsid w:val="006A2768"/>
    <w:rsid w:val="006A2B16"/>
    <w:rsid w:val="006A2EE2"/>
    <w:rsid w:val="006A448A"/>
    <w:rsid w:val="006A4774"/>
    <w:rsid w:val="006A4A3F"/>
    <w:rsid w:val="006A4FC2"/>
    <w:rsid w:val="006A610E"/>
    <w:rsid w:val="006A746E"/>
    <w:rsid w:val="006B0485"/>
    <w:rsid w:val="006B05C5"/>
    <w:rsid w:val="006B0FF0"/>
    <w:rsid w:val="006B24BA"/>
    <w:rsid w:val="006B2EFC"/>
    <w:rsid w:val="006B35D0"/>
    <w:rsid w:val="006B4398"/>
    <w:rsid w:val="006B5481"/>
    <w:rsid w:val="006B58FF"/>
    <w:rsid w:val="006B6893"/>
    <w:rsid w:val="006B7ABE"/>
    <w:rsid w:val="006C0404"/>
    <w:rsid w:val="006C0524"/>
    <w:rsid w:val="006C13B3"/>
    <w:rsid w:val="006C17A1"/>
    <w:rsid w:val="006C240C"/>
    <w:rsid w:val="006C31A0"/>
    <w:rsid w:val="006C3783"/>
    <w:rsid w:val="006C3A50"/>
    <w:rsid w:val="006C404D"/>
    <w:rsid w:val="006C4CF1"/>
    <w:rsid w:val="006C4EBA"/>
    <w:rsid w:val="006C77D8"/>
    <w:rsid w:val="006D1385"/>
    <w:rsid w:val="006D1627"/>
    <w:rsid w:val="006D2053"/>
    <w:rsid w:val="006D2DDC"/>
    <w:rsid w:val="006D2FA2"/>
    <w:rsid w:val="006D33C5"/>
    <w:rsid w:val="006D44A4"/>
    <w:rsid w:val="006D4B96"/>
    <w:rsid w:val="006D4C26"/>
    <w:rsid w:val="006D54E8"/>
    <w:rsid w:val="006D5552"/>
    <w:rsid w:val="006D5A8A"/>
    <w:rsid w:val="006D6274"/>
    <w:rsid w:val="006D6796"/>
    <w:rsid w:val="006D77D2"/>
    <w:rsid w:val="006E1DFE"/>
    <w:rsid w:val="006E246D"/>
    <w:rsid w:val="006E2B55"/>
    <w:rsid w:val="006E2C87"/>
    <w:rsid w:val="006E2F49"/>
    <w:rsid w:val="006E563E"/>
    <w:rsid w:val="006E59F1"/>
    <w:rsid w:val="006E5DC1"/>
    <w:rsid w:val="006E6E47"/>
    <w:rsid w:val="006E724B"/>
    <w:rsid w:val="006E7BE2"/>
    <w:rsid w:val="006F1056"/>
    <w:rsid w:val="006F1080"/>
    <w:rsid w:val="006F24A4"/>
    <w:rsid w:val="006F24B3"/>
    <w:rsid w:val="006F2ED4"/>
    <w:rsid w:val="006F36C8"/>
    <w:rsid w:val="006F3FD3"/>
    <w:rsid w:val="006F408C"/>
    <w:rsid w:val="006F5397"/>
    <w:rsid w:val="006F56EE"/>
    <w:rsid w:val="006F6B5C"/>
    <w:rsid w:val="006F785A"/>
    <w:rsid w:val="006F7EF1"/>
    <w:rsid w:val="00702204"/>
    <w:rsid w:val="00702247"/>
    <w:rsid w:val="0070225A"/>
    <w:rsid w:val="007041EE"/>
    <w:rsid w:val="00704903"/>
    <w:rsid w:val="00705417"/>
    <w:rsid w:val="00705D15"/>
    <w:rsid w:val="00706077"/>
    <w:rsid w:val="00707E5F"/>
    <w:rsid w:val="00710189"/>
    <w:rsid w:val="00711426"/>
    <w:rsid w:val="00711C82"/>
    <w:rsid w:val="0071201F"/>
    <w:rsid w:val="00712204"/>
    <w:rsid w:val="0071234D"/>
    <w:rsid w:val="0071247F"/>
    <w:rsid w:val="00714B77"/>
    <w:rsid w:val="00715158"/>
    <w:rsid w:val="00715AE0"/>
    <w:rsid w:val="00715BC0"/>
    <w:rsid w:val="00715C91"/>
    <w:rsid w:val="007166BA"/>
    <w:rsid w:val="00716ED3"/>
    <w:rsid w:val="007178A8"/>
    <w:rsid w:val="00717E38"/>
    <w:rsid w:val="0072002D"/>
    <w:rsid w:val="00720298"/>
    <w:rsid w:val="0072040E"/>
    <w:rsid w:val="00720482"/>
    <w:rsid w:val="007214CF"/>
    <w:rsid w:val="00721686"/>
    <w:rsid w:val="0072173C"/>
    <w:rsid w:val="00721C37"/>
    <w:rsid w:val="00721EE4"/>
    <w:rsid w:val="00722281"/>
    <w:rsid w:val="007229F2"/>
    <w:rsid w:val="00723FE7"/>
    <w:rsid w:val="0072441E"/>
    <w:rsid w:val="0072465D"/>
    <w:rsid w:val="007247ED"/>
    <w:rsid w:val="007248E6"/>
    <w:rsid w:val="00724A52"/>
    <w:rsid w:val="0072521F"/>
    <w:rsid w:val="00725A57"/>
    <w:rsid w:val="007260D2"/>
    <w:rsid w:val="00726999"/>
    <w:rsid w:val="00726E99"/>
    <w:rsid w:val="007278DF"/>
    <w:rsid w:val="00731C81"/>
    <w:rsid w:val="00733016"/>
    <w:rsid w:val="0073401D"/>
    <w:rsid w:val="007340C8"/>
    <w:rsid w:val="0073426F"/>
    <w:rsid w:val="00734A07"/>
    <w:rsid w:val="0073543E"/>
    <w:rsid w:val="00735B16"/>
    <w:rsid w:val="00735DDB"/>
    <w:rsid w:val="00735EA3"/>
    <w:rsid w:val="007373CC"/>
    <w:rsid w:val="00737CE3"/>
    <w:rsid w:val="00737EDE"/>
    <w:rsid w:val="00740F67"/>
    <w:rsid w:val="0074218B"/>
    <w:rsid w:val="00742311"/>
    <w:rsid w:val="007426BA"/>
    <w:rsid w:val="00743F85"/>
    <w:rsid w:val="0074464F"/>
    <w:rsid w:val="007451C6"/>
    <w:rsid w:val="0074634F"/>
    <w:rsid w:val="0074716B"/>
    <w:rsid w:val="00747D27"/>
    <w:rsid w:val="00747ECB"/>
    <w:rsid w:val="00750B0C"/>
    <w:rsid w:val="007518FF"/>
    <w:rsid w:val="0075220D"/>
    <w:rsid w:val="00754140"/>
    <w:rsid w:val="007567D4"/>
    <w:rsid w:val="0075738E"/>
    <w:rsid w:val="00760052"/>
    <w:rsid w:val="00760A8F"/>
    <w:rsid w:val="00760C8B"/>
    <w:rsid w:val="00762E58"/>
    <w:rsid w:val="007635A4"/>
    <w:rsid w:val="007649E9"/>
    <w:rsid w:val="00764BAE"/>
    <w:rsid w:val="007652C4"/>
    <w:rsid w:val="007654D1"/>
    <w:rsid w:val="00766539"/>
    <w:rsid w:val="00766A63"/>
    <w:rsid w:val="0076717F"/>
    <w:rsid w:val="00767875"/>
    <w:rsid w:val="00767C5F"/>
    <w:rsid w:val="0077030D"/>
    <w:rsid w:val="0077030E"/>
    <w:rsid w:val="007714E0"/>
    <w:rsid w:val="00772EA2"/>
    <w:rsid w:val="0077340D"/>
    <w:rsid w:val="007736C1"/>
    <w:rsid w:val="00774228"/>
    <w:rsid w:val="007746E4"/>
    <w:rsid w:val="00775D83"/>
    <w:rsid w:val="00782555"/>
    <w:rsid w:val="00782612"/>
    <w:rsid w:val="0078349A"/>
    <w:rsid w:val="00783650"/>
    <w:rsid w:val="00783F13"/>
    <w:rsid w:val="00784186"/>
    <w:rsid w:val="00784762"/>
    <w:rsid w:val="007852A3"/>
    <w:rsid w:val="0078611E"/>
    <w:rsid w:val="00786959"/>
    <w:rsid w:val="00787EEE"/>
    <w:rsid w:val="00790325"/>
    <w:rsid w:val="0079052D"/>
    <w:rsid w:val="0079071D"/>
    <w:rsid w:val="00790815"/>
    <w:rsid w:val="00791068"/>
    <w:rsid w:val="007910C0"/>
    <w:rsid w:val="007917E4"/>
    <w:rsid w:val="00791DAC"/>
    <w:rsid w:val="007929CD"/>
    <w:rsid w:val="00793910"/>
    <w:rsid w:val="007942DC"/>
    <w:rsid w:val="00796424"/>
    <w:rsid w:val="007966B4"/>
    <w:rsid w:val="00796AA8"/>
    <w:rsid w:val="00796C98"/>
    <w:rsid w:val="00796F7A"/>
    <w:rsid w:val="007A0340"/>
    <w:rsid w:val="007A21C1"/>
    <w:rsid w:val="007A39E4"/>
    <w:rsid w:val="007A4026"/>
    <w:rsid w:val="007A44D1"/>
    <w:rsid w:val="007A4B9A"/>
    <w:rsid w:val="007A5374"/>
    <w:rsid w:val="007A60A3"/>
    <w:rsid w:val="007A6DF8"/>
    <w:rsid w:val="007A7335"/>
    <w:rsid w:val="007A7C2A"/>
    <w:rsid w:val="007B0B5C"/>
    <w:rsid w:val="007B1177"/>
    <w:rsid w:val="007B2425"/>
    <w:rsid w:val="007B3118"/>
    <w:rsid w:val="007B311C"/>
    <w:rsid w:val="007B3AC3"/>
    <w:rsid w:val="007B3FDE"/>
    <w:rsid w:val="007B678A"/>
    <w:rsid w:val="007B7378"/>
    <w:rsid w:val="007B7433"/>
    <w:rsid w:val="007C0117"/>
    <w:rsid w:val="007C015C"/>
    <w:rsid w:val="007C233E"/>
    <w:rsid w:val="007C564C"/>
    <w:rsid w:val="007C5DBB"/>
    <w:rsid w:val="007C6485"/>
    <w:rsid w:val="007C6B30"/>
    <w:rsid w:val="007C6D28"/>
    <w:rsid w:val="007C70A2"/>
    <w:rsid w:val="007C74FD"/>
    <w:rsid w:val="007C7F5B"/>
    <w:rsid w:val="007D0749"/>
    <w:rsid w:val="007D0EC9"/>
    <w:rsid w:val="007D1DE3"/>
    <w:rsid w:val="007D1E59"/>
    <w:rsid w:val="007D24DB"/>
    <w:rsid w:val="007D258C"/>
    <w:rsid w:val="007D299B"/>
    <w:rsid w:val="007D2F1E"/>
    <w:rsid w:val="007D31B2"/>
    <w:rsid w:val="007D34EA"/>
    <w:rsid w:val="007D37E9"/>
    <w:rsid w:val="007D5AA5"/>
    <w:rsid w:val="007D5F1C"/>
    <w:rsid w:val="007D5F8B"/>
    <w:rsid w:val="007D79B7"/>
    <w:rsid w:val="007E1B01"/>
    <w:rsid w:val="007E2382"/>
    <w:rsid w:val="007E284C"/>
    <w:rsid w:val="007E2C57"/>
    <w:rsid w:val="007E3175"/>
    <w:rsid w:val="007E3E94"/>
    <w:rsid w:val="007E45EB"/>
    <w:rsid w:val="007E46D8"/>
    <w:rsid w:val="007E50B3"/>
    <w:rsid w:val="007E5FD5"/>
    <w:rsid w:val="007E60E2"/>
    <w:rsid w:val="007E62BA"/>
    <w:rsid w:val="007E63DF"/>
    <w:rsid w:val="007E705C"/>
    <w:rsid w:val="007F0D46"/>
    <w:rsid w:val="007F1414"/>
    <w:rsid w:val="007F19BC"/>
    <w:rsid w:val="007F1CA1"/>
    <w:rsid w:val="007F2297"/>
    <w:rsid w:val="007F2DBE"/>
    <w:rsid w:val="007F4286"/>
    <w:rsid w:val="007F47C3"/>
    <w:rsid w:val="007F4A5E"/>
    <w:rsid w:val="007F4B5F"/>
    <w:rsid w:val="007F4FA2"/>
    <w:rsid w:val="007F5770"/>
    <w:rsid w:val="007F5BF3"/>
    <w:rsid w:val="007F66A5"/>
    <w:rsid w:val="007F756D"/>
    <w:rsid w:val="008006F8"/>
    <w:rsid w:val="008039F2"/>
    <w:rsid w:val="00803CBF"/>
    <w:rsid w:val="00804A17"/>
    <w:rsid w:val="00805082"/>
    <w:rsid w:val="00805EEE"/>
    <w:rsid w:val="00806EA1"/>
    <w:rsid w:val="008075B3"/>
    <w:rsid w:val="00807BFA"/>
    <w:rsid w:val="008106B8"/>
    <w:rsid w:val="00810863"/>
    <w:rsid w:val="00810879"/>
    <w:rsid w:val="0081100F"/>
    <w:rsid w:val="008118F4"/>
    <w:rsid w:val="00811A35"/>
    <w:rsid w:val="00812054"/>
    <w:rsid w:val="00813CD9"/>
    <w:rsid w:val="00814B03"/>
    <w:rsid w:val="0081573E"/>
    <w:rsid w:val="00815A2E"/>
    <w:rsid w:val="00816E44"/>
    <w:rsid w:val="008174D1"/>
    <w:rsid w:val="00817E89"/>
    <w:rsid w:val="0082037D"/>
    <w:rsid w:val="008205DD"/>
    <w:rsid w:val="00820A38"/>
    <w:rsid w:val="00820E6A"/>
    <w:rsid w:val="00821468"/>
    <w:rsid w:val="008218F6"/>
    <w:rsid w:val="00822413"/>
    <w:rsid w:val="00822BE7"/>
    <w:rsid w:val="00822D03"/>
    <w:rsid w:val="00825516"/>
    <w:rsid w:val="008267FD"/>
    <w:rsid w:val="00827452"/>
    <w:rsid w:val="008274EC"/>
    <w:rsid w:val="008278D3"/>
    <w:rsid w:val="00827B92"/>
    <w:rsid w:val="00827C40"/>
    <w:rsid w:val="00830298"/>
    <w:rsid w:val="00830411"/>
    <w:rsid w:val="00830CED"/>
    <w:rsid w:val="00831B9C"/>
    <w:rsid w:val="00832118"/>
    <w:rsid w:val="008323CC"/>
    <w:rsid w:val="0083488A"/>
    <w:rsid w:val="00835369"/>
    <w:rsid w:val="008353FF"/>
    <w:rsid w:val="008400E6"/>
    <w:rsid w:val="0084013D"/>
    <w:rsid w:val="00840C44"/>
    <w:rsid w:val="00841712"/>
    <w:rsid w:val="008420E1"/>
    <w:rsid w:val="008425A5"/>
    <w:rsid w:val="00843CB9"/>
    <w:rsid w:val="00844A57"/>
    <w:rsid w:val="008455E0"/>
    <w:rsid w:val="00847E91"/>
    <w:rsid w:val="00850371"/>
    <w:rsid w:val="0085078E"/>
    <w:rsid w:val="00850DC3"/>
    <w:rsid w:val="00851015"/>
    <w:rsid w:val="00852883"/>
    <w:rsid w:val="00854F19"/>
    <w:rsid w:val="00855088"/>
    <w:rsid w:val="0085561E"/>
    <w:rsid w:val="00855A7C"/>
    <w:rsid w:val="00855CFD"/>
    <w:rsid w:val="00856686"/>
    <w:rsid w:val="00857FEE"/>
    <w:rsid w:val="00860671"/>
    <w:rsid w:val="0086103D"/>
    <w:rsid w:val="0086155B"/>
    <w:rsid w:val="00862FB1"/>
    <w:rsid w:val="00863971"/>
    <w:rsid w:val="00863E25"/>
    <w:rsid w:val="00864757"/>
    <w:rsid w:val="0086505B"/>
    <w:rsid w:val="008659A7"/>
    <w:rsid w:val="00865BED"/>
    <w:rsid w:val="00866743"/>
    <w:rsid w:val="00867356"/>
    <w:rsid w:val="00867539"/>
    <w:rsid w:val="008678A0"/>
    <w:rsid w:val="00870970"/>
    <w:rsid w:val="00871700"/>
    <w:rsid w:val="0087343D"/>
    <w:rsid w:val="00874154"/>
    <w:rsid w:val="0087442E"/>
    <w:rsid w:val="00874BD7"/>
    <w:rsid w:val="00875C95"/>
    <w:rsid w:val="008762ED"/>
    <w:rsid w:val="00877038"/>
    <w:rsid w:val="008778A9"/>
    <w:rsid w:val="0088045B"/>
    <w:rsid w:val="00880721"/>
    <w:rsid w:val="00881CB2"/>
    <w:rsid w:val="0088245C"/>
    <w:rsid w:val="00883014"/>
    <w:rsid w:val="00884ACB"/>
    <w:rsid w:val="00885EB3"/>
    <w:rsid w:val="008866E5"/>
    <w:rsid w:val="00886B78"/>
    <w:rsid w:val="00887343"/>
    <w:rsid w:val="00887369"/>
    <w:rsid w:val="00887803"/>
    <w:rsid w:val="00887F82"/>
    <w:rsid w:val="008900CC"/>
    <w:rsid w:val="0089033B"/>
    <w:rsid w:val="00890631"/>
    <w:rsid w:val="00891314"/>
    <w:rsid w:val="008917FD"/>
    <w:rsid w:val="00891988"/>
    <w:rsid w:val="00891A69"/>
    <w:rsid w:val="00892881"/>
    <w:rsid w:val="00892B9B"/>
    <w:rsid w:val="00892F1E"/>
    <w:rsid w:val="00893CFB"/>
    <w:rsid w:val="00894084"/>
    <w:rsid w:val="0089409B"/>
    <w:rsid w:val="008947BF"/>
    <w:rsid w:val="008953CE"/>
    <w:rsid w:val="0089585C"/>
    <w:rsid w:val="00895C21"/>
    <w:rsid w:val="00896DA0"/>
    <w:rsid w:val="00896E13"/>
    <w:rsid w:val="00897290"/>
    <w:rsid w:val="00897E05"/>
    <w:rsid w:val="008A0434"/>
    <w:rsid w:val="008A05F2"/>
    <w:rsid w:val="008A2F2B"/>
    <w:rsid w:val="008A3437"/>
    <w:rsid w:val="008A3E0E"/>
    <w:rsid w:val="008A52E7"/>
    <w:rsid w:val="008A5D71"/>
    <w:rsid w:val="008A616B"/>
    <w:rsid w:val="008A64B2"/>
    <w:rsid w:val="008A664B"/>
    <w:rsid w:val="008A7A13"/>
    <w:rsid w:val="008B0060"/>
    <w:rsid w:val="008B21B9"/>
    <w:rsid w:val="008B2D7F"/>
    <w:rsid w:val="008B2F5B"/>
    <w:rsid w:val="008B3243"/>
    <w:rsid w:val="008B41F6"/>
    <w:rsid w:val="008B4AB6"/>
    <w:rsid w:val="008B4BE4"/>
    <w:rsid w:val="008B4F54"/>
    <w:rsid w:val="008B5948"/>
    <w:rsid w:val="008B5AAE"/>
    <w:rsid w:val="008B6218"/>
    <w:rsid w:val="008B63F7"/>
    <w:rsid w:val="008B73D4"/>
    <w:rsid w:val="008C01FC"/>
    <w:rsid w:val="008C04ED"/>
    <w:rsid w:val="008C0617"/>
    <w:rsid w:val="008C0970"/>
    <w:rsid w:val="008C0B5F"/>
    <w:rsid w:val="008C16D4"/>
    <w:rsid w:val="008C498F"/>
    <w:rsid w:val="008C4B29"/>
    <w:rsid w:val="008C5087"/>
    <w:rsid w:val="008C546F"/>
    <w:rsid w:val="008C6162"/>
    <w:rsid w:val="008C61AD"/>
    <w:rsid w:val="008C708D"/>
    <w:rsid w:val="008C72EE"/>
    <w:rsid w:val="008D0782"/>
    <w:rsid w:val="008D0FB3"/>
    <w:rsid w:val="008D17B3"/>
    <w:rsid w:val="008D184A"/>
    <w:rsid w:val="008D2122"/>
    <w:rsid w:val="008D2136"/>
    <w:rsid w:val="008D293D"/>
    <w:rsid w:val="008D31F0"/>
    <w:rsid w:val="008D4869"/>
    <w:rsid w:val="008D5838"/>
    <w:rsid w:val="008D5C94"/>
    <w:rsid w:val="008D61EC"/>
    <w:rsid w:val="008D6B1A"/>
    <w:rsid w:val="008D7667"/>
    <w:rsid w:val="008E0A06"/>
    <w:rsid w:val="008E0ECC"/>
    <w:rsid w:val="008E1787"/>
    <w:rsid w:val="008E1CD9"/>
    <w:rsid w:val="008E20D9"/>
    <w:rsid w:val="008E226A"/>
    <w:rsid w:val="008E2319"/>
    <w:rsid w:val="008E397C"/>
    <w:rsid w:val="008E3F64"/>
    <w:rsid w:val="008E4295"/>
    <w:rsid w:val="008E4D48"/>
    <w:rsid w:val="008E5667"/>
    <w:rsid w:val="008E58B5"/>
    <w:rsid w:val="008E5A57"/>
    <w:rsid w:val="008E6BCE"/>
    <w:rsid w:val="008E6C89"/>
    <w:rsid w:val="008E7806"/>
    <w:rsid w:val="008F0035"/>
    <w:rsid w:val="008F082E"/>
    <w:rsid w:val="008F1AA4"/>
    <w:rsid w:val="008F1AD3"/>
    <w:rsid w:val="008F2F4C"/>
    <w:rsid w:val="008F3048"/>
    <w:rsid w:val="008F3630"/>
    <w:rsid w:val="008F37C3"/>
    <w:rsid w:val="008F3E4A"/>
    <w:rsid w:val="008F3FAA"/>
    <w:rsid w:val="008F6B26"/>
    <w:rsid w:val="008F744C"/>
    <w:rsid w:val="008F7606"/>
    <w:rsid w:val="008F7CE6"/>
    <w:rsid w:val="008F7E80"/>
    <w:rsid w:val="00900093"/>
    <w:rsid w:val="0090093A"/>
    <w:rsid w:val="00900EFB"/>
    <w:rsid w:val="00901265"/>
    <w:rsid w:val="00901656"/>
    <w:rsid w:val="00901DDA"/>
    <w:rsid w:val="00904A1C"/>
    <w:rsid w:val="009069CA"/>
    <w:rsid w:val="00907BDB"/>
    <w:rsid w:val="00907FE5"/>
    <w:rsid w:val="009100A8"/>
    <w:rsid w:val="0091034A"/>
    <w:rsid w:val="00910701"/>
    <w:rsid w:val="00911E6C"/>
    <w:rsid w:val="00913486"/>
    <w:rsid w:val="00913B00"/>
    <w:rsid w:val="00914917"/>
    <w:rsid w:val="0091499B"/>
    <w:rsid w:val="00916082"/>
    <w:rsid w:val="00916292"/>
    <w:rsid w:val="009164DE"/>
    <w:rsid w:val="00916D98"/>
    <w:rsid w:val="009175A8"/>
    <w:rsid w:val="009218C7"/>
    <w:rsid w:val="0092227D"/>
    <w:rsid w:val="009230AC"/>
    <w:rsid w:val="00924394"/>
    <w:rsid w:val="00925A49"/>
    <w:rsid w:val="009261A7"/>
    <w:rsid w:val="009263D0"/>
    <w:rsid w:val="009266E8"/>
    <w:rsid w:val="009270B4"/>
    <w:rsid w:val="009272E6"/>
    <w:rsid w:val="009300D5"/>
    <w:rsid w:val="00930604"/>
    <w:rsid w:val="00930621"/>
    <w:rsid w:val="00930A12"/>
    <w:rsid w:val="00931397"/>
    <w:rsid w:val="0093191C"/>
    <w:rsid w:val="00931B6C"/>
    <w:rsid w:val="00931BA2"/>
    <w:rsid w:val="00932100"/>
    <w:rsid w:val="009328A5"/>
    <w:rsid w:val="00932EA2"/>
    <w:rsid w:val="009349B5"/>
    <w:rsid w:val="00934E76"/>
    <w:rsid w:val="009376E0"/>
    <w:rsid w:val="00937AC3"/>
    <w:rsid w:val="00937B57"/>
    <w:rsid w:val="009411FA"/>
    <w:rsid w:val="009415B9"/>
    <w:rsid w:val="00941E4A"/>
    <w:rsid w:val="009422E5"/>
    <w:rsid w:val="00943606"/>
    <w:rsid w:val="009436C9"/>
    <w:rsid w:val="0094397E"/>
    <w:rsid w:val="00943E4D"/>
    <w:rsid w:val="009449E3"/>
    <w:rsid w:val="0094627A"/>
    <w:rsid w:val="00946520"/>
    <w:rsid w:val="00950302"/>
    <w:rsid w:val="00950309"/>
    <w:rsid w:val="0095082E"/>
    <w:rsid w:val="00951938"/>
    <w:rsid w:val="00951C71"/>
    <w:rsid w:val="00952793"/>
    <w:rsid w:val="009529FE"/>
    <w:rsid w:val="00954651"/>
    <w:rsid w:val="00955411"/>
    <w:rsid w:val="009554F6"/>
    <w:rsid w:val="009555EB"/>
    <w:rsid w:val="00956502"/>
    <w:rsid w:val="00957895"/>
    <w:rsid w:val="00957AC0"/>
    <w:rsid w:val="009606F8"/>
    <w:rsid w:val="00960A19"/>
    <w:rsid w:val="00961D8A"/>
    <w:rsid w:val="009646E6"/>
    <w:rsid w:val="0096518F"/>
    <w:rsid w:val="00965445"/>
    <w:rsid w:val="0096555B"/>
    <w:rsid w:val="009656BD"/>
    <w:rsid w:val="00965980"/>
    <w:rsid w:val="009709A5"/>
    <w:rsid w:val="009719AC"/>
    <w:rsid w:val="00971C43"/>
    <w:rsid w:val="009720AE"/>
    <w:rsid w:val="0097223E"/>
    <w:rsid w:val="00973DCD"/>
    <w:rsid w:val="00973E05"/>
    <w:rsid w:val="009754BF"/>
    <w:rsid w:val="0097598A"/>
    <w:rsid w:val="00975FCE"/>
    <w:rsid w:val="00976272"/>
    <w:rsid w:val="00976C1B"/>
    <w:rsid w:val="00976C26"/>
    <w:rsid w:val="00980176"/>
    <w:rsid w:val="009804E7"/>
    <w:rsid w:val="00980603"/>
    <w:rsid w:val="00980A63"/>
    <w:rsid w:val="00980D7B"/>
    <w:rsid w:val="00980DF2"/>
    <w:rsid w:val="00981858"/>
    <w:rsid w:val="00982DF1"/>
    <w:rsid w:val="009835B6"/>
    <w:rsid w:val="0098459F"/>
    <w:rsid w:val="009846C0"/>
    <w:rsid w:val="00984A05"/>
    <w:rsid w:val="009855A2"/>
    <w:rsid w:val="009856E4"/>
    <w:rsid w:val="009876B0"/>
    <w:rsid w:val="009878D0"/>
    <w:rsid w:val="00987A3D"/>
    <w:rsid w:val="00987AC1"/>
    <w:rsid w:val="00987D02"/>
    <w:rsid w:val="0099015A"/>
    <w:rsid w:val="009910E3"/>
    <w:rsid w:val="009915D1"/>
    <w:rsid w:val="009964B8"/>
    <w:rsid w:val="009A076F"/>
    <w:rsid w:val="009A1075"/>
    <w:rsid w:val="009A1398"/>
    <w:rsid w:val="009A1E5C"/>
    <w:rsid w:val="009A2322"/>
    <w:rsid w:val="009A2398"/>
    <w:rsid w:val="009A3889"/>
    <w:rsid w:val="009A3B25"/>
    <w:rsid w:val="009A4FE1"/>
    <w:rsid w:val="009A5ABF"/>
    <w:rsid w:val="009A60FF"/>
    <w:rsid w:val="009A612A"/>
    <w:rsid w:val="009A62EB"/>
    <w:rsid w:val="009A689C"/>
    <w:rsid w:val="009A6C90"/>
    <w:rsid w:val="009A720E"/>
    <w:rsid w:val="009A79ED"/>
    <w:rsid w:val="009A7EF6"/>
    <w:rsid w:val="009B1522"/>
    <w:rsid w:val="009B2212"/>
    <w:rsid w:val="009B27F2"/>
    <w:rsid w:val="009B4D40"/>
    <w:rsid w:val="009B7531"/>
    <w:rsid w:val="009C18C8"/>
    <w:rsid w:val="009C2643"/>
    <w:rsid w:val="009C2731"/>
    <w:rsid w:val="009C383E"/>
    <w:rsid w:val="009C3FF3"/>
    <w:rsid w:val="009C4B08"/>
    <w:rsid w:val="009C5217"/>
    <w:rsid w:val="009C7728"/>
    <w:rsid w:val="009C79E3"/>
    <w:rsid w:val="009D1AD0"/>
    <w:rsid w:val="009D2047"/>
    <w:rsid w:val="009D399E"/>
    <w:rsid w:val="009D4A0B"/>
    <w:rsid w:val="009D58B3"/>
    <w:rsid w:val="009D5A81"/>
    <w:rsid w:val="009D6A72"/>
    <w:rsid w:val="009D6D2B"/>
    <w:rsid w:val="009D6F02"/>
    <w:rsid w:val="009D7DE8"/>
    <w:rsid w:val="009E00DE"/>
    <w:rsid w:val="009E0302"/>
    <w:rsid w:val="009E08B7"/>
    <w:rsid w:val="009E10B5"/>
    <w:rsid w:val="009E156A"/>
    <w:rsid w:val="009E2C91"/>
    <w:rsid w:val="009E40B5"/>
    <w:rsid w:val="009E4663"/>
    <w:rsid w:val="009E495C"/>
    <w:rsid w:val="009E4B7F"/>
    <w:rsid w:val="009E55AC"/>
    <w:rsid w:val="009E6EC4"/>
    <w:rsid w:val="009F16C1"/>
    <w:rsid w:val="009F2F77"/>
    <w:rsid w:val="009F3073"/>
    <w:rsid w:val="009F3AB0"/>
    <w:rsid w:val="009F4264"/>
    <w:rsid w:val="009F4F71"/>
    <w:rsid w:val="009F594D"/>
    <w:rsid w:val="009F5ED9"/>
    <w:rsid w:val="009F5F44"/>
    <w:rsid w:val="009F67BD"/>
    <w:rsid w:val="009F794C"/>
    <w:rsid w:val="009F7E57"/>
    <w:rsid w:val="00A00877"/>
    <w:rsid w:val="00A00F42"/>
    <w:rsid w:val="00A0112D"/>
    <w:rsid w:val="00A01F2E"/>
    <w:rsid w:val="00A02549"/>
    <w:rsid w:val="00A02802"/>
    <w:rsid w:val="00A02CFF"/>
    <w:rsid w:val="00A045EE"/>
    <w:rsid w:val="00A049AB"/>
    <w:rsid w:val="00A04CD3"/>
    <w:rsid w:val="00A04F6E"/>
    <w:rsid w:val="00A05135"/>
    <w:rsid w:val="00A05A8D"/>
    <w:rsid w:val="00A05FC1"/>
    <w:rsid w:val="00A06D87"/>
    <w:rsid w:val="00A07293"/>
    <w:rsid w:val="00A10239"/>
    <w:rsid w:val="00A102B8"/>
    <w:rsid w:val="00A10771"/>
    <w:rsid w:val="00A11C64"/>
    <w:rsid w:val="00A11E1C"/>
    <w:rsid w:val="00A12A02"/>
    <w:rsid w:val="00A13EE5"/>
    <w:rsid w:val="00A13F95"/>
    <w:rsid w:val="00A14177"/>
    <w:rsid w:val="00A15AA6"/>
    <w:rsid w:val="00A16C61"/>
    <w:rsid w:val="00A17CDE"/>
    <w:rsid w:val="00A17DFA"/>
    <w:rsid w:val="00A20176"/>
    <w:rsid w:val="00A20652"/>
    <w:rsid w:val="00A2270B"/>
    <w:rsid w:val="00A23908"/>
    <w:rsid w:val="00A23EB0"/>
    <w:rsid w:val="00A24379"/>
    <w:rsid w:val="00A2447D"/>
    <w:rsid w:val="00A26CF8"/>
    <w:rsid w:val="00A27920"/>
    <w:rsid w:val="00A315BB"/>
    <w:rsid w:val="00A316DE"/>
    <w:rsid w:val="00A31B89"/>
    <w:rsid w:val="00A32C17"/>
    <w:rsid w:val="00A32EDE"/>
    <w:rsid w:val="00A33071"/>
    <w:rsid w:val="00A337EB"/>
    <w:rsid w:val="00A33E7A"/>
    <w:rsid w:val="00A34165"/>
    <w:rsid w:val="00A35320"/>
    <w:rsid w:val="00A36158"/>
    <w:rsid w:val="00A36BFB"/>
    <w:rsid w:val="00A37137"/>
    <w:rsid w:val="00A37AD7"/>
    <w:rsid w:val="00A4325C"/>
    <w:rsid w:val="00A434D9"/>
    <w:rsid w:val="00A4461C"/>
    <w:rsid w:val="00A44BA0"/>
    <w:rsid w:val="00A44D30"/>
    <w:rsid w:val="00A455FA"/>
    <w:rsid w:val="00A45D53"/>
    <w:rsid w:val="00A4627F"/>
    <w:rsid w:val="00A46929"/>
    <w:rsid w:val="00A47F75"/>
    <w:rsid w:val="00A5133C"/>
    <w:rsid w:val="00A516ED"/>
    <w:rsid w:val="00A51AAC"/>
    <w:rsid w:val="00A52B6C"/>
    <w:rsid w:val="00A53795"/>
    <w:rsid w:val="00A53E31"/>
    <w:rsid w:val="00A550EA"/>
    <w:rsid w:val="00A550EC"/>
    <w:rsid w:val="00A553A2"/>
    <w:rsid w:val="00A55F3B"/>
    <w:rsid w:val="00A56322"/>
    <w:rsid w:val="00A5671D"/>
    <w:rsid w:val="00A5765F"/>
    <w:rsid w:val="00A57753"/>
    <w:rsid w:val="00A57EB0"/>
    <w:rsid w:val="00A60769"/>
    <w:rsid w:val="00A61D3E"/>
    <w:rsid w:val="00A61E98"/>
    <w:rsid w:val="00A645A2"/>
    <w:rsid w:val="00A646DD"/>
    <w:rsid w:val="00A6493A"/>
    <w:rsid w:val="00A64CCE"/>
    <w:rsid w:val="00A65C85"/>
    <w:rsid w:val="00A675DD"/>
    <w:rsid w:val="00A67E89"/>
    <w:rsid w:val="00A7006F"/>
    <w:rsid w:val="00A70C25"/>
    <w:rsid w:val="00A7144F"/>
    <w:rsid w:val="00A71AD6"/>
    <w:rsid w:val="00A73116"/>
    <w:rsid w:val="00A735FE"/>
    <w:rsid w:val="00A74BF1"/>
    <w:rsid w:val="00A74EFC"/>
    <w:rsid w:val="00A75475"/>
    <w:rsid w:val="00A81872"/>
    <w:rsid w:val="00A82334"/>
    <w:rsid w:val="00A824F0"/>
    <w:rsid w:val="00A82B31"/>
    <w:rsid w:val="00A82EF1"/>
    <w:rsid w:val="00A83991"/>
    <w:rsid w:val="00A84C38"/>
    <w:rsid w:val="00A85CFD"/>
    <w:rsid w:val="00A86424"/>
    <w:rsid w:val="00A86483"/>
    <w:rsid w:val="00A86E68"/>
    <w:rsid w:val="00A90ECF"/>
    <w:rsid w:val="00A91405"/>
    <w:rsid w:val="00A9280C"/>
    <w:rsid w:val="00A94228"/>
    <w:rsid w:val="00A94418"/>
    <w:rsid w:val="00A9567D"/>
    <w:rsid w:val="00A9619C"/>
    <w:rsid w:val="00A96B60"/>
    <w:rsid w:val="00A978B5"/>
    <w:rsid w:val="00A97CFC"/>
    <w:rsid w:val="00A97E5B"/>
    <w:rsid w:val="00AA0D53"/>
    <w:rsid w:val="00AA16EE"/>
    <w:rsid w:val="00AA1973"/>
    <w:rsid w:val="00AA29D5"/>
    <w:rsid w:val="00AA2F58"/>
    <w:rsid w:val="00AA3444"/>
    <w:rsid w:val="00AA3532"/>
    <w:rsid w:val="00AA37E4"/>
    <w:rsid w:val="00AA50E5"/>
    <w:rsid w:val="00AA743C"/>
    <w:rsid w:val="00AA7A1C"/>
    <w:rsid w:val="00AA7BAE"/>
    <w:rsid w:val="00AA7D90"/>
    <w:rsid w:val="00AB0194"/>
    <w:rsid w:val="00AB0C61"/>
    <w:rsid w:val="00AB2265"/>
    <w:rsid w:val="00AB3078"/>
    <w:rsid w:val="00AB37B2"/>
    <w:rsid w:val="00AB3D64"/>
    <w:rsid w:val="00AB4374"/>
    <w:rsid w:val="00AB4A31"/>
    <w:rsid w:val="00AB5467"/>
    <w:rsid w:val="00AB55D8"/>
    <w:rsid w:val="00AB595E"/>
    <w:rsid w:val="00AB5FD5"/>
    <w:rsid w:val="00AB65FC"/>
    <w:rsid w:val="00AC04AC"/>
    <w:rsid w:val="00AC082D"/>
    <w:rsid w:val="00AC172D"/>
    <w:rsid w:val="00AC2F35"/>
    <w:rsid w:val="00AC3395"/>
    <w:rsid w:val="00AC43C6"/>
    <w:rsid w:val="00AC5612"/>
    <w:rsid w:val="00AC5DEC"/>
    <w:rsid w:val="00AC5E02"/>
    <w:rsid w:val="00AC67B1"/>
    <w:rsid w:val="00AC77C0"/>
    <w:rsid w:val="00AC7EF1"/>
    <w:rsid w:val="00AD05A9"/>
    <w:rsid w:val="00AD0782"/>
    <w:rsid w:val="00AD08FC"/>
    <w:rsid w:val="00AD1F46"/>
    <w:rsid w:val="00AD217E"/>
    <w:rsid w:val="00AD2DB3"/>
    <w:rsid w:val="00AD38F6"/>
    <w:rsid w:val="00AD46A6"/>
    <w:rsid w:val="00AD4A10"/>
    <w:rsid w:val="00AD4A52"/>
    <w:rsid w:val="00AD4F4A"/>
    <w:rsid w:val="00AD683E"/>
    <w:rsid w:val="00AD70C5"/>
    <w:rsid w:val="00AD74B4"/>
    <w:rsid w:val="00AE0627"/>
    <w:rsid w:val="00AE0AA5"/>
    <w:rsid w:val="00AE0B93"/>
    <w:rsid w:val="00AE1CD6"/>
    <w:rsid w:val="00AE2C09"/>
    <w:rsid w:val="00AE2FA6"/>
    <w:rsid w:val="00AE3AE0"/>
    <w:rsid w:val="00AE5BAD"/>
    <w:rsid w:val="00AE620F"/>
    <w:rsid w:val="00AE69F1"/>
    <w:rsid w:val="00AE6F8F"/>
    <w:rsid w:val="00AE7187"/>
    <w:rsid w:val="00AF0794"/>
    <w:rsid w:val="00AF23F9"/>
    <w:rsid w:val="00AF2605"/>
    <w:rsid w:val="00AF2888"/>
    <w:rsid w:val="00AF3565"/>
    <w:rsid w:val="00AF418C"/>
    <w:rsid w:val="00AF47E8"/>
    <w:rsid w:val="00AF4AC3"/>
    <w:rsid w:val="00AF4B46"/>
    <w:rsid w:val="00AF5257"/>
    <w:rsid w:val="00AF5910"/>
    <w:rsid w:val="00AF655B"/>
    <w:rsid w:val="00B00560"/>
    <w:rsid w:val="00B00FAB"/>
    <w:rsid w:val="00B015B7"/>
    <w:rsid w:val="00B01B4F"/>
    <w:rsid w:val="00B02776"/>
    <w:rsid w:val="00B028FC"/>
    <w:rsid w:val="00B032EB"/>
    <w:rsid w:val="00B04584"/>
    <w:rsid w:val="00B079CA"/>
    <w:rsid w:val="00B07FC0"/>
    <w:rsid w:val="00B10FE3"/>
    <w:rsid w:val="00B131DE"/>
    <w:rsid w:val="00B13B16"/>
    <w:rsid w:val="00B147AE"/>
    <w:rsid w:val="00B14DDD"/>
    <w:rsid w:val="00B154E3"/>
    <w:rsid w:val="00B166D5"/>
    <w:rsid w:val="00B168F6"/>
    <w:rsid w:val="00B170CD"/>
    <w:rsid w:val="00B178F4"/>
    <w:rsid w:val="00B17C2F"/>
    <w:rsid w:val="00B20D01"/>
    <w:rsid w:val="00B21A20"/>
    <w:rsid w:val="00B21B84"/>
    <w:rsid w:val="00B21C51"/>
    <w:rsid w:val="00B259D7"/>
    <w:rsid w:val="00B27012"/>
    <w:rsid w:val="00B3097C"/>
    <w:rsid w:val="00B31636"/>
    <w:rsid w:val="00B3175F"/>
    <w:rsid w:val="00B31B48"/>
    <w:rsid w:val="00B31D06"/>
    <w:rsid w:val="00B327A6"/>
    <w:rsid w:val="00B32A66"/>
    <w:rsid w:val="00B32B3A"/>
    <w:rsid w:val="00B32BF4"/>
    <w:rsid w:val="00B3355B"/>
    <w:rsid w:val="00B33CEA"/>
    <w:rsid w:val="00B347BB"/>
    <w:rsid w:val="00B349BA"/>
    <w:rsid w:val="00B34AA2"/>
    <w:rsid w:val="00B357FA"/>
    <w:rsid w:val="00B358F8"/>
    <w:rsid w:val="00B36E38"/>
    <w:rsid w:val="00B3742D"/>
    <w:rsid w:val="00B41033"/>
    <w:rsid w:val="00B42B92"/>
    <w:rsid w:val="00B42E7F"/>
    <w:rsid w:val="00B433CC"/>
    <w:rsid w:val="00B44C39"/>
    <w:rsid w:val="00B44D01"/>
    <w:rsid w:val="00B45AB8"/>
    <w:rsid w:val="00B45FFD"/>
    <w:rsid w:val="00B4639B"/>
    <w:rsid w:val="00B46811"/>
    <w:rsid w:val="00B475F5"/>
    <w:rsid w:val="00B47860"/>
    <w:rsid w:val="00B5115D"/>
    <w:rsid w:val="00B5145C"/>
    <w:rsid w:val="00B51793"/>
    <w:rsid w:val="00B51AF0"/>
    <w:rsid w:val="00B52999"/>
    <w:rsid w:val="00B5371D"/>
    <w:rsid w:val="00B56FCF"/>
    <w:rsid w:val="00B5717D"/>
    <w:rsid w:val="00B6059B"/>
    <w:rsid w:val="00B60BFA"/>
    <w:rsid w:val="00B613A6"/>
    <w:rsid w:val="00B6342C"/>
    <w:rsid w:val="00B637A4"/>
    <w:rsid w:val="00B640D9"/>
    <w:rsid w:val="00B642C1"/>
    <w:rsid w:val="00B65995"/>
    <w:rsid w:val="00B66C7D"/>
    <w:rsid w:val="00B66F2D"/>
    <w:rsid w:val="00B7108C"/>
    <w:rsid w:val="00B710E5"/>
    <w:rsid w:val="00B714AD"/>
    <w:rsid w:val="00B71638"/>
    <w:rsid w:val="00B71794"/>
    <w:rsid w:val="00B7291E"/>
    <w:rsid w:val="00B73217"/>
    <w:rsid w:val="00B73431"/>
    <w:rsid w:val="00B734DE"/>
    <w:rsid w:val="00B73A22"/>
    <w:rsid w:val="00B73D29"/>
    <w:rsid w:val="00B74174"/>
    <w:rsid w:val="00B75238"/>
    <w:rsid w:val="00B753E2"/>
    <w:rsid w:val="00B764B1"/>
    <w:rsid w:val="00B76E1F"/>
    <w:rsid w:val="00B80CF7"/>
    <w:rsid w:val="00B8113E"/>
    <w:rsid w:val="00B8122D"/>
    <w:rsid w:val="00B82385"/>
    <w:rsid w:val="00B82454"/>
    <w:rsid w:val="00B82E78"/>
    <w:rsid w:val="00B843DC"/>
    <w:rsid w:val="00B84436"/>
    <w:rsid w:val="00B84BFF"/>
    <w:rsid w:val="00B850AC"/>
    <w:rsid w:val="00B86C07"/>
    <w:rsid w:val="00B87464"/>
    <w:rsid w:val="00B8761D"/>
    <w:rsid w:val="00B91A16"/>
    <w:rsid w:val="00B91E02"/>
    <w:rsid w:val="00B91EC4"/>
    <w:rsid w:val="00B922EB"/>
    <w:rsid w:val="00B92B57"/>
    <w:rsid w:val="00B94575"/>
    <w:rsid w:val="00B94661"/>
    <w:rsid w:val="00B94BC7"/>
    <w:rsid w:val="00B95204"/>
    <w:rsid w:val="00B952AE"/>
    <w:rsid w:val="00B9561C"/>
    <w:rsid w:val="00B95A0A"/>
    <w:rsid w:val="00BA035A"/>
    <w:rsid w:val="00BA2012"/>
    <w:rsid w:val="00BA290C"/>
    <w:rsid w:val="00BA4263"/>
    <w:rsid w:val="00BA59AC"/>
    <w:rsid w:val="00BA763F"/>
    <w:rsid w:val="00BA7BAD"/>
    <w:rsid w:val="00BB00D8"/>
    <w:rsid w:val="00BB0162"/>
    <w:rsid w:val="00BB1387"/>
    <w:rsid w:val="00BB2A62"/>
    <w:rsid w:val="00BB2F18"/>
    <w:rsid w:val="00BB3C29"/>
    <w:rsid w:val="00BB3D1F"/>
    <w:rsid w:val="00BB4178"/>
    <w:rsid w:val="00BB44B7"/>
    <w:rsid w:val="00BB5D3E"/>
    <w:rsid w:val="00BB5DCE"/>
    <w:rsid w:val="00BB6751"/>
    <w:rsid w:val="00BC0C21"/>
    <w:rsid w:val="00BC13C3"/>
    <w:rsid w:val="00BC2176"/>
    <w:rsid w:val="00BC223A"/>
    <w:rsid w:val="00BC2B2E"/>
    <w:rsid w:val="00BC33BD"/>
    <w:rsid w:val="00BC4137"/>
    <w:rsid w:val="00BC4B4F"/>
    <w:rsid w:val="00BC563F"/>
    <w:rsid w:val="00BC60AD"/>
    <w:rsid w:val="00BC7FA8"/>
    <w:rsid w:val="00BD0833"/>
    <w:rsid w:val="00BD0A59"/>
    <w:rsid w:val="00BD0B72"/>
    <w:rsid w:val="00BD1828"/>
    <w:rsid w:val="00BD1890"/>
    <w:rsid w:val="00BD342E"/>
    <w:rsid w:val="00BD356B"/>
    <w:rsid w:val="00BD5878"/>
    <w:rsid w:val="00BD6B50"/>
    <w:rsid w:val="00BD772F"/>
    <w:rsid w:val="00BD779E"/>
    <w:rsid w:val="00BD790D"/>
    <w:rsid w:val="00BD7BA3"/>
    <w:rsid w:val="00BE05BA"/>
    <w:rsid w:val="00BE0DBB"/>
    <w:rsid w:val="00BE1952"/>
    <w:rsid w:val="00BE1D3A"/>
    <w:rsid w:val="00BE1D64"/>
    <w:rsid w:val="00BE25C3"/>
    <w:rsid w:val="00BE3C96"/>
    <w:rsid w:val="00BE3EF5"/>
    <w:rsid w:val="00BE4AFE"/>
    <w:rsid w:val="00BE508E"/>
    <w:rsid w:val="00BE5C4E"/>
    <w:rsid w:val="00BE6230"/>
    <w:rsid w:val="00BE66EA"/>
    <w:rsid w:val="00BE789E"/>
    <w:rsid w:val="00BE7EFA"/>
    <w:rsid w:val="00BF0461"/>
    <w:rsid w:val="00BF0BDB"/>
    <w:rsid w:val="00BF120B"/>
    <w:rsid w:val="00BF1646"/>
    <w:rsid w:val="00BF19C6"/>
    <w:rsid w:val="00BF2DB6"/>
    <w:rsid w:val="00BF2E18"/>
    <w:rsid w:val="00BF3284"/>
    <w:rsid w:val="00BF3593"/>
    <w:rsid w:val="00BF3749"/>
    <w:rsid w:val="00BF4B52"/>
    <w:rsid w:val="00BF6DB0"/>
    <w:rsid w:val="00C006BB"/>
    <w:rsid w:val="00C0101B"/>
    <w:rsid w:val="00C013F6"/>
    <w:rsid w:val="00C02CE5"/>
    <w:rsid w:val="00C02D6A"/>
    <w:rsid w:val="00C05D3E"/>
    <w:rsid w:val="00C05E80"/>
    <w:rsid w:val="00C07248"/>
    <w:rsid w:val="00C079D1"/>
    <w:rsid w:val="00C101BB"/>
    <w:rsid w:val="00C1163E"/>
    <w:rsid w:val="00C12D0F"/>
    <w:rsid w:val="00C15AB7"/>
    <w:rsid w:val="00C16D56"/>
    <w:rsid w:val="00C17314"/>
    <w:rsid w:val="00C17457"/>
    <w:rsid w:val="00C176E7"/>
    <w:rsid w:val="00C17A03"/>
    <w:rsid w:val="00C17E8C"/>
    <w:rsid w:val="00C21AAB"/>
    <w:rsid w:val="00C21BDF"/>
    <w:rsid w:val="00C21C34"/>
    <w:rsid w:val="00C22F1F"/>
    <w:rsid w:val="00C244BD"/>
    <w:rsid w:val="00C24706"/>
    <w:rsid w:val="00C247D3"/>
    <w:rsid w:val="00C24F5D"/>
    <w:rsid w:val="00C24FD7"/>
    <w:rsid w:val="00C257EE"/>
    <w:rsid w:val="00C2633B"/>
    <w:rsid w:val="00C27548"/>
    <w:rsid w:val="00C27DE6"/>
    <w:rsid w:val="00C30019"/>
    <w:rsid w:val="00C3377C"/>
    <w:rsid w:val="00C343FC"/>
    <w:rsid w:val="00C34839"/>
    <w:rsid w:val="00C34993"/>
    <w:rsid w:val="00C35010"/>
    <w:rsid w:val="00C35224"/>
    <w:rsid w:val="00C356F2"/>
    <w:rsid w:val="00C35DE3"/>
    <w:rsid w:val="00C361A9"/>
    <w:rsid w:val="00C3651D"/>
    <w:rsid w:val="00C379C6"/>
    <w:rsid w:val="00C41943"/>
    <w:rsid w:val="00C41954"/>
    <w:rsid w:val="00C41FE1"/>
    <w:rsid w:val="00C424A8"/>
    <w:rsid w:val="00C444CE"/>
    <w:rsid w:val="00C45A18"/>
    <w:rsid w:val="00C46556"/>
    <w:rsid w:val="00C46C6F"/>
    <w:rsid w:val="00C46E1B"/>
    <w:rsid w:val="00C47E26"/>
    <w:rsid w:val="00C5015D"/>
    <w:rsid w:val="00C508D5"/>
    <w:rsid w:val="00C53C49"/>
    <w:rsid w:val="00C5413F"/>
    <w:rsid w:val="00C54975"/>
    <w:rsid w:val="00C5579F"/>
    <w:rsid w:val="00C572F1"/>
    <w:rsid w:val="00C614F9"/>
    <w:rsid w:val="00C618A4"/>
    <w:rsid w:val="00C62B7C"/>
    <w:rsid w:val="00C62E0E"/>
    <w:rsid w:val="00C6309B"/>
    <w:rsid w:val="00C64A1B"/>
    <w:rsid w:val="00C65392"/>
    <w:rsid w:val="00C65935"/>
    <w:rsid w:val="00C6616B"/>
    <w:rsid w:val="00C662F2"/>
    <w:rsid w:val="00C70F93"/>
    <w:rsid w:val="00C734F5"/>
    <w:rsid w:val="00C76042"/>
    <w:rsid w:val="00C76B78"/>
    <w:rsid w:val="00C76C97"/>
    <w:rsid w:val="00C80868"/>
    <w:rsid w:val="00C80BD8"/>
    <w:rsid w:val="00C8185A"/>
    <w:rsid w:val="00C81B96"/>
    <w:rsid w:val="00C81C4A"/>
    <w:rsid w:val="00C8262C"/>
    <w:rsid w:val="00C82A85"/>
    <w:rsid w:val="00C8437F"/>
    <w:rsid w:val="00C846B0"/>
    <w:rsid w:val="00C8485B"/>
    <w:rsid w:val="00C85356"/>
    <w:rsid w:val="00C85B34"/>
    <w:rsid w:val="00C85C66"/>
    <w:rsid w:val="00C86233"/>
    <w:rsid w:val="00C8675E"/>
    <w:rsid w:val="00C86AA4"/>
    <w:rsid w:val="00C87DC0"/>
    <w:rsid w:val="00C900F1"/>
    <w:rsid w:val="00C9143A"/>
    <w:rsid w:val="00C91ECB"/>
    <w:rsid w:val="00C92106"/>
    <w:rsid w:val="00C92364"/>
    <w:rsid w:val="00C92490"/>
    <w:rsid w:val="00C9285A"/>
    <w:rsid w:val="00C93A0E"/>
    <w:rsid w:val="00C93D0D"/>
    <w:rsid w:val="00C94BEA"/>
    <w:rsid w:val="00C94C84"/>
    <w:rsid w:val="00C95100"/>
    <w:rsid w:val="00C958C5"/>
    <w:rsid w:val="00C9610F"/>
    <w:rsid w:val="00C96BA7"/>
    <w:rsid w:val="00C97756"/>
    <w:rsid w:val="00CA0BB3"/>
    <w:rsid w:val="00CA2A75"/>
    <w:rsid w:val="00CA2B80"/>
    <w:rsid w:val="00CA2C83"/>
    <w:rsid w:val="00CA307B"/>
    <w:rsid w:val="00CA3825"/>
    <w:rsid w:val="00CA3C1B"/>
    <w:rsid w:val="00CA44F9"/>
    <w:rsid w:val="00CA45B6"/>
    <w:rsid w:val="00CA53A3"/>
    <w:rsid w:val="00CA6FFA"/>
    <w:rsid w:val="00CA715C"/>
    <w:rsid w:val="00CA7310"/>
    <w:rsid w:val="00CA7B29"/>
    <w:rsid w:val="00CA7BA9"/>
    <w:rsid w:val="00CA7BEE"/>
    <w:rsid w:val="00CB07B3"/>
    <w:rsid w:val="00CB0FCE"/>
    <w:rsid w:val="00CB1305"/>
    <w:rsid w:val="00CB1E18"/>
    <w:rsid w:val="00CB2D30"/>
    <w:rsid w:val="00CB3086"/>
    <w:rsid w:val="00CB36D7"/>
    <w:rsid w:val="00CB3FA0"/>
    <w:rsid w:val="00CB5846"/>
    <w:rsid w:val="00CB5D4B"/>
    <w:rsid w:val="00CB5DD7"/>
    <w:rsid w:val="00CB6091"/>
    <w:rsid w:val="00CB6210"/>
    <w:rsid w:val="00CC14EB"/>
    <w:rsid w:val="00CC1BC0"/>
    <w:rsid w:val="00CC1C39"/>
    <w:rsid w:val="00CC2FF8"/>
    <w:rsid w:val="00CC33C0"/>
    <w:rsid w:val="00CC3FDB"/>
    <w:rsid w:val="00CC4245"/>
    <w:rsid w:val="00CC47BC"/>
    <w:rsid w:val="00CC49A1"/>
    <w:rsid w:val="00CC53F9"/>
    <w:rsid w:val="00CC59CC"/>
    <w:rsid w:val="00CC63A2"/>
    <w:rsid w:val="00CC689D"/>
    <w:rsid w:val="00CD0535"/>
    <w:rsid w:val="00CD05D1"/>
    <w:rsid w:val="00CD0862"/>
    <w:rsid w:val="00CD08E8"/>
    <w:rsid w:val="00CD0E5E"/>
    <w:rsid w:val="00CD1584"/>
    <w:rsid w:val="00CD160D"/>
    <w:rsid w:val="00CD2939"/>
    <w:rsid w:val="00CD2AC3"/>
    <w:rsid w:val="00CD3223"/>
    <w:rsid w:val="00CD3231"/>
    <w:rsid w:val="00CD350F"/>
    <w:rsid w:val="00CD35F6"/>
    <w:rsid w:val="00CD3F1D"/>
    <w:rsid w:val="00CD4800"/>
    <w:rsid w:val="00CD54F9"/>
    <w:rsid w:val="00CD555C"/>
    <w:rsid w:val="00CD5755"/>
    <w:rsid w:val="00CD60F7"/>
    <w:rsid w:val="00CD64A5"/>
    <w:rsid w:val="00CD6F0D"/>
    <w:rsid w:val="00CD7591"/>
    <w:rsid w:val="00CD7B90"/>
    <w:rsid w:val="00CE00E0"/>
    <w:rsid w:val="00CE19AC"/>
    <w:rsid w:val="00CE29CE"/>
    <w:rsid w:val="00CE2C71"/>
    <w:rsid w:val="00CE2E7D"/>
    <w:rsid w:val="00CE3D6A"/>
    <w:rsid w:val="00CE3D89"/>
    <w:rsid w:val="00CE44C2"/>
    <w:rsid w:val="00CE4760"/>
    <w:rsid w:val="00CE47D6"/>
    <w:rsid w:val="00CE4CD9"/>
    <w:rsid w:val="00CE4FDA"/>
    <w:rsid w:val="00CE5262"/>
    <w:rsid w:val="00CE549D"/>
    <w:rsid w:val="00CE58A1"/>
    <w:rsid w:val="00CE6BEF"/>
    <w:rsid w:val="00CE7B5E"/>
    <w:rsid w:val="00CF05D1"/>
    <w:rsid w:val="00CF0CDD"/>
    <w:rsid w:val="00CF13B5"/>
    <w:rsid w:val="00CF160E"/>
    <w:rsid w:val="00CF202F"/>
    <w:rsid w:val="00CF34DA"/>
    <w:rsid w:val="00CF3A19"/>
    <w:rsid w:val="00CF4485"/>
    <w:rsid w:val="00CF44DB"/>
    <w:rsid w:val="00CF45DD"/>
    <w:rsid w:val="00CF4D06"/>
    <w:rsid w:val="00CF4D7C"/>
    <w:rsid w:val="00CF5F28"/>
    <w:rsid w:val="00CF6076"/>
    <w:rsid w:val="00CF6232"/>
    <w:rsid w:val="00CF6865"/>
    <w:rsid w:val="00CF7609"/>
    <w:rsid w:val="00D00483"/>
    <w:rsid w:val="00D006E7"/>
    <w:rsid w:val="00D04E02"/>
    <w:rsid w:val="00D05115"/>
    <w:rsid w:val="00D0546C"/>
    <w:rsid w:val="00D05FA0"/>
    <w:rsid w:val="00D06A13"/>
    <w:rsid w:val="00D06C15"/>
    <w:rsid w:val="00D1113A"/>
    <w:rsid w:val="00D12D68"/>
    <w:rsid w:val="00D13848"/>
    <w:rsid w:val="00D14484"/>
    <w:rsid w:val="00D1478B"/>
    <w:rsid w:val="00D14BF0"/>
    <w:rsid w:val="00D15D16"/>
    <w:rsid w:val="00D15FE8"/>
    <w:rsid w:val="00D1674D"/>
    <w:rsid w:val="00D169F2"/>
    <w:rsid w:val="00D2096B"/>
    <w:rsid w:val="00D21076"/>
    <w:rsid w:val="00D21A1F"/>
    <w:rsid w:val="00D224B2"/>
    <w:rsid w:val="00D227C3"/>
    <w:rsid w:val="00D231FE"/>
    <w:rsid w:val="00D242F4"/>
    <w:rsid w:val="00D247AD"/>
    <w:rsid w:val="00D248FD"/>
    <w:rsid w:val="00D24BF5"/>
    <w:rsid w:val="00D25F3D"/>
    <w:rsid w:val="00D27D7F"/>
    <w:rsid w:val="00D3038D"/>
    <w:rsid w:val="00D30394"/>
    <w:rsid w:val="00D312BE"/>
    <w:rsid w:val="00D3161A"/>
    <w:rsid w:val="00D31675"/>
    <w:rsid w:val="00D31E39"/>
    <w:rsid w:val="00D323CA"/>
    <w:rsid w:val="00D32CC8"/>
    <w:rsid w:val="00D32E53"/>
    <w:rsid w:val="00D332F9"/>
    <w:rsid w:val="00D33745"/>
    <w:rsid w:val="00D34327"/>
    <w:rsid w:val="00D34A0F"/>
    <w:rsid w:val="00D36065"/>
    <w:rsid w:val="00D36872"/>
    <w:rsid w:val="00D368A7"/>
    <w:rsid w:val="00D3756C"/>
    <w:rsid w:val="00D37A49"/>
    <w:rsid w:val="00D4044A"/>
    <w:rsid w:val="00D4265E"/>
    <w:rsid w:val="00D427C2"/>
    <w:rsid w:val="00D433C7"/>
    <w:rsid w:val="00D4344A"/>
    <w:rsid w:val="00D439D9"/>
    <w:rsid w:val="00D43D2D"/>
    <w:rsid w:val="00D46287"/>
    <w:rsid w:val="00D50A28"/>
    <w:rsid w:val="00D51096"/>
    <w:rsid w:val="00D511F1"/>
    <w:rsid w:val="00D516D4"/>
    <w:rsid w:val="00D52928"/>
    <w:rsid w:val="00D536FF"/>
    <w:rsid w:val="00D5372C"/>
    <w:rsid w:val="00D537D6"/>
    <w:rsid w:val="00D53CA2"/>
    <w:rsid w:val="00D54095"/>
    <w:rsid w:val="00D54F1D"/>
    <w:rsid w:val="00D557EF"/>
    <w:rsid w:val="00D5639A"/>
    <w:rsid w:val="00D56AE9"/>
    <w:rsid w:val="00D57B80"/>
    <w:rsid w:val="00D60308"/>
    <w:rsid w:val="00D60BDB"/>
    <w:rsid w:val="00D615D6"/>
    <w:rsid w:val="00D6230E"/>
    <w:rsid w:val="00D629E2"/>
    <w:rsid w:val="00D6364A"/>
    <w:rsid w:val="00D64732"/>
    <w:rsid w:val="00D6594C"/>
    <w:rsid w:val="00D65C06"/>
    <w:rsid w:val="00D65D37"/>
    <w:rsid w:val="00D665F2"/>
    <w:rsid w:val="00D6700F"/>
    <w:rsid w:val="00D6718D"/>
    <w:rsid w:val="00D700C5"/>
    <w:rsid w:val="00D7085A"/>
    <w:rsid w:val="00D718C7"/>
    <w:rsid w:val="00D71EA1"/>
    <w:rsid w:val="00D72177"/>
    <w:rsid w:val="00D72215"/>
    <w:rsid w:val="00D72717"/>
    <w:rsid w:val="00D72D2C"/>
    <w:rsid w:val="00D739CA"/>
    <w:rsid w:val="00D739EC"/>
    <w:rsid w:val="00D7430B"/>
    <w:rsid w:val="00D7496E"/>
    <w:rsid w:val="00D752CE"/>
    <w:rsid w:val="00D7563F"/>
    <w:rsid w:val="00D75A40"/>
    <w:rsid w:val="00D76136"/>
    <w:rsid w:val="00D7662A"/>
    <w:rsid w:val="00D7702C"/>
    <w:rsid w:val="00D773D2"/>
    <w:rsid w:val="00D80056"/>
    <w:rsid w:val="00D802F6"/>
    <w:rsid w:val="00D806EB"/>
    <w:rsid w:val="00D80F6A"/>
    <w:rsid w:val="00D8134B"/>
    <w:rsid w:val="00D82261"/>
    <w:rsid w:val="00D829CE"/>
    <w:rsid w:val="00D82A62"/>
    <w:rsid w:val="00D8334F"/>
    <w:rsid w:val="00D8469D"/>
    <w:rsid w:val="00D849C1"/>
    <w:rsid w:val="00D85002"/>
    <w:rsid w:val="00D851D2"/>
    <w:rsid w:val="00D8526A"/>
    <w:rsid w:val="00D85397"/>
    <w:rsid w:val="00D85598"/>
    <w:rsid w:val="00D86D3C"/>
    <w:rsid w:val="00D86DC4"/>
    <w:rsid w:val="00D876AC"/>
    <w:rsid w:val="00D877BD"/>
    <w:rsid w:val="00D90503"/>
    <w:rsid w:val="00D91EF0"/>
    <w:rsid w:val="00D92000"/>
    <w:rsid w:val="00D92EA4"/>
    <w:rsid w:val="00D935F5"/>
    <w:rsid w:val="00D94396"/>
    <w:rsid w:val="00D9446B"/>
    <w:rsid w:val="00D95D8D"/>
    <w:rsid w:val="00D9712A"/>
    <w:rsid w:val="00D97B48"/>
    <w:rsid w:val="00DA0023"/>
    <w:rsid w:val="00DA039A"/>
    <w:rsid w:val="00DA05B7"/>
    <w:rsid w:val="00DA12E6"/>
    <w:rsid w:val="00DA1B24"/>
    <w:rsid w:val="00DA3916"/>
    <w:rsid w:val="00DA4052"/>
    <w:rsid w:val="00DA4163"/>
    <w:rsid w:val="00DA5586"/>
    <w:rsid w:val="00DA61FD"/>
    <w:rsid w:val="00DA6978"/>
    <w:rsid w:val="00DA7364"/>
    <w:rsid w:val="00DA7853"/>
    <w:rsid w:val="00DB07DE"/>
    <w:rsid w:val="00DB08E4"/>
    <w:rsid w:val="00DB0CA8"/>
    <w:rsid w:val="00DB1431"/>
    <w:rsid w:val="00DB16A0"/>
    <w:rsid w:val="00DB1A14"/>
    <w:rsid w:val="00DB32AA"/>
    <w:rsid w:val="00DB421B"/>
    <w:rsid w:val="00DB4E71"/>
    <w:rsid w:val="00DB58A3"/>
    <w:rsid w:val="00DB623E"/>
    <w:rsid w:val="00DB654A"/>
    <w:rsid w:val="00DB6AFC"/>
    <w:rsid w:val="00DB6E12"/>
    <w:rsid w:val="00DB71F6"/>
    <w:rsid w:val="00DB77E5"/>
    <w:rsid w:val="00DC0FB0"/>
    <w:rsid w:val="00DC2843"/>
    <w:rsid w:val="00DC2B11"/>
    <w:rsid w:val="00DC3376"/>
    <w:rsid w:val="00DC3D07"/>
    <w:rsid w:val="00DC4329"/>
    <w:rsid w:val="00DC47E1"/>
    <w:rsid w:val="00DC4F81"/>
    <w:rsid w:val="00DC59A2"/>
    <w:rsid w:val="00DC5AD4"/>
    <w:rsid w:val="00DC5C4B"/>
    <w:rsid w:val="00DC5F93"/>
    <w:rsid w:val="00DC6EE7"/>
    <w:rsid w:val="00DC6F91"/>
    <w:rsid w:val="00DC6FAA"/>
    <w:rsid w:val="00DC71B6"/>
    <w:rsid w:val="00DC7806"/>
    <w:rsid w:val="00DD121C"/>
    <w:rsid w:val="00DD121F"/>
    <w:rsid w:val="00DD1776"/>
    <w:rsid w:val="00DD17D1"/>
    <w:rsid w:val="00DD2546"/>
    <w:rsid w:val="00DD3B0A"/>
    <w:rsid w:val="00DD453F"/>
    <w:rsid w:val="00DD4E34"/>
    <w:rsid w:val="00DD4EBB"/>
    <w:rsid w:val="00DD645F"/>
    <w:rsid w:val="00DD6E4A"/>
    <w:rsid w:val="00DD72F9"/>
    <w:rsid w:val="00DD75B6"/>
    <w:rsid w:val="00DD76FA"/>
    <w:rsid w:val="00DD7EBF"/>
    <w:rsid w:val="00DE0207"/>
    <w:rsid w:val="00DE12C2"/>
    <w:rsid w:val="00DE1691"/>
    <w:rsid w:val="00DE19D1"/>
    <w:rsid w:val="00DE1EC8"/>
    <w:rsid w:val="00DE1F07"/>
    <w:rsid w:val="00DE1FA5"/>
    <w:rsid w:val="00DE2C52"/>
    <w:rsid w:val="00DE47C2"/>
    <w:rsid w:val="00DE5EB3"/>
    <w:rsid w:val="00DE71FB"/>
    <w:rsid w:val="00DE72E1"/>
    <w:rsid w:val="00DE7BA2"/>
    <w:rsid w:val="00DE7C29"/>
    <w:rsid w:val="00DE7D46"/>
    <w:rsid w:val="00DF1876"/>
    <w:rsid w:val="00DF38BE"/>
    <w:rsid w:val="00DF452F"/>
    <w:rsid w:val="00DF52A3"/>
    <w:rsid w:val="00DF5723"/>
    <w:rsid w:val="00DF605B"/>
    <w:rsid w:val="00DF68DF"/>
    <w:rsid w:val="00DF693A"/>
    <w:rsid w:val="00DF7B8B"/>
    <w:rsid w:val="00E0211F"/>
    <w:rsid w:val="00E028D1"/>
    <w:rsid w:val="00E02CFD"/>
    <w:rsid w:val="00E03511"/>
    <w:rsid w:val="00E03D5F"/>
    <w:rsid w:val="00E041C6"/>
    <w:rsid w:val="00E04503"/>
    <w:rsid w:val="00E054C3"/>
    <w:rsid w:val="00E06678"/>
    <w:rsid w:val="00E06C97"/>
    <w:rsid w:val="00E074E5"/>
    <w:rsid w:val="00E077DF"/>
    <w:rsid w:val="00E077EC"/>
    <w:rsid w:val="00E07C03"/>
    <w:rsid w:val="00E109B5"/>
    <w:rsid w:val="00E12C6E"/>
    <w:rsid w:val="00E1315C"/>
    <w:rsid w:val="00E1407E"/>
    <w:rsid w:val="00E14439"/>
    <w:rsid w:val="00E15414"/>
    <w:rsid w:val="00E154EA"/>
    <w:rsid w:val="00E161F8"/>
    <w:rsid w:val="00E1706E"/>
    <w:rsid w:val="00E174DC"/>
    <w:rsid w:val="00E1782E"/>
    <w:rsid w:val="00E1795C"/>
    <w:rsid w:val="00E20E6F"/>
    <w:rsid w:val="00E21165"/>
    <w:rsid w:val="00E214D9"/>
    <w:rsid w:val="00E219CC"/>
    <w:rsid w:val="00E219F8"/>
    <w:rsid w:val="00E21FA8"/>
    <w:rsid w:val="00E2491D"/>
    <w:rsid w:val="00E24A76"/>
    <w:rsid w:val="00E25409"/>
    <w:rsid w:val="00E25420"/>
    <w:rsid w:val="00E27B4A"/>
    <w:rsid w:val="00E304A3"/>
    <w:rsid w:val="00E30DFB"/>
    <w:rsid w:val="00E31360"/>
    <w:rsid w:val="00E3182A"/>
    <w:rsid w:val="00E31B24"/>
    <w:rsid w:val="00E321C3"/>
    <w:rsid w:val="00E3347C"/>
    <w:rsid w:val="00E334C9"/>
    <w:rsid w:val="00E34759"/>
    <w:rsid w:val="00E34D5F"/>
    <w:rsid w:val="00E35FEA"/>
    <w:rsid w:val="00E3615E"/>
    <w:rsid w:val="00E361D1"/>
    <w:rsid w:val="00E36C1A"/>
    <w:rsid w:val="00E41392"/>
    <w:rsid w:val="00E41396"/>
    <w:rsid w:val="00E41CF8"/>
    <w:rsid w:val="00E42BCB"/>
    <w:rsid w:val="00E4307D"/>
    <w:rsid w:val="00E4377E"/>
    <w:rsid w:val="00E44693"/>
    <w:rsid w:val="00E44849"/>
    <w:rsid w:val="00E450FC"/>
    <w:rsid w:val="00E4642F"/>
    <w:rsid w:val="00E466E9"/>
    <w:rsid w:val="00E46A4D"/>
    <w:rsid w:val="00E46B6C"/>
    <w:rsid w:val="00E47728"/>
    <w:rsid w:val="00E47C3E"/>
    <w:rsid w:val="00E47C74"/>
    <w:rsid w:val="00E50CBF"/>
    <w:rsid w:val="00E53343"/>
    <w:rsid w:val="00E53F16"/>
    <w:rsid w:val="00E552F4"/>
    <w:rsid w:val="00E5539C"/>
    <w:rsid w:val="00E571D3"/>
    <w:rsid w:val="00E5728E"/>
    <w:rsid w:val="00E5770B"/>
    <w:rsid w:val="00E57B5F"/>
    <w:rsid w:val="00E61704"/>
    <w:rsid w:val="00E621F6"/>
    <w:rsid w:val="00E625D5"/>
    <w:rsid w:val="00E63149"/>
    <w:rsid w:val="00E6314D"/>
    <w:rsid w:val="00E633AF"/>
    <w:rsid w:val="00E6463A"/>
    <w:rsid w:val="00E64971"/>
    <w:rsid w:val="00E66047"/>
    <w:rsid w:val="00E671B1"/>
    <w:rsid w:val="00E6770E"/>
    <w:rsid w:val="00E67776"/>
    <w:rsid w:val="00E67C1A"/>
    <w:rsid w:val="00E71775"/>
    <w:rsid w:val="00E71B57"/>
    <w:rsid w:val="00E7228E"/>
    <w:rsid w:val="00E729C2"/>
    <w:rsid w:val="00E73A88"/>
    <w:rsid w:val="00E73DC4"/>
    <w:rsid w:val="00E74168"/>
    <w:rsid w:val="00E7488F"/>
    <w:rsid w:val="00E75F6F"/>
    <w:rsid w:val="00E768C0"/>
    <w:rsid w:val="00E76B97"/>
    <w:rsid w:val="00E77665"/>
    <w:rsid w:val="00E77D8A"/>
    <w:rsid w:val="00E803F9"/>
    <w:rsid w:val="00E825A1"/>
    <w:rsid w:val="00E827D6"/>
    <w:rsid w:val="00E83173"/>
    <w:rsid w:val="00E83B4E"/>
    <w:rsid w:val="00E8576D"/>
    <w:rsid w:val="00E8600C"/>
    <w:rsid w:val="00E86016"/>
    <w:rsid w:val="00E872FD"/>
    <w:rsid w:val="00E87533"/>
    <w:rsid w:val="00E879E3"/>
    <w:rsid w:val="00E90132"/>
    <w:rsid w:val="00E9029B"/>
    <w:rsid w:val="00E91D58"/>
    <w:rsid w:val="00E92253"/>
    <w:rsid w:val="00E9246D"/>
    <w:rsid w:val="00E92BBE"/>
    <w:rsid w:val="00E9301A"/>
    <w:rsid w:val="00E93CEC"/>
    <w:rsid w:val="00E96FEE"/>
    <w:rsid w:val="00E97516"/>
    <w:rsid w:val="00EA032B"/>
    <w:rsid w:val="00EA12D3"/>
    <w:rsid w:val="00EA1B43"/>
    <w:rsid w:val="00EA20AB"/>
    <w:rsid w:val="00EA30FC"/>
    <w:rsid w:val="00EA31CD"/>
    <w:rsid w:val="00EA3B5C"/>
    <w:rsid w:val="00EA405C"/>
    <w:rsid w:val="00EA55F7"/>
    <w:rsid w:val="00EA5CF9"/>
    <w:rsid w:val="00EA6093"/>
    <w:rsid w:val="00EA61B3"/>
    <w:rsid w:val="00EA6667"/>
    <w:rsid w:val="00EA6E74"/>
    <w:rsid w:val="00EA7413"/>
    <w:rsid w:val="00EA7B9D"/>
    <w:rsid w:val="00EB0ABB"/>
    <w:rsid w:val="00EB2787"/>
    <w:rsid w:val="00EB3692"/>
    <w:rsid w:val="00EB38F7"/>
    <w:rsid w:val="00EB3CBD"/>
    <w:rsid w:val="00EB4E4A"/>
    <w:rsid w:val="00EB5BEB"/>
    <w:rsid w:val="00EB65D7"/>
    <w:rsid w:val="00EB7038"/>
    <w:rsid w:val="00EC088E"/>
    <w:rsid w:val="00EC1605"/>
    <w:rsid w:val="00EC1C15"/>
    <w:rsid w:val="00EC259A"/>
    <w:rsid w:val="00EC2C8F"/>
    <w:rsid w:val="00EC51FC"/>
    <w:rsid w:val="00EC5AC0"/>
    <w:rsid w:val="00EC774B"/>
    <w:rsid w:val="00EC7EEC"/>
    <w:rsid w:val="00ED0067"/>
    <w:rsid w:val="00ED02BC"/>
    <w:rsid w:val="00ED151E"/>
    <w:rsid w:val="00ED155B"/>
    <w:rsid w:val="00ED25C4"/>
    <w:rsid w:val="00ED268B"/>
    <w:rsid w:val="00ED7BF7"/>
    <w:rsid w:val="00EE0E79"/>
    <w:rsid w:val="00EE1115"/>
    <w:rsid w:val="00EE2022"/>
    <w:rsid w:val="00EE3CE2"/>
    <w:rsid w:val="00EE4FC8"/>
    <w:rsid w:val="00EE534B"/>
    <w:rsid w:val="00EE65C1"/>
    <w:rsid w:val="00EE67EB"/>
    <w:rsid w:val="00EE698D"/>
    <w:rsid w:val="00EE6C5A"/>
    <w:rsid w:val="00EE7B18"/>
    <w:rsid w:val="00EF1394"/>
    <w:rsid w:val="00EF16FA"/>
    <w:rsid w:val="00EF1DF2"/>
    <w:rsid w:val="00EF1F1C"/>
    <w:rsid w:val="00EF2845"/>
    <w:rsid w:val="00EF2C70"/>
    <w:rsid w:val="00EF32B4"/>
    <w:rsid w:val="00EF3438"/>
    <w:rsid w:val="00EF4484"/>
    <w:rsid w:val="00EF4715"/>
    <w:rsid w:val="00EF5585"/>
    <w:rsid w:val="00EF582E"/>
    <w:rsid w:val="00EF5E78"/>
    <w:rsid w:val="00EF5F86"/>
    <w:rsid w:val="00EF66EB"/>
    <w:rsid w:val="00EF741D"/>
    <w:rsid w:val="00EF7AEC"/>
    <w:rsid w:val="00EF7F61"/>
    <w:rsid w:val="00F002AA"/>
    <w:rsid w:val="00F006CE"/>
    <w:rsid w:val="00F00BA3"/>
    <w:rsid w:val="00F01076"/>
    <w:rsid w:val="00F01A5E"/>
    <w:rsid w:val="00F01ACD"/>
    <w:rsid w:val="00F01E53"/>
    <w:rsid w:val="00F023C4"/>
    <w:rsid w:val="00F02D54"/>
    <w:rsid w:val="00F041E4"/>
    <w:rsid w:val="00F05AC2"/>
    <w:rsid w:val="00F05D34"/>
    <w:rsid w:val="00F06172"/>
    <w:rsid w:val="00F075A2"/>
    <w:rsid w:val="00F102BF"/>
    <w:rsid w:val="00F10390"/>
    <w:rsid w:val="00F11417"/>
    <w:rsid w:val="00F11F2C"/>
    <w:rsid w:val="00F130EB"/>
    <w:rsid w:val="00F13AF5"/>
    <w:rsid w:val="00F13B78"/>
    <w:rsid w:val="00F141EA"/>
    <w:rsid w:val="00F14773"/>
    <w:rsid w:val="00F15641"/>
    <w:rsid w:val="00F16EDE"/>
    <w:rsid w:val="00F17B74"/>
    <w:rsid w:val="00F20987"/>
    <w:rsid w:val="00F21891"/>
    <w:rsid w:val="00F21B87"/>
    <w:rsid w:val="00F2261D"/>
    <w:rsid w:val="00F22E66"/>
    <w:rsid w:val="00F23104"/>
    <w:rsid w:val="00F23CDE"/>
    <w:rsid w:val="00F24373"/>
    <w:rsid w:val="00F2437D"/>
    <w:rsid w:val="00F24E72"/>
    <w:rsid w:val="00F26143"/>
    <w:rsid w:val="00F261E3"/>
    <w:rsid w:val="00F2667A"/>
    <w:rsid w:val="00F3054C"/>
    <w:rsid w:val="00F30B22"/>
    <w:rsid w:val="00F31474"/>
    <w:rsid w:val="00F31761"/>
    <w:rsid w:val="00F319EB"/>
    <w:rsid w:val="00F31ADE"/>
    <w:rsid w:val="00F32034"/>
    <w:rsid w:val="00F321BA"/>
    <w:rsid w:val="00F32B3D"/>
    <w:rsid w:val="00F3331B"/>
    <w:rsid w:val="00F33BE5"/>
    <w:rsid w:val="00F34C49"/>
    <w:rsid w:val="00F35998"/>
    <w:rsid w:val="00F35ED4"/>
    <w:rsid w:val="00F367E2"/>
    <w:rsid w:val="00F37080"/>
    <w:rsid w:val="00F37464"/>
    <w:rsid w:val="00F418CE"/>
    <w:rsid w:val="00F4365B"/>
    <w:rsid w:val="00F43CA7"/>
    <w:rsid w:val="00F443F7"/>
    <w:rsid w:val="00F4442C"/>
    <w:rsid w:val="00F44D61"/>
    <w:rsid w:val="00F46723"/>
    <w:rsid w:val="00F4698C"/>
    <w:rsid w:val="00F46BCC"/>
    <w:rsid w:val="00F46C3B"/>
    <w:rsid w:val="00F5154C"/>
    <w:rsid w:val="00F51EBF"/>
    <w:rsid w:val="00F52171"/>
    <w:rsid w:val="00F5293D"/>
    <w:rsid w:val="00F53A58"/>
    <w:rsid w:val="00F53F14"/>
    <w:rsid w:val="00F5479B"/>
    <w:rsid w:val="00F5508B"/>
    <w:rsid w:val="00F560BA"/>
    <w:rsid w:val="00F56130"/>
    <w:rsid w:val="00F567B3"/>
    <w:rsid w:val="00F5771E"/>
    <w:rsid w:val="00F5784F"/>
    <w:rsid w:val="00F57B26"/>
    <w:rsid w:val="00F60314"/>
    <w:rsid w:val="00F60720"/>
    <w:rsid w:val="00F60E1F"/>
    <w:rsid w:val="00F628D2"/>
    <w:rsid w:val="00F63EB6"/>
    <w:rsid w:val="00F65F51"/>
    <w:rsid w:val="00F662EC"/>
    <w:rsid w:val="00F663BC"/>
    <w:rsid w:val="00F6674A"/>
    <w:rsid w:val="00F66F45"/>
    <w:rsid w:val="00F6742D"/>
    <w:rsid w:val="00F67F81"/>
    <w:rsid w:val="00F70943"/>
    <w:rsid w:val="00F70A6C"/>
    <w:rsid w:val="00F72A4D"/>
    <w:rsid w:val="00F72B64"/>
    <w:rsid w:val="00F736CA"/>
    <w:rsid w:val="00F737C4"/>
    <w:rsid w:val="00F7391D"/>
    <w:rsid w:val="00F73A51"/>
    <w:rsid w:val="00F741A9"/>
    <w:rsid w:val="00F7433D"/>
    <w:rsid w:val="00F7581F"/>
    <w:rsid w:val="00F75F96"/>
    <w:rsid w:val="00F76990"/>
    <w:rsid w:val="00F76A89"/>
    <w:rsid w:val="00F7767E"/>
    <w:rsid w:val="00F776F0"/>
    <w:rsid w:val="00F816DB"/>
    <w:rsid w:val="00F82CAB"/>
    <w:rsid w:val="00F82D5F"/>
    <w:rsid w:val="00F8345B"/>
    <w:rsid w:val="00F84100"/>
    <w:rsid w:val="00F848E0"/>
    <w:rsid w:val="00F86FC9"/>
    <w:rsid w:val="00F8794C"/>
    <w:rsid w:val="00F87E43"/>
    <w:rsid w:val="00F87E61"/>
    <w:rsid w:val="00F904F3"/>
    <w:rsid w:val="00F90C59"/>
    <w:rsid w:val="00F919BE"/>
    <w:rsid w:val="00F93234"/>
    <w:rsid w:val="00F93775"/>
    <w:rsid w:val="00F93887"/>
    <w:rsid w:val="00F93D2B"/>
    <w:rsid w:val="00F94804"/>
    <w:rsid w:val="00F9639F"/>
    <w:rsid w:val="00F9647E"/>
    <w:rsid w:val="00F96A7C"/>
    <w:rsid w:val="00F96F81"/>
    <w:rsid w:val="00F97BFD"/>
    <w:rsid w:val="00F97E5C"/>
    <w:rsid w:val="00FA077C"/>
    <w:rsid w:val="00FA0905"/>
    <w:rsid w:val="00FA16D0"/>
    <w:rsid w:val="00FA38FE"/>
    <w:rsid w:val="00FA44F0"/>
    <w:rsid w:val="00FA4C09"/>
    <w:rsid w:val="00FA532B"/>
    <w:rsid w:val="00FA53DB"/>
    <w:rsid w:val="00FA54D3"/>
    <w:rsid w:val="00FA5FBE"/>
    <w:rsid w:val="00FB0C26"/>
    <w:rsid w:val="00FB0C90"/>
    <w:rsid w:val="00FB19EF"/>
    <w:rsid w:val="00FB1D8A"/>
    <w:rsid w:val="00FB20A0"/>
    <w:rsid w:val="00FB25BB"/>
    <w:rsid w:val="00FB37DA"/>
    <w:rsid w:val="00FB4435"/>
    <w:rsid w:val="00FB5CBA"/>
    <w:rsid w:val="00FB5DFA"/>
    <w:rsid w:val="00FB6187"/>
    <w:rsid w:val="00FB6DEE"/>
    <w:rsid w:val="00FC080C"/>
    <w:rsid w:val="00FC0EE0"/>
    <w:rsid w:val="00FC11CE"/>
    <w:rsid w:val="00FC1930"/>
    <w:rsid w:val="00FC2E89"/>
    <w:rsid w:val="00FC3628"/>
    <w:rsid w:val="00FC4499"/>
    <w:rsid w:val="00FC565F"/>
    <w:rsid w:val="00FC56DF"/>
    <w:rsid w:val="00FC7192"/>
    <w:rsid w:val="00FC7E66"/>
    <w:rsid w:val="00FD0EBE"/>
    <w:rsid w:val="00FD1488"/>
    <w:rsid w:val="00FD1DBF"/>
    <w:rsid w:val="00FD1F45"/>
    <w:rsid w:val="00FD1F6D"/>
    <w:rsid w:val="00FD2E09"/>
    <w:rsid w:val="00FD387A"/>
    <w:rsid w:val="00FD3B1C"/>
    <w:rsid w:val="00FD3D9F"/>
    <w:rsid w:val="00FD6470"/>
    <w:rsid w:val="00FD661D"/>
    <w:rsid w:val="00FD6F2C"/>
    <w:rsid w:val="00FE01E7"/>
    <w:rsid w:val="00FE2275"/>
    <w:rsid w:val="00FE31C6"/>
    <w:rsid w:val="00FE33B1"/>
    <w:rsid w:val="00FE35BE"/>
    <w:rsid w:val="00FE3D4E"/>
    <w:rsid w:val="00FE503C"/>
    <w:rsid w:val="00FE52F1"/>
    <w:rsid w:val="00FE53BE"/>
    <w:rsid w:val="00FE602E"/>
    <w:rsid w:val="00FE6387"/>
    <w:rsid w:val="00FF001D"/>
    <w:rsid w:val="00FF2398"/>
    <w:rsid w:val="00FF2CAB"/>
    <w:rsid w:val="00FF2CC1"/>
    <w:rsid w:val="00FF31D2"/>
    <w:rsid w:val="00FF3703"/>
    <w:rsid w:val="00FF40D0"/>
    <w:rsid w:val="00FF45E8"/>
    <w:rsid w:val="00FF63B9"/>
    <w:rsid w:val="00FF7A22"/>
    <w:rsid w:val="00FF7C45"/>
    <w:rsid w:val="01207A52"/>
    <w:rsid w:val="016F1E88"/>
    <w:rsid w:val="019B69F0"/>
    <w:rsid w:val="02417D2A"/>
    <w:rsid w:val="0256775A"/>
    <w:rsid w:val="02670E33"/>
    <w:rsid w:val="02962C76"/>
    <w:rsid w:val="02A20131"/>
    <w:rsid w:val="02F442EF"/>
    <w:rsid w:val="03105743"/>
    <w:rsid w:val="031934E4"/>
    <w:rsid w:val="035728ED"/>
    <w:rsid w:val="038E1AE7"/>
    <w:rsid w:val="03A85480"/>
    <w:rsid w:val="03CD6D1B"/>
    <w:rsid w:val="03F37C71"/>
    <w:rsid w:val="04601A1D"/>
    <w:rsid w:val="048B1BDA"/>
    <w:rsid w:val="04D67840"/>
    <w:rsid w:val="04DA1ECB"/>
    <w:rsid w:val="04F05CF8"/>
    <w:rsid w:val="04FF238D"/>
    <w:rsid w:val="054F1568"/>
    <w:rsid w:val="057075E5"/>
    <w:rsid w:val="057440B1"/>
    <w:rsid w:val="0604112C"/>
    <w:rsid w:val="065032D0"/>
    <w:rsid w:val="06713E4C"/>
    <w:rsid w:val="07562B65"/>
    <w:rsid w:val="0762795B"/>
    <w:rsid w:val="0771282D"/>
    <w:rsid w:val="07BB5ECD"/>
    <w:rsid w:val="07F03594"/>
    <w:rsid w:val="081D0C32"/>
    <w:rsid w:val="08500F9C"/>
    <w:rsid w:val="08B96F00"/>
    <w:rsid w:val="091151A7"/>
    <w:rsid w:val="092512C7"/>
    <w:rsid w:val="094A0D7D"/>
    <w:rsid w:val="09614D0B"/>
    <w:rsid w:val="096F0FBC"/>
    <w:rsid w:val="09754A80"/>
    <w:rsid w:val="099555EA"/>
    <w:rsid w:val="09C720A8"/>
    <w:rsid w:val="09D15781"/>
    <w:rsid w:val="0A090E43"/>
    <w:rsid w:val="0A2F7E3C"/>
    <w:rsid w:val="0A305AA1"/>
    <w:rsid w:val="0A3F3DF7"/>
    <w:rsid w:val="0A65142A"/>
    <w:rsid w:val="0A693C7F"/>
    <w:rsid w:val="0A7948CE"/>
    <w:rsid w:val="0A853923"/>
    <w:rsid w:val="0A994AAA"/>
    <w:rsid w:val="0B2C5201"/>
    <w:rsid w:val="0B346C30"/>
    <w:rsid w:val="0B5A753A"/>
    <w:rsid w:val="0B960E35"/>
    <w:rsid w:val="0BA17E00"/>
    <w:rsid w:val="0BB83B7F"/>
    <w:rsid w:val="0BC84DA7"/>
    <w:rsid w:val="0C0339AB"/>
    <w:rsid w:val="0C130C8F"/>
    <w:rsid w:val="0C1B427B"/>
    <w:rsid w:val="0C907380"/>
    <w:rsid w:val="0CBA72D0"/>
    <w:rsid w:val="0CD218D1"/>
    <w:rsid w:val="0D24405B"/>
    <w:rsid w:val="0DFA3B0A"/>
    <w:rsid w:val="0E520F26"/>
    <w:rsid w:val="0E7002D0"/>
    <w:rsid w:val="0E983DD2"/>
    <w:rsid w:val="0F34086B"/>
    <w:rsid w:val="0FAA7809"/>
    <w:rsid w:val="0FB640DD"/>
    <w:rsid w:val="0FD95D80"/>
    <w:rsid w:val="0FDB2EC6"/>
    <w:rsid w:val="0FE67EEA"/>
    <w:rsid w:val="103435AF"/>
    <w:rsid w:val="10857D68"/>
    <w:rsid w:val="10926A7F"/>
    <w:rsid w:val="11D4012F"/>
    <w:rsid w:val="1224191F"/>
    <w:rsid w:val="122433A7"/>
    <w:rsid w:val="127033CD"/>
    <w:rsid w:val="1283117E"/>
    <w:rsid w:val="12886171"/>
    <w:rsid w:val="12BB1E5A"/>
    <w:rsid w:val="12C8154B"/>
    <w:rsid w:val="12F31661"/>
    <w:rsid w:val="13027091"/>
    <w:rsid w:val="133D070A"/>
    <w:rsid w:val="136456D4"/>
    <w:rsid w:val="13F32B61"/>
    <w:rsid w:val="1435795D"/>
    <w:rsid w:val="146375C2"/>
    <w:rsid w:val="14CD287C"/>
    <w:rsid w:val="14CD5116"/>
    <w:rsid w:val="153D0944"/>
    <w:rsid w:val="15997F64"/>
    <w:rsid w:val="159E6D79"/>
    <w:rsid w:val="15A43925"/>
    <w:rsid w:val="15B41694"/>
    <w:rsid w:val="15FF4FAC"/>
    <w:rsid w:val="161D3191"/>
    <w:rsid w:val="1655001C"/>
    <w:rsid w:val="166426BE"/>
    <w:rsid w:val="169B016E"/>
    <w:rsid w:val="16A144D2"/>
    <w:rsid w:val="16D6252B"/>
    <w:rsid w:val="16F20D3A"/>
    <w:rsid w:val="16F25FBB"/>
    <w:rsid w:val="17267AE5"/>
    <w:rsid w:val="17735797"/>
    <w:rsid w:val="178D4AAA"/>
    <w:rsid w:val="17F13AD1"/>
    <w:rsid w:val="18035921"/>
    <w:rsid w:val="18393F95"/>
    <w:rsid w:val="188F7F17"/>
    <w:rsid w:val="18DE7C2F"/>
    <w:rsid w:val="18E337E7"/>
    <w:rsid w:val="18FF51C2"/>
    <w:rsid w:val="19421ADC"/>
    <w:rsid w:val="196E7A77"/>
    <w:rsid w:val="198864FF"/>
    <w:rsid w:val="19916A6D"/>
    <w:rsid w:val="19C5044E"/>
    <w:rsid w:val="19C90819"/>
    <w:rsid w:val="1A4567F5"/>
    <w:rsid w:val="1B7450E8"/>
    <w:rsid w:val="1B83080A"/>
    <w:rsid w:val="1B917F34"/>
    <w:rsid w:val="1BBB32DA"/>
    <w:rsid w:val="1C4619DD"/>
    <w:rsid w:val="1C6F6D97"/>
    <w:rsid w:val="1D7254C7"/>
    <w:rsid w:val="1D78306F"/>
    <w:rsid w:val="1DBC2722"/>
    <w:rsid w:val="1DE4424C"/>
    <w:rsid w:val="1DE6671E"/>
    <w:rsid w:val="1DEB4509"/>
    <w:rsid w:val="1E176335"/>
    <w:rsid w:val="1E235DF3"/>
    <w:rsid w:val="1E294CA2"/>
    <w:rsid w:val="1ECF6971"/>
    <w:rsid w:val="1F0A1FF6"/>
    <w:rsid w:val="1F937F14"/>
    <w:rsid w:val="1FAF234A"/>
    <w:rsid w:val="20332071"/>
    <w:rsid w:val="20F56AF1"/>
    <w:rsid w:val="21D466A1"/>
    <w:rsid w:val="21EF383C"/>
    <w:rsid w:val="22105A73"/>
    <w:rsid w:val="22203E90"/>
    <w:rsid w:val="22401C98"/>
    <w:rsid w:val="22C201FC"/>
    <w:rsid w:val="23D57F1E"/>
    <w:rsid w:val="255D6C6D"/>
    <w:rsid w:val="257E2066"/>
    <w:rsid w:val="25E60EBD"/>
    <w:rsid w:val="261E48AF"/>
    <w:rsid w:val="26286788"/>
    <w:rsid w:val="268D04D2"/>
    <w:rsid w:val="26B375EA"/>
    <w:rsid w:val="27384D5F"/>
    <w:rsid w:val="27FF39CA"/>
    <w:rsid w:val="28266AB5"/>
    <w:rsid w:val="285D18B8"/>
    <w:rsid w:val="28632B38"/>
    <w:rsid w:val="294D28B8"/>
    <w:rsid w:val="29747371"/>
    <w:rsid w:val="2985402F"/>
    <w:rsid w:val="29A04325"/>
    <w:rsid w:val="29F85A8A"/>
    <w:rsid w:val="2AA2789B"/>
    <w:rsid w:val="2B0D70B4"/>
    <w:rsid w:val="2B1F1C89"/>
    <w:rsid w:val="2B2D7C50"/>
    <w:rsid w:val="2B3156DA"/>
    <w:rsid w:val="2B7D713F"/>
    <w:rsid w:val="2BA412E3"/>
    <w:rsid w:val="2C06394E"/>
    <w:rsid w:val="2C7330AB"/>
    <w:rsid w:val="2CBF7ABC"/>
    <w:rsid w:val="2D003CE8"/>
    <w:rsid w:val="2D391C83"/>
    <w:rsid w:val="2D94211C"/>
    <w:rsid w:val="2DC00DBD"/>
    <w:rsid w:val="2DF813A1"/>
    <w:rsid w:val="2E0166D1"/>
    <w:rsid w:val="2E1520B8"/>
    <w:rsid w:val="2E4F4AB5"/>
    <w:rsid w:val="2EA648CF"/>
    <w:rsid w:val="2EE24CB0"/>
    <w:rsid w:val="2EFD106A"/>
    <w:rsid w:val="2F3740C6"/>
    <w:rsid w:val="2F8E7EC6"/>
    <w:rsid w:val="2FC60A1B"/>
    <w:rsid w:val="2FCD5776"/>
    <w:rsid w:val="2FD617AC"/>
    <w:rsid w:val="2FE6754B"/>
    <w:rsid w:val="30834527"/>
    <w:rsid w:val="313C19A7"/>
    <w:rsid w:val="31AB7FC2"/>
    <w:rsid w:val="31BD653E"/>
    <w:rsid w:val="31ED7AB3"/>
    <w:rsid w:val="3233563D"/>
    <w:rsid w:val="32730DA6"/>
    <w:rsid w:val="32835428"/>
    <w:rsid w:val="32D02EA1"/>
    <w:rsid w:val="32D26AD6"/>
    <w:rsid w:val="32E20057"/>
    <w:rsid w:val="330E336B"/>
    <w:rsid w:val="335F4DA0"/>
    <w:rsid w:val="336B6BEB"/>
    <w:rsid w:val="337C5BB6"/>
    <w:rsid w:val="33941B86"/>
    <w:rsid w:val="34104B37"/>
    <w:rsid w:val="349D36C6"/>
    <w:rsid w:val="34FE7DC6"/>
    <w:rsid w:val="353C4AB7"/>
    <w:rsid w:val="35842759"/>
    <w:rsid w:val="3584502B"/>
    <w:rsid w:val="35B934BC"/>
    <w:rsid w:val="35CE42C8"/>
    <w:rsid w:val="35D31A94"/>
    <w:rsid w:val="35DF5580"/>
    <w:rsid w:val="36016302"/>
    <w:rsid w:val="360405F1"/>
    <w:rsid w:val="362009B9"/>
    <w:rsid w:val="36583CC4"/>
    <w:rsid w:val="368B3A0F"/>
    <w:rsid w:val="36AB7651"/>
    <w:rsid w:val="36B83DDC"/>
    <w:rsid w:val="37212BD2"/>
    <w:rsid w:val="375608D9"/>
    <w:rsid w:val="379D513F"/>
    <w:rsid w:val="37BA4993"/>
    <w:rsid w:val="384A3760"/>
    <w:rsid w:val="39BA6AF4"/>
    <w:rsid w:val="39BF0C8C"/>
    <w:rsid w:val="3A5B2CA9"/>
    <w:rsid w:val="3A6526E6"/>
    <w:rsid w:val="3A7B22F5"/>
    <w:rsid w:val="3AA02466"/>
    <w:rsid w:val="3AB45BEC"/>
    <w:rsid w:val="3B171E77"/>
    <w:rsid w:val="3B4D7E0E"/>
    <w:rsid w:val="3B5F7176"/>
    <w:rsid w:val="3C2C4C55"/>
    <w:rsid w:val="3C675E88"/>
    <w:rsid w:val="3CE3554D"/>
    <w:rsid w:val="3CEB05E2"/>
    <w:rsid w:val="3CEB5599"/>
    <w:rsid w:val="3CF60562"/>
    <w:rsid w:val="3D1C6161"/>
    <w:rsid w:val="3D384B16"/>
    <w:rsid w:val="3D4A0B7A"/>
    <w:rsid w:val="3D4B0F8A"/>
    <w:rsid w:val="3D4C319B"/>
    <w:rsid w:val="3D5A212A"/>
    <w:rsid w:val="3DAE2CB1"/>
    <w:rsid w:val="3EB92952"/>
    <w:rsid w:val="3ED01058"/>
    <w:rsid w:val="3ED933B4"/>
    <w:rsid w:val="3F3877FC"/>
    <w:rsid w:val="3FA45579"/>
    <w:rsid w:val="4021588D"/>
    <w:rsid w:val="404A3274"/>
    <w:rsid w:val="408E2A00"/>
    <w:rsid w:val="40B83108"/>
    <w:rsid w:val="40D55868"/>
    <w:rsid w:val="40D733D6"/>
    <w:rsid w:val="410508BD"/>
    <w:rsid w:val="4117161A"/>
    <w:rsid w:val="412A115D"/>
    <w:rsid w:val="41487FFA"/>
    <w:rsid w:val="4179646D"/>
    <w:rsid w:val="41B87531"/>
    <w:rsid w:val="41DC0A1B"/>
    <w:rsid w:val="421F70DF"/>
    <w:rsid w:val="423C0F21"/>
    <w:rsid w:val="424B7976"/>
    <w:rsid w:val="425160B5"/>
    <w:rsid w:val="426D752E"/>
    <w:rsid w:val="42C266D9"/>
    <w:rsid w:val="43060EC2"/>
    <w:rsid w:val="43542E21"/>
    <w:rsid w:val="436F793F"/>
    <w:rsid w:val="438D38D3"/>
    <w:rsid w:val="44070609"/>
    <w:rsid w:val="4458662B"/>
    <w:rsid w:val="44A66CE5"/>
    <w:rsid w:val="44CA5C89"/>
    <w:rsid w:val="44D20762"/>
    <w:rsid w:val="4519327F"/>
    <w:rsid w:val="451E6719"/>
    <w:rsid w:val="453B2356"/>
    <w:rsid w:val="460E6C45"/>
    <w:rsid w:val="464030C4"/>
    <w:rsid w:val="46492074"/>
    <w:rsid w:val="46584367"/>
    <w:rsid w:val="46AA5272"/>
    <w:rsid w:val="46C723ED"/>
    <w:rsid w:val="46E023B7"/>
    <w:rsid w:val="46E07626"/>
    <w:rsid w:val="46F44677"/>
    <w:rsid w:val="470D3238"/>
    <w:rsid w:val="478217CF"/>
    <w:rsid w:val="47F36721"/>
    <w:rsid w:val="48507B89"/>
    <w:rsid w:val="48AF3A12"/>
    <w:rsid w:val="48BF3F18"/>
    <w:rsid w:val="497B0EAD"/>
    <w:rsid w:val="498315A7"/>
    <w:rsid w:val="49902E40"/>
    <w:rsid w:val="49A87202"/>
    <w:rsid w:val="49AE59FB"/>
    <w:rsid w:val="49CC6A2E"/>
    <w:rsid w:val="4A9E2454"/>
    <w:rsid w:val="4B650A7D"/>
    <w:rsid w:val="4C062335"/>
    <w:rsid w:val="4C190F82"/>
    <w:rsid w:val="4C261E5C"/>
    <w:rsid w:val="4C6E203D"/>
    <w:rsid w:val="4C7B5535"/>
    <w:rsid w:val="4CA715EB"/>
    <w:rsid w:val="4CBF6E78"/>
    <w:rsid w:val="4CF97C35"/>
    <w:rsid w:val="4D1F4294"/>
    <w:rsid w:val="4D7A2845"/>
    <w:rsid w:val="4DC531A0"/>
    <w:rsid w:val="4E4C0FFF"/>
    <w:rsid w:val="4E59385B"/>
    <w:rsid w:val="4EB57F46"/>
    <w:rsid w:val="4F7669E0"/>
    <w:rsid w:val="4FCB6974"/>
    <w:rsid w:val="503F7A1B"/>
    <w:rsid w:val="50E16955"/>
    <w:rsid w:val="5126298E"/>
    <w:rsid w:val="512D4E3D"/>
    <w:rsid w:val="516E5020"/>
    <w:rsid w:val="51864E20"/>
    <w:rsid w:val="52081BB9"/>
    <w:rsid w:val="5214330C"/>
    <w:rsid w:val="52981676"/>
    <w:rsid w:val="52F16E92"/>
    <w:rsid w:val="531C1AF6"/>
    <w:rsid w:val="53244710"/>
    <w:rsid w:val="53711F75"/>
    <w:rsid w:val="53AC6DD9"/>
    <w:rsid w:val="53E243C7"/>
    <w:rsid w:val="54095758"/>
    <w:rsid w:val="54A91AE5"/>
    <w:rsid w:val="5539696A"/>
    <w:rsid w:val="55584BFF"/>
    <w:rsid w:val="556C0622"/>
    <w:rsid w:val="55D4220A"/>
    <w:rsid w:val="55E86CD3"/>
    <w:rsid w:val="562172BA"/>
    <w:rsid w:val="56E86AE8"/>
    <w:rsid w:val="56F77DD6"/>
    <w:rsid w:val="57040F78"/>
    <w:rsid w:val="57804E56"/>
    <w:rsid w:val="57DD09B9"/>
    <w:rsid w:val="57F42BD0"/>
    <w:rsid w:val="582A647E"/>
    <w:rsid w:val="5839669F"/>
    <w:rsid w:val="58F54919"/>
    <w:rsid w:val="58F61D09"/>
    <w:rsid w:val="599C2B00"/>
    <w:rsid w:val="59C33241"/>
    <w:rsid w:val="59CA1431"/>
    <w:rsid w:val="5A516D38"/>
    <w:rsid w:val="5A7B75C8"/>
    <w:rsid w:val="5B276287"/>
    <w:rsid w:val="5B472900"/>
    <w:rsid w:val="5B5F6EC8"/>
    <w:rsid w:val="5D2421FC"/>
    <w:rsid w:val="5D38259C"/>
    <w:rsid w:val="5DE952FF"/>
    <w:rsid w:val="5EB11644"/>
    <w:rsid w:val="5ECC52A6"/>
    <w:rsid w:val="5EF240C7"/>
    <w:rsid w:val="5F62276F"/>
    <w:rsid w:val="5F95686A"/>
    <w:rsid w:val="5FBC2CDF"/>
    <w:rsid w:val="607F0B40"/>
    <w:rsid w:val="60851BE3"/>
    <w:rsid w:val="60A43A56"/>
    <w:rsid w:val="60A45915"/>
    <w:rsid w:val="60A7086A"/>
    <w:rsid w:val="60B4220E"/>
    <w:rsid w:val="60D163D8"/>
    <w:rsid w:val="61100EE6"/>
    <w:rsid w:val="61257AF2"/>
    <w:rsid w:val="618A5AD1"/>
    <w:rsid w:val="61995231"/>
    <w:rsid w:val="61B440D5"/>
    <w:rsid w:val="61F2268D"/>
    <w:rsid w:val="61FE615E"/>
    <w:rsid w:val="624952A8"/>
    <w:rsid w:val="62B61C68"/>
    <w:rsid w:val="62FF1FF5"/>
    <w:rsid w:val="63D81D3F"/>
    <w:rsid w:val="64DB0C07"/>
    <w:rsid w:val="64FE1644"/>
    <w:rsid w:val="650C56D5"/>
    <w:rsid w:val="654D2CFE"/>
    <w:rsid w:val="65B94D71"/>
    <w:rsid w:val="66AB69AF"/>
    <w:rsid w:val="672E2A61"/>
    <w:rsid w:val="67A40A49"/>
    <w:rsid w:val="67B32CF7"/>
    <w:rsid w:val="67B65797"/>
    <w:rsid w:val="67DE5A83"/>
    <w:rsid w:val="6890307B"/>
    <w:rsid w:val="694E4D98"/>
    <w:rsid w:val="69B15A41"/>
    <w:rsid w:val="69DC25EE"/>
    <w:rsid w:val="69EC2FC1"/>
    <w:rsid w:val="69EC3AFA"/>
    <w:rsid w:val="6A0875C0"/>
    <w:rsid w:val="6A390D37"/>
    <w:rsid w:val="6A5D0104"/>
    <w:rsid w:val="6A771535"/>
    <w:rsid w:val="6A805654"/>
    <w:rsid w:val="6A8D4E4E"/>
    <w:rsid w:val="6AAF2B5D"/>
    <w:rsid w:val="6AFD243B"/>
    <w:rsid w:val="6B5062E3"/>
    <w:rsid w:val="6BFA6D6C"/>
    <w:rsid w:val="6C19457F"/>
    <w:rsid w:val="6C8119CF"/>
    <w:rsid w:val="6CB773F1"/>
    <w:rsid w:val="6CD54842"/>
    <w:rsid w:val="6CFA7668"/>
    <w:rsid w:val="6D2E7615"/>
    <w:rsid w:val="6D9201FA"/>
    <w:rsid w:val="6DB10505"/>
    <w:rsid w:val="6E0C435F"/>
    <w:rsid w:val="6E1810BE"/>
    <w:rsid w:val="6E293E69"/>
    <w:rsid w:val="6E48153B"/>
    <w:rsid w:val="6E842E18"/>
    <w:rsid w:val="6EAA7433"/>
    <w:rsid w:val="6EB11541"/>
    <w:rsid w:val="6FA10955"/>
    <w:rsid w:val="6FF72B58"/>
    <w:rsid w:val="700C75FE"/>
    <w:rsid w:val="707B226E"/>
    <w:rsid w:val="70F2053C"/>
    <w:rsid w:val="715E6DE7"/>
    <w:rsid w:val="71A30752"/>
    <w:rsid w:val="71E355C6"/>
    <w:rsid w:val="72EE26F2"/>
    <w:rsid w:val="73236257"/>
    <w:rsid w:val="733B73F6"/>
    <w:rsid w:val="73431020"/>
    <w:rsid w:val="73641164"/>
    <w:rsid w:val="7396189E"/>
    <w:rsid w:val="73A070ED"/>
    <w:rsid w:val="74097177"/>
    <w:rsid w:val="742C62F8"/>
    <w:rsid w:val="745B76C9"/>
    <w:rsid w:val="74BD6500"/>
    <w:rsid w:val="74D31116"/>
    <w:rsid w:val="74DB75B4"/>
    <w:rsid w:val="75031BAD"/>
    <w:rsid w:val="75054835"/>
    <w:rsid w:val="758B7302"/>
    <w:rsid w:val="75B74981"/>
    <w:rsid w:val="761B7737"/>
    <w:rsid w:val="76A5120F"/>
    <w:rsid w:val="77225B46"/>
    <w:rsid w:val="777C4527"/>
    <w:rsid w:val="778229A0"/>
    <w:rsid w:val="77BA089A"/>
    <w:rsid w:val="78EC043C"/>
    <w:rsid w:val="79347441"/>
    <w:rsid w:val="795100DC"/>
    <w:rsid w:val="7953100B"/>
    <w:rsid w:val="79E308AD"/>
    <w:rsid w:val="7AD27BAB"/>
    <w:rsid w:val="7B352A94"/>
    <w:rsid w:val="7B4F461F"/>
    <w:rsid w:val="7B65223F"/>
    <w:rsid w:val="7B896A5D"/>
    <w:rsid w:val="7BEF4D0B"/>
    <w:rsid w:val="7C266489"/>
    <w:rsid w:val="7C495AC9"/>
    <w:rsid w:val="7C4A4D89"/>
    <w:rsid w:val="7C96694F"/>
    <w:rsid w:val="7CB168C1"/>
    <w:rsid w:val="7CF63294"/>
    <w:rsid w:val="7D7111F8"/>
    <w:rsid w:val="7E334C21"/>
    <w:rsid w:val="7E356C6A"/>
    <w:rsid w:val="7E42006F"/>
    <w:rsid w:val="7ED8513E"/>
    <w:rsid w:val="7F5953BF"/>
    <w:rsid w:val="7FA20B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iPriority="0" w:semiHidden="0" w:name="List"/>
    <w:lsdException w:uiPriority="0" w:name="List Bullet"/>
    <w:lsdException w:qFormat="1"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60"/>
      <w:outlineLvl w:val="0"/>
    </w:pPr>
    <w:rPr>
      <w:b/>
      <w:bCs/>
      <w:kern w:val="44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20" w:after="60"/>
      <w:outlineLvl w:val="1"/>
    </w:pPr>
    <w:rPr>
      <w:rFonts w:ascii="Arial" w:hAnsi="Arial"/>
      <w:b/>
      <w:bCs/>
      <w:szCs w:val="32"/>
    </w:rPr>
  </w:style>
  <w:style w:type="paragraph" w:styleId="4">
    <w:name w:val="heading 3"/>
    <w:basedOn w:val="1"/>
    <w:next w:val="1"/>
    <w:link w:val="53"/>
    <w:qFormat/>
    <w:uiPriority w:val="0"/>
    <w:pPr>
      <w:keepNext/>
      <w:keepLines/>
      <w:numPr>
        <w:ilvl w:val="2"/>
        <w:numId w:val="1"/>
      </w:numPr>
      <w:spacing w:before="120" w:after="60"/>
      <w:outlineLvl w:val="2"/>
    </w:pPr>
    <w:rPr>
      <w:rFonts w:eastAsia="黑体"/>
      <w:b/>
      <w:bCs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60" w:after="60" w:line="240" w:lineRule="auto"/>
      <w:outlineLvl w:val="3"/>
    </w:pPr>
    <w:rPr>
      <w:rFonts w:ascii="黑体" w:hAnsi="黑体" w:eastAsia="黑体"/>
      <w:bCs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60" w:after="60" w:line="240" w:lineRule="auto"/>
      <w:outlineLvl w:val="4"/>
    </w:pPr>
    <w:rPr>
      <w:bCs/>
      <w:sz w:val="24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6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2"/>
    <w:unhideWhenUsed/>
    <w:qFormat/>
    <w:uiPriority w:val="0"/>
    <w:rPr>
      <w:b/>
      <w:bCs/>
    </w:rPr>
  </w:style>
  <w:style w:type="paragraph" w:styleId="12">
    <w:name w:val="annotation text"/>
    <w:basedOn w:val="1"/>
    <w:link w:val="51"/>
    <w:unhideWhenUsed/>
    <w:qFormat/>
    <w:uiPriority w:val="0"/>
    <w:pPr>
      <w:jc w:val="left"/>
    </w:pPr>
  </w:style>
  <w:style w:type="paragraph" w:styleId="13">
    <w:name w:val="List Number"/>
    <w:basedOn w:val="1"/>
    <w:qFormat/>
    <w:uiPriority w:val="0"/>
    <w:pPr>
      <w:numPr>
        <w:ilvl w:val="0"/>
        <w:numId w:val="2"/>
      </w:numPr>
      <w:contextualSpacing/>
    </w:p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400" w:leftChars="400"/>
    </w:pPr>
  </w:style>
  <w:style w:type="paragraph" w:styleId="16">
    <w:name w:val="toc 3"/>
    <w:basedOn w:val="1"/>
    <w:next w:val="1"/>
    <w:qFormat/>
    <w:uiPriority w:val="39"/>
    <w:pPr>
      <w:ind w:left="200" w:leftChars="200"/>
    </w:pPr>
  </w:style>
  <w:style w:type="paragraph" w:styleId="17">
    <w:name w:val="Balloon Text"/>
    <w:basedOn w:val="1"/>
    <w:link w:val="50"/>
    <w:unhideWhenUsed/>
    <w:qFormat/>
    <w:uiPriority w:val="0"/>
    <w:pPr>
      <w:spacing w:line="240" w:lineRule="auto"/>
    </w:pPr>
    <w:rPr>
      <w:sz w:val="18"/>
      <w:szCs w:val="18"/>
    </w:rPr>
  </w:style>
  <w:style w:type="paragraph" w:styleId="18">
    <w:name w:val="footer"/>
    <w:basedOn w:val="1"/>
    <w:link w:val="49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spacing w:beforeLines="25" w:line="240" w:lineRule="auto"/>
      <w:jc w:val="center"/>
    </w:pPr>
    <w:rPr>
      <w:sz w:val="18"/>
      <w:szCs w:val="18"/>
    </w:rPr>
  </w:style>
  <w:style w:type="paragraph" w:styleId="19">
    <w:name w:val="Body Text First Indent 2"/>
    <w:basedOn w:val="1"/>
    <w:link w:val="54"/>
    <w:qFormat/>
    <w:uiPriority w:val="0"/>
    <w:pPr>
      <w:spacing w:before="20" w:after="20"/>
      <w:ind w:firstLine="200" w:firstLineChars="200"/>
    </w:pPr>
  </w:style>
  <w:style w:type="paragraph" w:styleId="20">
    <w:name w:val="header"/>
    <w:basedOn w:val="1"/>
    <w:qFormat/>
    <w:uiPriority w:val="0"/>
    <w:pPr>
      <w:pBdr>
        <w:bottom w:val="single" w:color="auto" w:sz="4" w:space="1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21">
    <w:name w:val="toc 1"/>
    <w:basedOn w:val="1"/>
    <w:next w:val="1"/>
    <w:qFormat/>
    <w:uiPriority w:val="39"/>
  </w:style>
  <w:style w:type="paragraph" w:styleId="22">
    <w:name w:val="toc 4"/>
    <w:basedOn w:val="1"/>
    <w:next w:val="1"/>
    <w:semiHidden/>
    <w:qFormat/>
    <w:uiPriority w:val="0"/>
    <w:pPr>
      <w:ind w:left="300" w:leftChars="300"/>
    </w:pPr>
  </w:style>
  <w:style w:type="paragraph" w:styleId="23">
    <w:name w:val="List"/>
    <w:basedOn w:val="1"/>
    <w:unhideWhenUsed/>
    <w:qFormat/>
    <w:uiPriority w:val="0"/>
    <w:pPr>
      <w:numPr>
        <w:ilvl w:val="0"/>
        <w:numId w:val="3"/>
      </w:numPr>
      <w:contextualSpacing/>
    </w:pPr>
  </w:style>
  <w:style w:type="paragraph" w:styleId="24">
    <w:name w:val="toc 2"/>
    <w:basedOn w:val="1"/>
    <w:next w:val="1"/>
    <w:qFormat/>
    <w:uiPriority w:val="39"/>
    <w:pPr>
      <w:ind w:left="100" w:leftChars="100"/>
    </w:pPr>
  </w:style>
  <w:style w:type="paragraph" w:styleId="25">
    <w:name w:val="Title"/>
    <w:basedOn w:val="1"/>
    <w:next w:val="1"/>
    <w:qFormat/>
    <w:uiPriority w:val="0"/>
    <w:pPr>
      <w:spacing w:before="120" w:after="24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7">
    <w:name w:val="page number"/>
    <w:qFormat/>
    <w:uiPriority w:val="0"/>
    <w:rPr>
      <w:rFonts w:eastAsia="宋体"/>
      <w:sz w:val="21"/>
    </w:rPr>
  </w:style>
  <w:style w:type="character" w:styleId="28">
    <w:name w:val="FollowedHyperlink"/>
    <w:basedOn w:val="26"/>
    <w:unhideWhenUsed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9">
    <w:name w:val="Hyperlink"/>
    <w:basedOn w:val="26"/>
    <w:qFormat/>
    <w:uiPriority w:val="99"/>
    <w:rPr>
      <w:color w:val="0000FF"/>
      <w:u w:val="single"/>
    </w:rPr>
  </w:style>
  <w:style w:type="character" w:styleId="30">
    <w:name w:val="annotation reference"/>
    <w:basedOn w:val="26"/>
    <w:unhideWhenUsed/>
    <w:qFormat/>
    <w:uiPriority w:val="0"/>
    <w:rPr>
      <w:sz w:val="21"/>
      <w:szCs w:val="21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编号"/>
    <w:basedOn w:val="1"/>
    <w:qFormat/>
    <w:uiPriority w:val="0"/>
    <w:pPr>
      <w:numPr>
        <w:ilvl w:val="0"/>
        <w:numId w:val="4"/>
      </w:numPr>
    </w:pPr>
  </w:style>
  <w:style w:type="paragraph" w:customStyle="1" w:styleId="34">
    <w:name w:val="正文居中"/>
    <w:qFormat/>
    <w:uiPriority w:val="0"/>
    <w:pPr>
      <w:spacing w:line="360" w:lineRule="auto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5">
    <w:name w:val="封面"/>
    <w:qFormat/>
    <w:uiPriority w:val="0"/>
    <w:pPr>
      <w:jc w:val="center"/>
    </w:pPr>
    <w:rPr>
      <w:rFonts w:ascii="Times New Roman" w:hAnsi="Times New Roman" w:eastAsia="宋体" w:cs="Times New Roman"/>
      <w:b/>
      <w:kern w:val="2"/>
      <w:sz w:val="28"/>
      <w:szCs w:val="24"/>
      <w:lang w:val="en-US" w:eastAsia="zh-CN" w:bidi="ar-SA"/>
    </w:rPr>
  </w:style>
  <w:style w:type="paragraph" w:customStyle="1" w:styleId="36">
    <w:name w:val="代码"/>
    <w:basedOn w:val="1"/>
    <w:qFormat/>
    <w:uiPriority w:val="0"/>
    <w:pPr>
      <w:spacing w:line="240" w:lineRule="auto"/>
      <w:ind w:left="300" w:leftChars="300"/>
    </w:pPr>
    <w:rPr>
      <w:rFonts w:ascii="宋体" w:hAnsi="宋体"/>
      <w:color w:val="0000FF"/>
    </w:rPr>
  </w:style>
  <w:style w:type="paragraph" w:customStyle="1" w:styleId="37">
    <w:name w:val="隐藏标题"/>
    <w:basedOn w:val="25"/>
    <w:next w:val="1"/>
    <w:qFormat/>
    <w:uiPriority w:val="0"/>
    <w:pPr>
      <w:spacing w:line="240" w:lineRule="auto"/>
    </w:pPr>
    <w:rPr>
      <w:color w:val="FFFFFF"/>
      <w:sz w:val="21"/>
    </w:rPr>
  </w:style>
  <w:style w:type="paragraph" w:customStyle="1" w:styleId="38">
    <w:name w:val="首页页脚"/>
    <w:basedOn w:val="18"/>
    <w:qFormat/>
    <w:uiPriority w:val="0"/>
    <w:pPr>
      <w:spacing w:before="120"/>
    </w:pPr>
  </w:style>
  <w:style w:type="paragraph" w:customStyle="1" w:styleId="39">
    <w:name w:val="封面文字"/>
    <w:basedOn w:val="34"/>
    <w:qFormat/>
    <w:uiPriority w:val="0"/>
    <w:rPr>
      <w:spacing w:val="14"/>
      <w:kern w:val="32"/>
      <w:sz w:val="28"/>
      <w:szCs w:val="28"/>
    </w:rPr>
  </w:style>
  <w:style w:type="paragraph" w:customStyle="1" w:styleId="40">
    <w:name w:val="注释"/>
    <w:basedOn w:val="36"/>
    <w:qFormat/>
    <w:uiPriority w:val="0"/>
    <w:rPr>
      <w:color w:val="008000"/>
      <w:szCs w:val="21"/>
    </w:rPr>
  </w:style>
  <w:style w:type="paragraph" w:customStyle="1" w:styleId="41">
    <w:name w:val="Default"/>
    <w:qFormat/>
    <w:uiPriority w:val="0"/>
    <w:pPr>
      <w:widowControl w:val="0"/>
      <w:autoSpaceDE w:val="0"/>
      <w:autoSpaceDN w:val="0"/>
      <w:adjustRightInd w:val="0"/>
    </w:pPr>
    <w:rPr>
      <w:rFonts w:ascii="仿宋_GB2312" w:hAnsi="Times New Roman" w:eastAsia="仿宋_GB2312" w:cs="仿宋_GB2312"/>
      <w:color w:val="000000"/>
      <w:sz w:val="24"/>
      <w:szCs w:val="24"/>
      <w:lang w:val="en-US" w:eastAsia="zh-CN" w:bidi="ar-SA"/>
    </w:rPr>
  </w:style>
  <w:style w:type="paragraph" w:customStyle="1" w:styleId="42">
    <w:name w:val="序号"/>
    <w:basedOn w:val="23"/>
    <w:qFormat/>
    <w:uiPriority w:val="0"/>
    <w:pPr>
      <w:numPr>
        <w:ilvl w:val="0"/>
        <w:numId w:val="5"/>
      </w:numPr>
    </w:pPr>
  </w:style>
  <w:style w:type="paragraph" w:customStyle="1" w:styleId="43">
    <w:name w:val="Cover 2"/>
    <w:qFormat/>
    <w:uiPriority w:val="0"/>
    <w:pPr>
      <w:adjustRightInd w:val="0"/>
      <w:snapToGrid w:val="0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44">
    <w:name w:val="Cover 5"/>
    <w:basedOn w:val="1"/>
    <w:qFormat/>
    <w:uiPriority w:val="0"/>
    <w:pPr>
      <w:topLinePunct/>
      <w:adjustRightInd w:val="0"/>
      <w:snapToGrid w:val="0"/>
      <w:spacing w:line="240" w:lineRule="auto"/>
      <w:jc w:val="left"/>
    </w:pPr>
    <w:rPr>
      <w:rFonts w:ascii="Arial" w:cs="Arial"/>
      <w:sz w:val="18"/>
      <w:szCs w:val="18"/>
    </w:rPr>
  </w:style>
  <w:style w:type="paragraph" w:customStyle="1" w:styleId="45">
    <w:name w:val="Cover 3"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46">
    <w:name w:val="修订记录"/>
    <w:basedOn w:val="1"/>
    <w:qFormat/>
    <w:uiPriority w:val="0"/>
    <w:pPr>
      <w:keepNext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47">
    <w:name w:val="表格文本"/>
    <w:basedOn w:val="1"/>
    <w:qFormat/>
    <w:uiPriority w:val="0"/>
    <w:pPr>
      <w:keepNext/>
      <w:tabs>
        <w:tab w:val="decimal" w:pos="0"/>
      </w:tabs>
      <w:autoSpaceDE w:val="0"/>
      <w:autoSpaceDN w:val="0"/>
      <w:adjustRightInd w:val="0"/>
      <w:spacing w:line="240" w:lineRule="auto"/>
      <w:jc w:val="left"/>
    </w:pPr>
    <w:rPr>
      <w:rFonts w:ascii="Arial" w:hAnsi="Arial"/>
      <w:kern w:val="0"/>
      <w:szCs w:val="21"/>
    </w:rPr>
  </w:style>
  <w:style w:type="paragraph" w:customStyle="1" w:styleId="48">
    <w:name w:val="Contents"/>
    <w:basedOn w:val="1"/>
    <w:qFormat/>
    <w:uiPriority w:val="0"/>
    <w:pPr>
      <w:keepNext/>
      <w:pageBreakBefore/>
      <w:widowControl/>
      <w:pBdr>
        <w:bottom w:val="single" w:color="auto" w:sz="12" w:space="1"/>
      </w:pBdr>
      <w:topLinePunct/>
      <w:adjustRightInd w:val="0"/>
      <w:snapToGrid w:val="0"/>
      <w:spacing w:before="1200" w:after="800" w:line="240" w:lineRule="atLeast"/>
      <w:jc w:val="right"/>
      <w:outlineLvl w:val="0"/>
    </w:pPr>
    <w:rPr>
      <w:rFonts w:ascii="Book Antiqua" w:hAnsi="Book Antiqua" w:eastAsia="黑体" w:cs="Book Antiqua"/>
      <w:b/>
      <w:bCs/>
      <w:sz w:val="44"/>
      <w:szCs w:val="44"/>
    </w:rPr>
  </w:style>
  <w:style w:type="character" w:customStyle="1" w:styleId="49">
    <w:name w:val="页脚 Char"/>
    <w:basedOn w:val="26"/>
    <w:link w:val="18"/>
    <w:qFormat/>
    <w:uiPriority w:val="99"/>
    <w:rPr>
      <w:kern w:val="2"/>
      <w:sz w:val="18"/>
      <w:szCs w:val="18"/>
    </w:rPr>
  </w:style>
  <w:style w:type="character" w:customStyle="1" w:styleId="50">
    <w:name w:val="批注框文本 Char"/>
    <w:basedOn w:val="26"/>
    <w:link w:val="17"/>
    <w:semiHidden/>
    <w:qFormat/>
    <w:uiPriority w:val="0"/>
    <w:rPr>
      <w:kern w:val="2"/>
      <w:sz w:val="18"/>
      <w:szCs w:val="18"/>
    </w:rPr>
  </w:style>
  <w:style w:type="character" w:customStyle="1" w:styleId="51">
    <w:name w:val="批注文字 Char"/>
    <w:basedOn w:val="26"/>
    <w:link w:val="12"/>
    <w:semiHidden/>
    <w:qFormat/>
    <w:uiPriority w:val="0"/>
    <w:rPr>
      <w:kern w:val="2"/>
      <w:sz w:val="21"/>
      <w:szCs w:val="24"/>
    </w:rPr>
  </w:style>
  <w:style w:type="character" w:customStyle="1" w:styleId="52">
    <w:name w:val="批注主题 Char"/>
    <w:basedOn w:val="51"/>
    <w:link w:val="11"/>
    <w:semiHidden/>
    <w:qFormat/>
    <w:uiPriority w:val="0"/>
    <w:rPr>
      <w:b/>
      <w:bCs/>
      <w:kern w:val="2"/>
      <w:sz w:val="21"/>
      <w:szCs w:val="24"/>
    </w:rPr>
  </w:style>
  <w:style w:type="character" w:customStyle="1" w:styleId="53">
    <w:name w:val="标题 3 Char"/>
    <w:basedOn w:val="26"/>
    <w:link w:val="4"/>
    <w:qFormat/>
    <w:uiPriority w:val="0"/>
    <w:rPr>
      <w:rFonts w:eastAsia="黑体"/>
      <w:b/>
      <w:bCs/>
      <w:kern w:val="2"/>
      <w:sz w:val="21"/>
      <w:szCs w:val="32"/>
    </w:rPr>
  </w:style>
  <w:style w:type="character" w:customStyle="1" w:styleId="54">
    <w:name w:val="正文首行缩进 2 Char"/>
    <w:basedOn w:val="26"/>
    <w:link w:val="19"/>
    <w:qFormat/>
    <w:uiPriority w:val="0"/>
    <w:rPr>
      <w:kern w:val="2"/>
      <w:sz w:val="21"/>
      <w:szCs w:val="24"/>
    </w:rPr>
  </w:style>
  <w:style w:type="character" w:customStyle="1" w:styleId="55">
    <w:name w:val="font11"/>
    <w:basedOn w:val="26"/>
    <w:qFormat/>
    <w:uiPriority w:val="0"/>
    <w:rPr>
      <w:rFonts w:hint="default" w:ascii="Times New Roman" w:hAnsi="Times New Roman" w:cs="Times New Roman"/>
      <w:color w:val="000000"/>
      <w:sz w:val="32"/>
      <w:szCs w:val="32"/>
      <w:u w:val="none"/>
    </w:rPr>
  </w:style>
  <w:style w:type="character" w:customStyle="1" w:styleId="56">
    <w:name w:val="font21"/>
    <w:basedOn w:val="26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microsoft.com/office/2006/relationships/keyMapCustomizations" Target="customizations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Microsoft\Windows\Start Menu\Programs\Microsoft Office 2013\&#27491;&#2433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45B2CC-7350-4DE9-AAF5-C4EDC7DDF0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正式文档模板</Template>
  <Pages>25</Pages>
  <Words>1935</Words>
  <Characters>11035</Characters>
  <Lines>91</Lines>
  <Paragraphs>25</Paragraphs>
  <ScaleCrop>false</ScaleCrop>
  <LinksUpToDate>false</LinksUpToDate>
  <CharactersWithSpaces>12945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2016-03-29T07:45:00Z</dcterms:created>
  <dc:creator>Windows 用户</dc:creator>
  <cp:lastModifiedBy>yl1223</cp:lastModifiedBy>
  <cp:lastPrinted>2411-12-31T15:59:00Z</cp:lastPrinted>
  <dcterms:modified xsi:type="dcterms:W3CDTF">2016-08-13T08:44:31Z</dcterms:modified>
  <cp:revision>2633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